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2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B5C2" w14:textId="77777777" w:rsidR="00D571D5" w:rsidRPr="005B3F0F" w:rsidRDefault="00D571D5" w:rsidP="00D571D5">
      <w:pPr>
        <w:jc w:val="center"/>
        <w:rPr>
          <w:b/>
          <w:color w:val="000000" w:themeColor="text1"/>
          <w:sz w:val="22"/>
          <w:szCs w:val="22"/>
        </w:rPr>
      </w:pPr>
      <w:r w:rsidRPr="005B3F0F">
        <w:rPr>
          <w:b/>
          <w:color w:val="000000" w:themeColor="text1"/>
          <w:sz w:val="22"/>
          <w:szCs w:val="22"/>
        </w:rPr>
        <w:t>МИНИСТЕРСТВО НАУКИ И ВЫСШЕГО ОБРАЗОВАНИЯ РОССИЙСКОЙ ФЕДЕРАЦИИ</w:t>
      </w:r>
    </w:p>
    <w:p w14:paraId="1953BABB" w14:textId="77777777" w:rsidR="00D571D5" w:rsidRPr="005B3F0F" w:rsidRDefault="00D571D5" w:rsidP="00D571D5">
      <w:pPr>
        <w:shd w:val="clear" w:color="auto" w:fill="FFFFFF"/>
        <w:ind w:right="-742"/>
        <w:jc w:val="center"/>
        <w:rPr>
          <w:b/>
          <w:color w:val="000000" w:themeColor="text1"/>
          <w:sz w:val="24"/>
          <w:szCs w:val="24"/>
        </w:rPr>
      </w:pPr>
    </w:p>
    <w:p w14:paraId="3C2F56F3" w14:textId="77777777" w:rsidR="00D571D5" w:rsidRPr="005B3F0F" w:rsidRDefault="00D571D5" w:rsidP="00D571D5">
      <w:pPr>
        <w:shd w:val="clear" w:color="auto" w:fill="FFFFFF"/>
        <w:ind w:right="-742"/>
        <w:jc w:val="center"/>
        <w:rPr>
          <w:b/>
          <w:color w:val="000000" w:themeColor="text1"/>
          <w:sz w:val="22"/>
          <w:szCs w:val="22"/>
        </w:rPr>
      </w:pPr>
      <w:r w:rsidRPr="005B3F0F">
        <w:rPr>
          <w:b/>
          <w:color w:val="000000" w:themeColor="text1"/>
          <w:sz w:val="22"/>
          <w:szCs w:val="22"/>
        </w:rPr>
        <w:t>ФЕДЕРАЛЬНОЕ ГОСУДАРСТВЕННОЕ БЮДЖЕТНОЕ</w:t>
      </w:r>
    </w:p>
    <w:p w14:paraId="7F2778E6" w14:textId="77777777" w:rsidR="00D571D5" w:rsidRPr="005B3F0F" w:rsidRDefault="00D571D5" w:rsidP="00D571D5">
      <w:pPr>
        <w:shd w:val="clear" w:color="auto" w:fill="FFFFFF"/>
        <w:ind w:right="-742"/>
        <w:jc w:val="center"/>
        <w:rPr>
          <w:b/>
          <w:color w:val="000000" w:themeColor="text1"/>
          <w:sz w:val="22"/>
          <w:szCs w:val="22"/>
        </w:rPr>
      </w:pPr>
      <w:r w:rsidRPr="005B3F0F">
        <w:rPr>
          <w:b/>
          <w:color w:val="000000" w:themeColor="text1"/>
          <w:sz w:val="22"/>
          <w:szCs w:val="22"/>
        </w:rPr>
        <w:t>ОБРАЗОВАТЕЛЬНОЕ УЧРЕЖДЕНИЕВЫСШЕГО ОБРАЗОВАНИЯ</w:t>
      </w:r>
    </w:p>
    <w:p w14:paraId="2855FA7B" w14:textId="77777777" w:rsidR="00D571D5" w:rsidRPr="005B3F0F" w:rsidRDefault="00D571D5" w:rsidP="00D571D5">
      <w:pPr>
        <w:shd w:val="clear" w:color="auto" w:fill="FFFFFF"/>
        <w:ind w:right="-742"/>
        <w:jc w:val="center"/>
        <w:rPr>
          <w:b/>
          <w:color w:val="000000" w:themeColor="text1"/>
          <w:sz w:val="22"/>
          <w:szCs w:val="22"/>
        </w:rPr>
      </w:pPr>
      <w:r w:rsidRPr="005B3F0F">
        <w:rPr>
          <w:b/>
          <w:color w:val="000000" w:themeColor="text1"/>
          <w:sz w:val="22"/>
          <w:szCs w:val="22"/>
        </w:rPr>
        <w:t>«ТЮМЕНСКИЙ ИНДУСТРИАЛЬНЫЙ УНИВЕРСИТЕТ»</w:t>
      </w:r>
    </w:p>
    <w:p w14:paraId="0576FBF5" w14:textId="77777777" w:rsidR="00D571D5" w:rsidRPr="005B3F0F" w:rsidRDefault="00D571D5" w:rsidP="00D571D5">
      <w:pPr>
        <w:shd w:val="clear" w:color="auto" w:fill="FFFFFF"/>
        <w:spacing w:before="120"/>
        <w:ind w:right="-743"/>
        <w:jc w:val="center"/>
        <w:rPr>
          <w:b/>
          <w:color w:val="000000" w:themeColor="text1"/>
          <w:sz w:val="24"/>
          <w:szCs w:val="24"/>
        </w:rPr>
      </w:pPr>
      <w:r w:rsidRPr="005B3F0F">
        <w:rPr>
          <w:b/>
          <w:color w:val="000000" w:themeColor="text1"/>
          <w:sz w:val="24"/>
          <w:szCs w:val="24"/>
        </w:rPr>
        <w:t>МНОГОПРОФИЛЬНЫЙ КОЛЛЕДЖ</w:t>
      </w:r>
    </w:p>
    <w:p w14:paraId="40AC8D1E" w14:textId="77777777" w:rsidR="00D571D5" w:rsidRPr="005B3F0F" w:rsidRDefault="00D571D5" w:rsidP="00D571D5">
      <w:pPr>
        <w:shd w:val="clear" w:color="auto" w:fill="FFFFFF"/>
        <w:ind w:right="-742"/>
        <w:jc w:val="center"/>
        <w:rPr>
          <w:color w:val="000000" w:themeColor="text1"/>
          <w:sz w:val="24"/>
          <w:szCs w:val="24"/>
        </w:rPr>
      </w:pPr>
    </w:p>
    <w:p w14:paraId="36AE8AB2" w14:textId="77777777" w:rsidR="00D571D5" w:rsidRPr="005B3F0F" w:rsidRDefault="00D571D5" w:rsidP="00D571D5">
      <w:pPr>
        <w:shd w:val="clear" w:color="auto" w:fill="FFFFFF"/>
        <w:ind w:right="-742"/>
        <w:jc w:val="center"/>
        <w:rPr>
          <w:color w:val="000000" w:themeColor="text1"/>
        </w:rPr>
      </w:pPr>
      <w:r w:rsidRPr="005B3F0F">
        <w:rPr>
          <w:color w:val="000000" w:themeColor="text1"/>
        </w:rPr>
        <w:t>Отделение сооружения объектов нефтегазохимии</w:t>
      </w:r>
    </w:p>
    <w:p w14:paraId="610B9D7D" w14:textId="77777777" w:rsidR="00D571D5" w:rsidRPr="005B3F0F" w:rsidRDefault="00D571D5" w:rsidP="00D571D5">
      <w:pPr>
        <w:shd w:val="clear" w:color="auto" w:fill="FFFFFF"/>
        <w:ind w:right="-742"/>
        <w:jc w:val="center"/>
        <w:rPr>
          <w:color w:val="000000" w:themeColor="text1"/>
        </w:rPr>
      </w:pPr>
    </w:p>
    <w:p w14:paraId="15A5A18D" w14:textId="77777777" w:rsidR="00D571D5" w:rsidRPr="005B3F0F" w:rsidRDefault="00D571D5" w:rsidP="00D571D5">
      <w:pPr>
        <w:shd w:val="clear" w:color="auto" w:fill="FFFFFF"/>
        <w:ind w:right="-742"/>
        <w:jc w:val="center"/>
        <w:rPr>
          <w:color w:val="000000" w:themeColor="text1"/>
          <w:spacing w:val="-4"/>
        </w:rPr>
      </w:pPr>
      <w:r w:rsidRPr="005B3F0F">
        <w:rPr>
          <w:color w:val="000000" w:themeColor="text1"/>
        </w:rPr>
        <w:t>09.02.03 Программирование в компьютерных системах</w:t>
      </w:r>
    </w:p>
    <w:p w14:paraId="0E33493C" w14:textId="77777777" w:rsidR="00D571D5" w:rsidRPr="005B3F0F" w:rsidRDefault="00D571D5" w:rsidP="00D571D5">
      <w:pPr>
        <w:shd w:val="clear" w:color="auto" w:fill="FFFFFF"/>
        <w:ind w:left="6096"/>
        <w:jc w:val="right"/>
        <w:rPr>
          <w:color w:val="000000" w:themeColor="text1"/>
          <w:spacing w:val="-4"/>
          <w:sz w:val="24"/>
          <w:szCs w:val="24"/>
        </w:rPr>
      </w:pPr>
    </w:p>
    <w:p w14:paraId="608D4050" w14:textId="77777777" w:rsidR="00D571D5" w:rsidRPr="005B3F0F" w:rsidRDefault="00D571D5" w:rsidP="00D571D5">
      <w:pPr>
        <w:shd w:val="clear" w:color="auto" w:fill="FFFFFF"/>
        <w:ind w:left="5245"/>
        <w:rPr>
          <w:color w:val="000000" w:themeColor="text1"/>
          <w:spacing w:val="-4"/>
        </w:rPr>
      </w:pPr>
      <w:r w:rsidRPr="005B3F0F">
        <w:rPr>
          <w:color w:val="000000" w:themeColor="text1"/>
          <w:spacing w:val="-4"/>
        </w:rPr>
        <w:t>«ВКР допущена к защите»</w:t>
      </w:r>
    </w:p>
    <w:p w14:paraId="25E91BC6" w14:textId="77777777" w:rsidR="00D571D5" w:rsidRPr="005B3F0F" w:rsidRDefault="00D571D5" w:rsidP="00D571D5">
      <w:pPr>
        <w:shd w:val="clear" w:color="auto" w:fill="FFFFFF"/>
        <w:ind w:left="5245"/>
        <w:rPr>
          <w:color w:val="000000" w:themeColor="text1"/>
          <w:spacing w:val="-4"/>
        </w:rPr>
      </w:pPr>
      <w:r w:rsidRPr="005B3F0F">
        <w:rPr>
          <w:color w:val="000000" w:themeColor="text1"/>
          <w:spacing w:val="-4"/>
        </w:rPr>
        <w:t>Заместитель директора по учебно-методической работе</w:t>
      </w:r>
    </w:p>
    <w:p w14:paraId="7ADB452E" w14:textId="77777777" w:rsidR="00D571D5" w:rsidRPr="005B3F0F" w:rsidRDefault="00D571D5" w:rsidP="00D571D5">
      <w:pPr>
        <w:shd w:val="clear" w:color="auto" w:fill="FFFFFF"/>
        <w:ind w:left="5245"/>
        <w:rPr>
          <w:color w:val="000000" w:themeColor="text1"/>
          <w:spacing w:val="-4"/>
        </w:rPr>
      </w:pPr>
      <w:r w:rsidRPr="005B3F0F">
        <w:rPr>
          <w:color w:val="000000" w:themeColor="text1"/>
          <w:spacing w:val="-4"/>
        </w:rPr>
        <w:t>___________  /Т.Б. Балобанова</w:t>
      </w:r>
    </w:p>
    <w:p w14:paraId="48F9F623" w14:textId="77777777" w:rsidR="00D571D5" w:rsidRPr="005B3F0F" w:rsidRDefault="008D5EE1" w:rsidP="00D571D5">
      <w:pPr>
        <w:shd w:val="clear" w:color="auto" w:fill="FFFFFF"/>
        <w:ind w:left="5245"/>
        <w:jc w:val="both"/>
        <w:rPr>
          <w:color w:val="000000" w:themeColor="text1"/>
          <w:spacing w:val="-4"/>
        </w:rPr>
      </w:pPr>
      <w:r>
        <w:rPr>
          <w:color w:val="000000" w:themeColor="text1"/>
          <w:spacing w:val="-4"/>
        </w:rPr>
        <w:t xml:space="preserve">«____»__________2024 </w:t>
      </w:r>
      <w:r w:rsidR="00D571D5" w:rsidRPr="005B3F0F">
        <w:rPr>
          <w:color w:val="000000" w:themeColor="text1"/>
          <w:spacing w:val="-4"/>
        </w:rPr>
        <w:t>г.</w:t>
      </w:r>
    </w:p>
    <w:p w14:paraId="38648371" w14:textId="77777777" w:rsidR="00D571D5" w:rsidRPr="005B3F0F" w:rsidRDefault="00D571D5" w:rsidP="00D571D5">
      <w:pPr>
        <w:shd w:val="clear" w:color="auto" w:fill="FFFFFF"/>
        <w:ind w:right="-742"/>
        <w:rPr>
          <w:b/>
          <w:color w:val="000000" w:themeColor="text1"/>
          <w:spacing w:val="-4"/>
        </w:rPr>
      </w:pPr>
    </w:p>
    <w:p w14:paraId="03136105" w14:textId="77777777" w:rsidR="00D571D5" w:rsidRPr="005B3F0F" w:rsidRDefault="00D571D5" w:rsidP="00D571D5">
      <w:pPr>
        <w:shd w:val="clear" w:color="auto" w:fill="FFFFFF"/>
        <w:ind w:right="-742"/>
        <w:jc w:val="center"/>
        <w:rPr>
          <w:color w:val="000000" w:themeColor="text1"/>
          <w:spacing w:val="-4"/>
        </w:rPr>
      </w:pPr>
    </w:p>
    <w:p w14:paraId="197D9D90" w14:textId="77777777" w:rsidR="00D571D5" w:rsidRPr="005B3F0F" w:rsidRDefault="004F1DA9" w:rsidP="00D571D5">
      <w:pPr>
        <w:shd w:val="clear" w:color="auto" w:fill="FFFFFF"/>
        <w:jc w:val="center"/>
        <w:rPr>
          <w:b/>
          <w:color w:val="000000" w:themeColor="text1"/>
          <w:spacing w:val="3"/>
        </w:rPr>
      </w:pPr>
      <w:r>
        <w:rPr>
          <w:b/>
          <w:bCs/>
          <w:noProof/>
          <w:color w:val="000000" w:themeColor="text1"/>
          <w:spacing w:val="-8"/>
        </w:rPr>
        <w:pict w14:anchorId="0BD8F4D9">
          <v:line id="Line 51" o:spid="_x0000_s1026" style="position:absolute;left:0;text-align:left;z-index:251659264;visibility:visible;mso-wrap-distance-left:3.17497mm;mso-wrap-distance-top:-3e-5mm;mso-wrap-distance-right:3.17497mm;mso-wrap-distance-bottom:-3e-5mm" from="0,99.65pt" to="0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ltyDwIAACU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"/>
        </w:pict>
      </w:r>
      <w:r w:rsidR="00D571D5" w:rsidRPr="005B3F0F">
        <w:rPr>
          <w:b/>
          <w:color w:val="000000" w:themeColor="text1"/>
          <w:spacing w:val="3"/>
        </w:rPr>
        <w:t>ВЫПУСКНАЯ КВАЛИФИКАЦИОННАЯ РАБОТА</w:t>
      </w:r>
    </w:p>
    <w:p w14:paraId="03125F41" w14:textId="77777777" w:rsidR="00D571D5" w:rsidRPr="005B3F0F" w:rsidRDefault="00D571D5" w:rsidP="00D571D5">
      <w:pPr>
        <w:shd w:val="clear" w:color="auto" w:fill="FFFFFF"/>
        <w:ind w:right="-6"/>
        <w:jc w:val="both"/>
        <w:rPr>
          <w:color w:val="000000" w:themeColor="text1"/>
        </w:rPr>
      </w:pPr>
    </w:p>
    <w:p w14:paraId="72DD0518" w14:textId="77777777" w:rsidR="00F166AA" w:rsidRPr="005B3F0F" w:rsidRDefault="00F166AA" w:rsidP="00D571D5">
      <w:pPr>
        <w:shd w:val="clear" w:color="auto" w:fill="FFFFFF"/>
        <w:ind w:right="-6"/>
        <w:jc w:val="both"/>
        <w:rPr>
          <w:color w:val="000000" w:themeColor="text1"/>
        </w:rPr>
      </w:pPr>
    </w:p>
    <w:p w14:paraId="24196AAD" w14:textId="77777777" w:rsidR="00D571D5" w:rsidRPr="005B3F0F" w:rsidRDefault="00D571D5" w:rsidP="00F166AA">
      <w:pPr>
        <w:shd w:val="clear" w:color="auto" w:fill="FFFFFF"/>
        <w:jc w:val="center"/>
        <w:rPr>
          <w:rFonts w:eastAsia="Calibri"/>
          <w:bCs/>
          <w:color w:val="000000" w:themeColor="text1"/>
          <w:spacing w:val="9"/>
          <w:lang w:eastAsia="en-US"/>
        </w:rPr>
      </w:pPr>
      <w:r w:rsidRPr="005B3F0F">
        <w:rPr>
          <w:rFonts w:eastAsia="Calibri"/>
          <w:bCs/>
          <w:color w:val="000000" w:themeColor="text1"/>
          <w:spacing w:val="9"/>
          <w:lang w:eastAsia="en-US"/>
        </w:rPr>
        <w:t xml:space="preserve">Разработка приложения для </w:t>
      </w:r>
    </w:p>
    <w:p w14:paraId="7E1E2A1D" w14:textId="77777777" w:rsidR="00D571D5" w:rsidRPr="005B3F0F" w:rsidRDefault="00D571D5" w:rsidP="00D571D5">
      <w:pPr>
        <w:shd w:val="clear" w:color="auto" w:fill="FFFFFF"/>
        <w:ind w:left="5529"/>
        <w:jc w:val="both"/>
        <w:rPr>
          <w:color w:val="000000" w:themeColor="text1"/>
          <w:spacing w:val="-2"/>
          <w:sz w:val="32"/>
          <w:szCs w:val="32"/>
        </w:rPr>
      </w:pPr>
    </w:p>
    <w:p w14:paraId="66428E5F" w14:textId="77777777" w:rsidR="00D571D5" w:rsidRPr="005B3F0F" w:rsidRDefault="00D571D5" w:rsidP="00D571D5">
      <w:pPr>
        <w:shd w:val="clear" w:color="auto" w:fill="FFFFFF"/>
        <w:ind w:left="5529"/>
        <w:jc w:val="both"/>
        <w:rPr>
          <w:color w:val="000000" w:themeColor="text1"/>
          <w:spacing w:val="-2"/>
          <w:sz w:val="32"/>
          <w:szCs w:val="32"/>
        </w:rPr>
      </w:pPr>
    </w:p>
    <w:p w14:paraId="225CCBD3" w14:textId="77777777" w:rsidR="00D571D5" w:rsidRPr="005B3F0F" w:rsidRDefault="00D571D5" w:rsidP="00D571D5">
      <w:pPr>
        <w:shd w:val="clear" w:color="auto" w:fill="FFFFFF"/>
        <w:ind w:left="5245"/>
        <w:jc w:val="both"/>
        <w:rPr>
          <w:color w:val="000000" w:themeColor="text1"/>
          <w:spacing w:val="-2"/>
        </w:rPr>
      </w:pPr>
      <w:r w:rsidRPr="005B3F0F">
        <w:rPr>
          <w:color w:val="000000" w:themeColor="text1"/>
          <w:spacing w:val="-2"/>
        </w:rPr>
        <w:t>Выполнил:</w:t>
      </w:r>
    </w:p>
    <w:p w14:paraId="5D04140D" w14:textId="77777777" w:rsidR="00D571D5" w:rsidRPr="005B3F0F" w:rsidRDefault="00D571D5" w:rsidP="00D571D5">
      <w:pPr>
        <w:shd w:val="clear" w:color="auto" w:fill="FFFFFF"/>
        <w:ind w:left="5245"/>
        <w:jc w:val="both"/>
        <w:rPr>
          <w:color w:val="000000" w:themeColor="text1"/>
          <w:spacing w:val="-2"/>
        </w:rPr>
      </w:pPr>
      <w:r w:rsidRPr="005B3F0F">
        <w:rPr>
          <w:color w:val="000000" w:themeColor="text1"/>
          <w:spacing w:val="-2"/>
        </w:rPr>
        <w:t>обучающийся очной формы</w:t>
      </w:r>
    </w:p>
    <w:p w14:paraId="00820B9F" w14:textId="77777777" w:rsidR="00D571D5" w:rsidRPr="005B3F0F" w:rsidRDefault="00D571D5" w:rsidP="00D571D5">
      <w:pPr>
        <w:shd w:val="clear" w:color="auto" w:fill="FFFFFF"/>
        <w:ind w:left="5245"/>
        <w:jc w:val="both"/>
        <w:rPr>
          <w:color w:val="000000" w:themeColor="text1"/>
          <w:spacing w:val="-2"/>
        </w:rPr>
      </w:pPr>
      <w:r w:rsidRPr="005B3F0F">
        <w:rPr>
          <w:color w:val="000000" w:themeColor="text1"/>
          <w:spacing w:val="-2"/>
        </w:rPr>
        <w:t>обучения</w:t>
      </w:r>
    </w:p>
    <w:p w14:paraId="18047E86" w14:textId="5747A6C2" w:rsidR="00D571D5" w:rsidRPr="005B3F0F" w:rsidRDefault="00D571D5" w:rsidP="00D571D5">
      <w:pPr>
        <w:shd w:val="clear" w:color="auto" w:fill="FFFFFF"/>
        <w:ind w:left="5245"/>
        <w:jc w:val="both"/>
        <w:rPr>
          <w:color w:val="000000" w:themeColor="text1"/>
        </w:rPr>
      </w:pPr>
      <w:r w:rsidRPr="005B3F0F">
        <w:rPr>
          <w:color w:val="000000" w:themeColor="text1"/>
        </w:rPr>
        <w:t>группы ПКСт-</w:t>
      </w:r>
      <w:r w:rsidR="006E66DA">
        <w:rPr>
          <w:color w:val="000000" w:themeColor="text1"/>
        </w:rPr>
        <w:t>20</w:t>
      </w:r>
      <w:r w:rsidRPr="005B3F0F">
        <w:rPr>
          <w:color w:val="000000" w:themeColor="text1"/>
        </w:rPr>
        <w:t>-(</w:t>
      </w:r>
      <w:r w:rsidR="006E66DA">
        <w:rPr>
          <w:color w:val="000000" w:themeColor="text1"/>
        </w:rPr>
        <w:t>2</w:t>
      </w:r>
      <w:r w:rsidRPr="005B3F0F">
        <w:rPr>
          <w:color w:val="000000" w:themeColor="text1"/>
        </w:rPr>
        <w:t>)-</w:t>
      </w:r>
      <w:r w:rsidR="006E66DA">
        <w:rPr>
          <w:color w:val="000000" w:themeColor="text1"/>
        </w:rPr>
        <w:t>2</w:t>
      </w:r>
    </w:p>
    <w:p w14:paraId="7F769126" w14:textId="77777777" w:rsidR="00D571D5" w:rsidRPr="005B3F0F" w:rsidRDefault="00AE6903" w:rsidP="00D571D5">
      <w:pPr>
        <w:shd w:val="clear" w:color="auto" w:fill="FFFFFF"/>
        <w:ind w:left="5245"/>
        <w:jc w:val="both"/>
        <w:rPr>
          <w:color w:val="000000" w:themeColor="text1"/>
        </w:rPr>
      </w:pPr>
      <w:r>
        <w:rPr>
          <w:color w:val="000000" w:themeColor="text1"/>
        </w:rPr>
        <w:t>Тарасюк</w:t>
      </w:r>
      <w:r w:rsidRPr="00AE6903">
        <w:rPr>
          <w:color w:val="000000" w:themeColor="text1"/>
        </w:rPr>
        <w:t xml:space="preserve"> Александр</w:t>
      </w:r>
      <w:r>
        <w:rPr>
          <w:color w:val="000000" w:themeColor="text1"/>
        </w:rPr>
        <w:t xml:space="preserve"> Юрьевич</w:t>
      </w:r>
    </w:p>
    <w:p w14:paraId="02AB6C89" w14:textId="77777777" w:rsidR="00D571D5" w:rsidRPr="005B3F0F" w:rsidRDefault="00D571D5" w:rsidP="00D571D5">
      <w:pPr>
        <w:shd w:val="clear" w:color="auto" w:fill="FFFFFF"/>
        <w:tabs>
          <w:tab w:val="left" w:leader="underscore" w:pos="9639"/>
        </w:tabs>
        <w:jc w:val="both"/>
        <w:rPr>
          <w:color w:val="000000" w:themeColor="text1"/>
        </w:rPr>
      </w:pPr>
    </w:p>
    <w:p w14:paraId="056F7A19" w14:textId="77777777" w:rsidR="00D571D5" w:rsidRPr="005B3F0F" w:rsidRDefault="00D571D5" w:rsidP="00D571D5">
      <w:pPr>
        <w:shd w:val="clear" w:color="auto" w:fill="FFFFFF"/>
        <w:tabs>
          <w:tab w:val="left" w:leader="underscore" w:pos="9639"/>
        </w:tabs>
        <w:jc w:val="both"/>
        <w:rPr>
          <w:color w:val="000000" w:themeColor="text1"/>
        </w:rPr>
      </w:pPr>
    </w:p>
    <w:p w14:paraId="20ABB8A6" w14:textId="77777777" w:rsidR="00D571D5" w:rsidRPr="005B3F0F" w:rsidRDefault="00D571D5" w:rsidP="00D571D5">
      <w:pPr>
        <w:shd w:val="clear" w:color="auto" w:fill="FFFFFF"/>
        <w:spacing w:before="240"/>
        <w:jc w:val="both"/>
        <w:rPr>
          <w:color w:val="000000" w:themeColor="text1"/>
          <w:highlight w:val="yellow"/>
        </w:rPr>
      </w:pPr>
      <w:r w:rsidRPr="005B3F0F">
        <w:rPr>
          <w:color w:val="000000" w:themeColor="text1"/>
        </w:rPr>
        <w:t>Руководитель:</w:t>
      </w:r>
      <w:r w:rsidRPr="005B3F0F">
        <w:rPr>
          <w:color w:val="000000" w:themeColor="text1"/>
        </w:rPr>
        <w:tab/>
      </w:r>
      <w:r w:rsidRPr="005B3F0F">
        <w:rPr>
          <w:color w:val="000000" w:themeColor="text1"/>
        </w:rPr>
        <w:tab/>
        <w:t xml:space="preserve">_______________ </w:t>
      </w:r>
      <w:r w:rsidR="003331A9" w:rsidRPr="005B3F0F">
        <w:rPr>
          <w:color w:val="000000" w:themeColor="text1"/>
        </w:rPr>
        <w:t>Паскал Вероника Юрьевна</w:t>
      </w:r>
    </w:p>
    <w:p w14:paraId="76D77F2D" w14:textId="77777777" w:rsidR="00D571D5" w:rsidRPr="005B3F0F" w:rsidRDefault="00D571D5" w:rsidP="00D571D5">
      <w:pPr>
        <w:shd w:val="clear" w:color="auto" w:fill="FFFFFF"/>
        <w:spacing w:before="240"/>
        <w:jc w:val="both"/>
        <w:rPr>
          <w:color w:val="000000" w:themeColor="text1"/>
          <w:highlight w:val="yellow"/>
        </w:rPr>
      </w:pPr>
      <w:r w:rsidRPr="005B3F0F">
        <w:rPr>
          <w:color w:val="000000" w:themeColor="text1"/>
        </w:rPr>
        <w:t>Рецензент:</w:t>
      </w:r>
      <w:r w:rsidRPr="005B3F0F">
        <w:rPr>
          <w:color w:val="000000" w:themeColor="text1"/>
        </w:rPr>
        <w:tab/>
      </w:r>
      <w:r w:rsidRPr="005B3F0F">
        <w:rPr>
          <w:color w:val="000000" w:themeColor="text1"/>
        </w:rPr>
        <w:tab/>
      </w:r>
      <w:r w:rsidRPr="005B3F0F">
        <w:rPr>
          <w:color w:val="000000" w:themeColor="text1"/>
        </w:rPr>
        <w:tab/>
        <w:t xml:space="preserve">_______________ </w:t>
      </w:r>
      <w:r w:rsidR="00327556" w:rsidRPr="005B3F0F">
        <w:rPr>
          <w:color w:val="000000" w:themeColor="text1"/>
        </w:rPr>
        <w:t>Паскал Вероника Юрьевна</w:t>
      </w:r>
    </w:p>
    <w:p w14:paraId="4436CBDC" w14:textId="77777777" w:rsidR="00D571D5" w:rsidRPr="005B3F0F" w:rsidRDefault="00D571D5" w:rsidP="00D571D5">
      <w:pPr>
        <w:shd w:val="clear" w:color="auto" w:fill="FFFFFF"/>
        <w:spacing w:before="240"/>
        <w:jc w:val="both"/>
        <w:rPr>
          <w:color w:val="000000" w:themeColor="text1"/>
        </w:rPr>
      </w:pPr>
      <w:r w:rsidRPr="005B3F0F">
        <w:rPr>
          <w:color w:val="000000" w:themeColor="text1"/>
        </w:rPr>
        <w:t>Нормоконтролер:</w:t>
      </w:r>
      <w:r w:rsidRPr="005B3F0F">
        <w:rPr>
          <w:color w:val="000000" w:themeColor="text1"/>
        </w:rPr>
        <w:tab/>
      </w:r>
      <w:r w:rsidRPr="005B3F0F">
        <w:rPr>
          <w:color w:val="000000" w:themeColor="text1"/>
        </w:rPr>
        <w:tab/>
        <w:t>_______________ Паскал Вероника Юрьевна</w:t>
      </w:r>
    </w:p>
    <w:p w14:paraId="05378560" w14:textId="77777777" w:rsidR="00D571D5" w:rsidRPr="005B3F0F" w:rsidRDefault="00D571D5" w:rsidP="00D571D5">
      <w:pPr>
        <w:shd w:val="clear" w:color="auto" w:fill="FFFFFF"/>
        <w:tabs>
          <w:tab w:val="left" w:leader="underscore" w:pos="9639"/>
        </w:tabs>
        <w:jc w:val="center"/>
        <w:rPr>
          <w:color w:val="000000" w:themeColor="text1"/>
        </w:rPr>
      </w:pPr>
    </w:p>
    <w:p w14:paraId="3E046E2B" w14:textId="77777777" w:rsidR="00D571D5" w:rsidRPr="005B3F0F" w:rsidRDefault="00D571D5" w:rsidP="00D571D5">
      <w:pPr>
        <w:shd w:val="clear" w:color="auto" w:fill="FFFFFF"/>
        <w:tabs>
          <w:tab w:val="left" w:leader="underscore" w:pos="9639"/>
        </w:tabs>
        <w:jc w:val="center"/>
        <w:rPr>
          <w:color w:val="000000" w:themeColor="text1"/>
        </w:rPr>
      </w:pPr>
    </w:p>
    <w:p w14:paraId="4B034D99" w14:textId="77777777" w:rsidR="00D571D5" w:rsidRPr="005B3F0F" w:rsidRDefault="00D571D5" w:rsidP="00D571D5">
      <w:pPr>
        <w:shd w:val="clear" w:color="auto" w:fill="FFFFFF"/>
        <w:tabs>
          <w:tab w:val="left" w:leader="underscore" w:pos="9639"/>
        </w:tabs>
        <w:rPr>
          <w:color w:val="000000" w:themeColor="text1"/>
        </w:rPr>
      </w:pPr>
    </w:p>
    <w:p w14:paraId="58C4C896" w14:textId="77777777" w:rsidR="00D571D5" w:rsidRPr="005B3F0F" w:rsidRDefault="00D571D5" w:rsidP="00D571D5">
      <w:pPr>
        <w:shd w:val="clear" w:color="auto" w:fill="FFFFFF"/>
        <w:tabs>
          <w:tab w:val="left" w:leader="underscore" w:pos="9639"/>
        </w:tabs>
        <w:rPr>
          <w:color w:val="000000" w:themeColor="text1"/>
        </w:rPr>
      </w:pPr>
    </w:p>
    <w:p w14:paraId="105012D0" w14:textId="77777777" w:rsidR="00D571D5" w:rsidRPr="005B3F0F" w:rsidRDefault="00D571D5" w:rsidP="00D571D5">
      <w:pPr>
        <w:shd w:val="clear" w:color="auto" w:fill="FFFFFF"/>
        <w:tabs>
          <w:tab w:val="left" w:leader="underscore" w:pos="9639"/>
        </w:tabs>
        <w:jc w:val="center"/>
        <w:rPr>
          <w:color w:val="000000" w:themeColor="text1"/>
        </w:rPr>
      </w:pPr>
    </w:p>
    <w:p w14:paraId="6AEE73C0" w14:textId="77777777" w:rsidR="00D571D5" w:rsidRPr="005B3F0F" w:rsidRDefault="00D571D5" w:rsidP="00D571D5">
      <w:pPr>
        <w:shd w:val="clear" w:color="auto" w:fill="FFFFFF"/>
        <w:tabs>
          <w:tab w:val="left" w:leader="underscore" w:pos="9639"/>
        </w:tabs>
        <w:jc w:val="center"/>
        <w:rPr>
          <w:color w:val="000000" w:themeColor="text1"/>
        </w:rPr>
      </w:pPr>
    </w:p>
    <w:p w14:paraId="58DB83CF" w14:textId="77777777" w:rsidR="00D571D5" w:rsidRPr="005B3F0F" w:rsidRDefault="00D571D5" w:rsidP="00D571D5">
      <w:pPr>
        <w:shd w:val="clear" w:color="auto" w:fill="FFFFFF"/>
        <w:tabs>
          <w:tab w:val="left" w:leader="underscore" w:pos="9639"/>
        </w:tabs>
        <w:jc w:val="center"/>
        <w:rPr>
          <w:color w:val="000000" w:themeColor="text1"/>
        </w:rPr>
      </w:pPr>
    </w:p>
    <w:p w14:paraId="785C8E29" w14:textId="77777777" w:rsidR="00D571D5" w:rsidRPr="005B3F0F" w:rsidRDefault="00D571D5" w:rsidP="00D571D5">
      <w:pPr>
        <w:shd w:val="clear" w:color="auto" w:fill="FFFFFF"/>
        <w:tabs>
          <w:tab w:val="left" w:leader="underscore" w:pos="9639"/>
        </w:tabs>
        <w:jc w:val="center"/>
        <w:rPr>
          <w:color w:val="000000" w:themeColor="text1"/>
        </w:rPr>
      </w:pPr>
    </w:p>
    <w:p w14:paraId="11C6C5AA" w14:textId="77777777" w:rsidR="00D571D5" w:rsidRPr="005B3F0F" w:rsidRDefault="003331A9" w:rsidP="00D571D5">
      <w:pPr>
        <w:shd w:val="clear" w:color="auto" w:fill="FFFFFF"/>
        <w:tabs>
          <w:tab w:val="left" w:leader="underscore" w:pos="9639"/>
        </w:tabs>
        <w:jc w:val="center"/>
        <w:rPr>
          <w:color w:val="000000" w:themeColor="text1"/>
        </w:rPr>
      </w:pPr>
      <w:r>
        <w:rPr>
          <w:color w:val="000000" w:themeColor="text1"/>
        </w:rPr>
        <w:t>Тюмень, 2024</w:t>
      </w:r>
    </w:p>
    <w:p w14:paraId="1199CD86" w14:textId="77777777" w:rsidR="00912E64" w:rsidRPr="005B3F0F" w:rsidRDefault="00912E64" w:rsidP="00890DD9">
      <w:pPr>
        <w:spacing w:after="160" w:line="259" w:lineRule="auto"/>
        <w:jc w:val="center"/>
        <w:rPr>
          <w:b/>
          <w:color w:val="000000" w:themeColor="text1"/>
        </w:rPr>
        <w:sectPr w:rsidR="00912E64" w:rsidRPr="005B3F0F" w:rsidSect="0005028F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46E3B16" w14:textId="77777777" w:rsidR="00ED7404" w:rsidRPr="005B3F0F" w:rsidRDefault="00890DD9" w:rsidP="00742638">
      <w:pPr>
        <w:spacing w:line="259" w:lineRule="auto"/>
        <w:jc w:val="center"/>
        <w:rPr>
          <w:b/>
          <w:color w:val="000000" w:themeColor="text1"/>
        </w:rPr>
      </w:pPr>
      <w:r w:rsidRPr="005B3F0F">
        <w:rPr>
          <w:b/>
          <w:color w:val="000000" w:themeColor="text1"/>
        </w:rPr>
        <w:lastRenderedPageBreak/>
        <w:t>СОДЕРЖАНИЕ</w:t>
      </w:r>
    </w:p>
    <w:p w14:paraId="23DD97AE" w14:textId="77777777" w:rsidR="00ED7404" w:rsidRPr="003331A9" w:rsidRDefault="00ED7404" w:rsidP="00742638">
      <w:pPr>
        <w:spacing w:line="360" w:lineRule="auto"/>
        <w:jc w:val="center"/>
        <w:rPr>
          <w:color w:val="000000" w:themeColor="text1"/>
        </w:rPr>
      </w:pPr>
    </w:p>
    <w:sdt>
      <w:sdtPr>
        <w:rPr>
          <w:rFonts w:ascii="Times New Roman" w:eastAsia="Arial Unicode MS" w:hAnsi="Times New Roman" w:cs="Arial Unicode MS"/>
          <w:b w:val="0"/>
          <w:i w:val="0"/>
          <w:color w:val="000000" w:themeColor="text1"/>
          <w:sz w:val="28"/>
          <w:szCs w:val="28"/>
        </w:rPr>
        <w:id w:val="5935169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710BC24" w14:textId="77777777" w:rsidR="00E36C8E" w:rsidRPr="003331A9" w:rsidRDefault="00E36C8E" w:rsidP="00742638">
          <w:pPr>
            <w:pStyle w:val="a5"/>
            <w:spacing w:before="0"/>
            <w:rPr>
              <w:rFonts w:ascii="Times New Roman" w:hAnsi="Times New Roman" w:cs="Times New Roman"/>
              <w:b w:val="0"/>
              <w:i w:val="0"/>
              <w:color w:val="000000" w:themeColor="text1"/>
            </w:rPr>
          </w:pPr>
        </w:p>
        <w:p w14:paraId="1C9D5F3E" w14:textId="1AAD7967" w:rsidR="007409DA" w:rsidRDefault="00391B0C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B3F0F">
            <w:rPr>
              <w:color w:val="000000" w:themeColor="text1"/>
            </w:rPr>
            <w:fldChar w:fldCharType="begin"/>
          </w:r>
          <w:r w:rsidR="00E36C8E" w:rsidRPr="005B3F0F">
            <w:rPr>
              <w:color w:val="000000" w:themeColor="text1"/>
            </w:rPr>
            <w:instrText xml:space="preserve"> TOC \o "1-3" \h \z \u </w:instrText>
          </w:r>
          <w:r w:rsidRPr="005B3F0F">
            <w:rPr>
              <w:color w:val="000000" w:themeColor="text1"/>
            </w:rPr>
            <w:fldChar w:fldCharType="separate"/>
          </w:r>
          <w:hyperlink w:anchor="_Toc167044116" w:history="1">
            <w:r w:rsidR="007409DA" w:rsidRPr="00047C67">
              <w:rPr>
                <w:rStyle w:val="af1"/>
                <w:noProof/>
              </w:rPr>
              <w:t>ПЕРЕЧЕНЬ СОКРАЩЕНИЙ И ОБОЗНАЧЕНИЙ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_Toc167044116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4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5C5B81F9" w14:textId="4E16F569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17" w:history="1">
            <w:r w:rsidR="007409DA" w:rsidRPr="00047C67">
              <w:rPr>
                <w:rStyle w:val="af1"/>
                <w:noProof/>
              </w:rPr>
              <w:t>ВВЕДЕНИЕ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_Toc167044117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6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3D960CFE" w14:textId="0479DEFF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18" w:history="1">
            <w:r w:rsidR="007409DA" w:rsidRPr="00047C67">
              <w:rPr>
                <w:rStyle w:val="af1"/>
                <w:noProof/>
              </w:rPr>
              <w:t>Глава 1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Анализ методов и средств решения поставленной задачи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_Toc167044118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8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407D3674" w14:textId="56FE5FD2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19" w:history="1">
            <w:r w:rsidR="007409DA" w:rsidRPr="00047C67">
              <w:rPr>
                <w:rStyle w:val="af1"/>
                <w:noProof/>
              </w:rPr>
              <w:t>1.1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Техническое задание на разработку программного продукта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_Toc167044119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8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1E9ED33D" w14:textId="6E107DB4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20" w:history="1">
            <w:r w:rsidR="007409DA" w:rsidRPr="00047C67">
              <w:rPr>
                <w:rStyle w:val="af1"/>
                <w:noProof/>
              </w:rPr>
              <w:t>1.1.1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 xml:space="preserve"> Назначение разработки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_Toc167044120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8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4E1A8F7F" w14:textId="4901338F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21" w:history="1">
            <w:r w:rsidR="007409DA" w:rsidRPr="00047C67">
              <w:rPr>
                <w:rStyle w:val="af1"/>
                <w:noProof/>
              </w:rPr>
              <w:t>1.1.2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 xml:space="preserve"> Требования к программе или программному изделию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_Toc167044121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8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6BFFC7C9" w14:textId="3ED9671E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22" w:history="1">
            <w:r w:rsidR="007409DA" w:rsidRPr="00047C67">
              <w:rPr>
                <w:rStyle w:val="af1"/>
                <w:noProof/>
              </w:rPr>
              <w:t>1.1.3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Описание логической структуры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_Toc167044122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10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4EA06341" w14:textId="66619968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23" w:history="1">
            <w:r w:rsidR="007409DA" w:rsidRPr="00047C67">
              <w:rPr>
                <w:rStyle w:val="af1"/>
                <w:noProof/>
              </w:rPr>
              <w:t>1.1.4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Стадии и этапы разработки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_Toc167044123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13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7A0C8A8E" w14:textId="7E51B880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24" w:history="1">
            <w:r w:rsidR="007409DA" w:rsidRPr="00047C67">
              <w:rPr>
                <w:rStyle w:val="af1"/>
                <w:noProof/>
              </w:rPr>
              <w:t>1.2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Обзор существующих аналогов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_Toc167044124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14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4E2C5089" w14:textId="7C56B6A6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25" w:history="1">
            <w:r w:rsidR="007409DA" w:rsidRPr="00047C67">
              <w:rPr>
                <w:rStyle w:val="af1"/>
                <w:noProof/>
              </w:rPr>
              <w:t>1.3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Выбор программного обеспечения для реализации задач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_Toc167044125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16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151A87CA" w14:textId="2923E5E4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26" w:history="1">
            <w:r w:rsidR="007409DA" w:rsidRPr="00047C67">
              <w:rPr>
                <w:rStyle w:val="af1"/>
                <w:noProof/>
              </w:rPr>
              <w:t>Глава 2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Практическая реализация программного обеспечения»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_Toc167044126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19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35D81910" w14:textId="394ADB5C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27" w:history="1">
            <w:r w:rsidR="007409DA" w:rsidRPr="00047C67">
              <w:rPr>
                <w:rStyle w:val="af1"/>
                <w:noProof/>
              </w:rPr>
              <w:t>2.1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Описание программы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_Toc167044127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19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3E465BFF" w14:textId="686D7D93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28" w:history="1">
            <w:r w:rsidR="007409DA" w:rsidRPr="00047C67">
              <w:rPr>
                <w:rStyle w:val="af1"/>
                <w:noProof/>
              </w:rPr>
              <w:t>2.2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Руководство системного программиста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_Toc167044128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19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2C440FAB" w14:textId="3DEBF5F5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29" w:history="1">
            <w:r w:rsidR="007409DA" w:rsidRPr="00047C67">
              <w:rPr>
                <w:rStyle w:val="af1"/>
                <w:noProof/>
              </w:rPr>
              <w:t xml:space="preserve">2.2.1 </w:t>
            </w:r>
            <w:r w:rsidR="00B82ECD">
              <w:rPr>
                <w:rStyle w:val="af1"/>
                <w:noProof/>
              </w:rPr>
              <w:tab/>
            </w:r>
            <w:r w:rsidR="007409DA" w:rsidRPr="00047C67">
              <w:rPr>
                <w:rStyle w:val="af1"/>
                <w:noProof/>
              </w:rPr>
              <w:t>Настройка программы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_Toc167044129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19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4A19D848" w14:textId="1417A6C1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30" w:history="1">
            <w:r w:rsidR="007409DA" w:rsidRPr="00047C67">
              <w:rPr>
                <w:rStyle w:val="af1"/>
                <w:noProof/>
              </w:rPr>
              <w:t>2.2.2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Проверка программы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_Toc167044130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19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5C8B0EBB" w14:textId="4762E355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31" w:history="1">
            <w:r w:rsidR="007409DA" w:rsidRPr="00047C67">
              <w:rPr>
                <w:rStyle w:val="af1"/>
                <w:noProof/>
              </w:rPr>
              <w:t>2.2.3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Сообщения системному программисту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_Toc167044131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20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5DC10E33" w14:textId="15617639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32" w:history="1">
            <w:r w:rsidR="007409DA" w:rsidRPr="00047C67">
              <w:rPr>
                <w:rStyle w:val="af1"/>
                <w:noProof/>
              </w:rPr>
              <w:t>2.3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Руководство оператора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_Toc167044132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21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524A9471" w14:textId="25B27AA3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33" w:history="1">
            <w:r w:rsidR="007409DA" w:rsidRPr="00047C67">
              <w:rPr>
                <w:rStyle w:val="af1"/>
                <w:noProof/>
              </w:rPr>
              <w:t>2.3.1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Назначение программы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_Toc167044133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21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122D8BB2" w14:textId="06ED24F5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34" w:history="1">
            <w:r w:rsidR="007409DA" w:rsidRPr="00047C67">
              <w:rPr>
                <w:rStyle w:val="af1"/>
                <w:noProof/>
              </w:rPr>
              <w:t>2.3.2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Условия выполнения программы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_Toc167044134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21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7854DA91" w14:textId="429B9010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35" w:history="1">
            <w:r w:rsidR="007409DA" w:rsidRPr="00047C67">
              <w:rPr>
                <w:rStyle w:val="af1"/>
                <w:noProof/>
              </w:rPr>
              <w:t>2.3.3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Выполнение программы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_Toc167044135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22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6A51E1A3" w14:textId="79A3A225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36" w:history="1">
            <w:r w:rsidR="007409DA" w:rsidRPr="00047C67">
              <w:rPr>
                <w:rStyle w:val="af1"/>
                <w:noProof/>
              </w:rPr>
              <w:t>2.3.4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Сообщения оператору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_Toc167044136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24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624A18E2" w14:textId="4E48EDA7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37" w:history="1">
            <w:r w:rsidR="007409DA" w:rsidRPr="00047C67">
              <w:rPr>
                <w:rStyle w:val="af1"/>
                <w:noProof/>
              </w:rPr>
              <w:t>2.4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Описание контрольного примера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_Toc167044137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26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4FA97ACE" w14:textId="066E882D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38" w:history="1">
            <w:r w:rsidR="007409DA" w:rsidRPr="00047C67">
              <w:rPr>
                <w:rStyle w:val="af1"/>
                <w:noProof/>
              </w:rPr>
              <w:t>2.4.1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Исходные данные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_Toc167044138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26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33D90F79" w14:textId="5DBFC8A7" w:rsidR="00B82ECD" w:rsidRDefault="004F1DA9">
          <w:pPr>
            <w:pStyle w:val="21"/>
            <w:rPr>
              <w:noProof/>
            </w:rPr>
          </w:pPr>
          <w:hyperlink w:anchor="_Toc167044139" w:history="1">
            <w:r w:rsidR="007409DA" w:rsidRPr="00047C67">
              <w:rPr>
                <w:rStyle w:val="af1"/>
                <w:noProof/>
              </w:rPr>
              <w:t>2.4.2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Проверка программы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_Toc167044139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27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218183DD" w14:textId="77777777" w:rsidR="00B82ECD" w:rsidRDefault="00B82ECD">
          <w:pPr>
            <w:spacing w:after="160" w:line="259" w:lineRule="auto"/>
            <w:rPr>
              <w:noProof/>
            </w:rPr>
          </w:pPr>
          <w:r>
            <w:rPr>
              <w:noProof/>
            </w:rPr>
            <w:br w:type="page"/>
          </w:r>
        </w:p>
        <w:p w14:paraId="73C16800" w14:textId="77777777" w:rsidR="007409DA" w:rsidRDefault="007409D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</w:p>
        <w:p w14:paraId="2933583F" w14:textId="5E5C5746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40" w:history="1">
            <w:r w:rsidR="007409DA" w:rsidRPr="00047C67">
              <w:rPr>
                <w:rStyle w:val="af1"/>
                <w:noProof/>
              </w:rPr>
              <w:t>Глава 3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Экономическое обоснование разработки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_Toc167044140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30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31CD20B6" w14:textId="76624239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41" w:history="1">
            <w:r w:rsidR="007409DA" w:rsidRPr="00047C67">
              <w:rPr>
                <w:rStyle w:val="af1"/>
                <w:noProof/>
              </w:rPr>
              <w:t>3.1</w:t>
            </w:r>
            <w:r w:rsidR="007409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409DA" w:rsidRPr="00047C67">
              <w:rPr>
                <w:rStyle w:val="af1"/>
                <w:noProof/>
              </w:rPr>
              <w:t>Расчет стоимости программного обеспечения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_Toc167044141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30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256CA5F5" w14:textId="10E1B643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42" w:history="1">
            <w:r w:rsidR="007409DA" w:rsidRPr="00047C67">
              <w:rPr>
                <w:rStyle w:val="af1"/>
                <w:noProof/>
              </w:rPr>
              <w:t>ЗАКЛЮЧЕНИЕ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_Toc167044142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36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5427788D" w14:textId="66D970B4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43" w:history="1">
            <w:r w:rsidR="007409DA" w:rsidRPr="00047C67">
              <w:rPr>
                <w:rStyle w:val="af1"/>
                <w:noProof/>
              </w:rPr>
              <w:t>СПИСОК ИСПОЛЬЗОВАННЫХ ИСТОЧНИКОВ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_Toc167044143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37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09489D2E" w14:textId="16EB0F73" w:rsidR="007409DA" w:rsidRDefault="004F1DA9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044144" w:history="1">
            <w:r w:rsidR="007409DA" w:rsidRPr="00047C67">
              <w:rPr>
                <w:rStyle w:val="af1"/>
                <w:noProof/>
              </w:rPr>
              <w:t>ПРИЛОЖЕНИЕ А</w:t>
            </w:r>
            <w:r w:rsidR="007409DA">
              <w:rPr>
                <w:noProof/>
                <w:webHidden/>
              </w:rPr>
              <w:tab/>
            </w:r>
            <w:r w:rsidR="007409DA">
              <w:rPr>
                <w:noProof/>
                <w:webHidden/>
              </w:rPr>
              <w:fldChar w:fldCharType="begin"/>
            </w:r>
            <w:r w:rsidR="007409DA">
              <w:rPr>
                <w:noProof/>
                <w:webHidden/>
              </w:rPr>
              <w:instrText xml:space="preserve"> PAGEREF _Toc167044144 \h </w:instrText>
            </w:r>
            <w:r w:rsidR="007409DA">
              <w:rPr>
                <w:noProof/>
                <w:webHidden/>
              </w:rPr>
            </w:r>
            <w:r w:rsidR="007409DA">
              <w:rPr>
                <w:noProof/>
                <w:webHidden/>
              </w:rPr>
              <w:fldChar w:fldCharType="separate"/>
            </w:r>
            <w:r w:rsidR="007409DA">
              <w:rPr>
                <w:noProof/>
                <w:webHidden/>
              </w:rPr>
              <w:t>40</w:t>
            </w:r>
            <w:r w:rsidR="007409DA">
              <w:rPr>
                <w:noProof/>
                <w:webHidden/>
              </w:rPr>
              <w:fldChar w:fldCharType="end"/>
            </w:r>
          </w:hyperlink>
        </w:p>
        <w:p w14:paraId="598E95E4" w14:textId="41C2AD07" w:rsidR="00E36C8E" w:rsidRPr="005B3F0F" w:rsidRDefault="00391B0C" w:rsidP="008323DA">
          <w:pPr>
            <w:spacing w:line="360" w:lineRule="auto"/>
            <w:jc w:val="both"/>
            <w:rPr>
              <w:color w:val="000000" w:themeColor="text1"/>
            </w:rPr>
          </w:pPr>
          <w:r w:rsidRPr="005B3F0F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2AC5F3A4" w14:textId="77777777" w:rsidR="005C77C5" w:rsidRPr="005B3F0F" w:rsidRDefault="005C77C5" w:rsidP="005C77C5">
      <w:pPr>
        <w:spacing w:after="160" w:line="259" w:lineRule="auto"/>
        <w:rPr>
          <w:color w:val="000000" w:themeColor="text1"/>
        </w:rPr>
        <w:sectPr w:rsidR="005C77C5" w:rsidRPr="005B3F0F" w:rsidSect="0005028F"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0" w:name="_Toc104850937"/>
      <w:r w:rsidRPr="005B3F0F">
        <w:rPr>
          <w:color w:val="000000" w:themeColor="text1"/>
        </w:rPr>
        <w:br w:type="page"/>
      </w:r>
    </w:p>
    <w:p w14:paraId="2339CF59" w14:textId="77777777" w:rsidR="00B3765A" w:rsidRPr="005B3F0F" w:rsidRDefault="003B2EA7" w:rsidP="00A53259">
      <w:pPr>
        <w:pStyle w:val="2"/>
        <w:spacing w:before="0" w:line="360" w:lineRule="auto"/>
        <w:jc w:val="center"/>
        <w:rPr>
          <w:color w:val="000000" w:themeColor="text1"/>
        </w:rPr>
      </w:pPr>
      <w:bookmarkStart w:id="1" w:name="_Toc167044116"/>
      <w:r w:rsidRPr="005B3F0F">
        <w:rPr>
          <w:color w:val="000000" w:themeColor="text1"/>
        </w:rPr>
        <w:lastRenderedPageBreak/>
        <w:t>ПЕРЕЧЕНЬ СОКРАЩЕНИЙ И ОБОЗНАЧЕНИЙ</w:t>
      </w:r>
      <w:bookmarkEnd w:id="0"/>
      <w:bookmarkEnd w:id="1"/>
    </w:p>
    <w:p w14:paraId="7BD44845" w14:textId="77777777" w:rsidR="003B2EA7" w:rsidRPr="005B3F0F" w:rsidRDefault="003B2EA7" w:rsidP="00887D90">
      <w:pPr>
        <w:spacing w:line="360" w:lineRule="auto"/>
        <w:jc w:val="center"/>
        <w:rPr>
          <w:b/>
          <w:color w:val="000000" w:themeColor="text1"/>
        </w:rPr>
      </w:pPr>
    </w:p>
    <w:p w14:paraId="19E56F16" w14:textId="77777777" w:rsidR="003B2EA7" w:rsidRDefault="003B2EA7" w:rsidP="00887D90">
      <w:pPr>
        <w:spacing w:line="360" w:lineRule="auto"/>
        <w:jc w:val="center"/>
        <w:rPr>
          <w:b/>
          <w:color w:val="000000" w:themeColor="text1"/>
        </w:rPr>
      </w:pPr>
    </w:p>
    <w:p w14:paraId="11E367C0" w14:textId="77777777" w:rsidR="00167BB2" w:rsidRDefault="00167BB2" w:rsidP="00167BB2">
      <w:pPr>
        <w:spacing w:line="360" w:lineRule="auto"/>
        <w:ind w:firstLine="709"/>
        <w:jc w:val="both"/>
        <w:rPr>
          <w:rFonts w:cs="Times New Roman"/>
        </w:rPr>
      </w:pPr>
      <w:r w:rsidRPr="008700D5">
        <w:rPr>
          <w:rFonts w:cs="Times New Roman"/>
        </w:rPr>
        <w:t>В настоящем пояснительной записке выпускной квалификационной</w:t>
      </w:r>
      <w:r>
        <w:rPr>
          <w:rFonts w:cs="Times New Roman"/>
        </w:rPr>
        <w:t xml:space="preserve"> </w:t>
      </w:r>
      <w:r w:rsidRPr="008700D5">
        <w:rPr>
          <w:rFonts w:cs="Times New Roman"/>
        </w:rPr>
        <w:t xml:space="preserve">работы применяют следующие термины с соответствующими </w:t>
      </w:r>
      <w:r>
        <w:rPr>
          <w:rFonts w:cs="Times New Roman"/>
        </w:rPr>
        <w:t>определениями:</w:t>
      </w:r>
    </w:p>
    <w:p w14:paraId="5C0FF289" w14:textId="77777777" w:rsidR="00167BB2" w:rsidRDefault="00167BB2" w:rsidP="00167BB2">
      <w:pPr>
        <w:spacing w:line="360" w:lineRule="auto"/>
        <w:ind w:firstLine="709"/>
        <w:jc w:val="both"/>
        <w:rPr>
          <w:rFonts w:cs="Times New Roman"/>
        </w:rPr>
      </w:pPr>
      <w:r w:rsidRPr="00BB5212">
        <w:rPr>
          <w:rFonts w:cs="Times New Roman"/>
        </w:rPr>
        <w:t>C#</w:t>
      </w:r>
      <w:r>
        <w:rPr>
          <w:rFonts w:cs="Times New Roman"/>
        </w:rPr>
        <w:t xml:space="preserve"> (читается как «си-шарп»)</w:t>
      </w:r>
      <w:r w:rsidRPr="00BB5212">
        <w:rPr>
          <w:rFonts w:cs="Times New Roman"/>
        </w:rPr>
        <w:t xml:space="preserve"> </w:t>
      </w:r>
      <w:r w:rsidRPr="009E2F7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</w:t>
      </w:r>
      <w:r w:rsidRPr="00BB5212">
        <w:rPr>
          <w:rFonts w:cs="Times New Roman"/>
        </w:rPr>
        <w:t>объектно-ориент</w:t>
      </w:r>
      <w:r>
        <w:rPr>
          <w:rFonts w:cs="Times New Roman"/>
        </w:rPr>
        <w:t>ированный язык программирования,</w:t>
      </w:r>
    </w:p>
    <w:p w14:paraId="6AD85E0A" w14:textId="77777777" w:rsidR="00167BB2" w:rsidRPr="002B6C45" w:rsidRDefault="00167BB2" w:rsidP="00167BB2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t>ID</w:t>
      </w:r>
      <w:r w:rsidRPr="002B6C45">
        <w:rPr>
          <w:rFonts w:cs="Times New Roman"/>
        </w:rPr>
        <w:t xml:space="preserve"> (</w:t>
      </w:r>
      <w:r w:rsidRPr="002B6C45">
        <w:rPr>
          <w:rFonts w:cs="Times New Roman"/>
          <w:lang w:val="en-US"/>
        </w:rPr>
        <w:t>identifier</w:t>
      </w:r>
      <w:r w:rsidRPr="002B6C45">
        <w:rPr>
          <w:rFonts w:cs="Times New Roman"/>
        </w:rPr>
        <w:t xml:space="preserve">) – </w:t>
      </w:r>
      <w:r>
        <w:rPr>
          <w:rFonts w:cs="Times New Roman"/>
        </w:rPr>
        <w:t xml:space="preserve">это </w:t>
      </w:r>
      <w:r w:rsidRPr="002B6C45">
        <w:rPr>
          <w:rFonts w:cs="Times New Roman"/>
        </w:rPr>
        <w:t>уникальный признак объекта, позволяющий отличать его от других объектов, то есть идентифицировать</w:t>
      </w:r>
      <w:r>
        <w:rPr>
          <w:rFonts w:cs="Times New Roman"/>
        </w:rPr>
        <w:t>,</w:t>
      </w:r>
    </w:p>
    <w:p w14:paraId="099C9188" w14:textId="77777777" w:rsidR="00167BB2" w:rsidRPr="009E2F75" w:rsidRDefault="00167BB2" w:rsidP="00102236">
      <w:pPr>
        <w:spacing w:line="360" w:lineRule="auto"/>
        <w:ind w:firstLine="709"/>
        <w:jc w:val="both"/>
        <w:rPr>
          <w:rFonts w:cs="Times New Roman"/>
        </w:rPr>
      </w:pPr>
      <w:r w:rsidRPr="00BF5FD3">
        <w:rPr>
          <w:rFonts w:cs="Times New Roman"/>
          <w:lang w:val="en-US"/>
        </w:rPr>
        <w:t>WPF</w:t>
      </w:r>
      <w:r>
        <w:rPr>
          <w:rFonts w:cs="Times New Roman"/>
        </w:rPr>
        <w:t xml:space="preserve"> (</w:t>
      </w:r>
      <w:r w:rsidRPr="00BF5FD3">
        <w:rPr>
          <w:rFonts w:cs="Times New Roman"/>
          <w:lang w:val="en-US"/>
        </w:rPr>
        <w:t>Windows</w:t>
      </w:r>
      <w:r w:rsidRPr="009E2F75">
        <w:rPr>
          <w:rFonts w:cs="Times New Roman"/>
        </w:rPr>
        <w:t xml:space="preserve"> </w:t>
      </w:r>
      <w:r w:rsidRPr="00BF5FD3">
        <w:rPr>
          <w:rFonts w:cs="Times New Roman"/>
          <w:lang w:val="en-US"/>
        </w:rPr>
        <w:t>Presentation</w:t>
      </w:r>
      <w:r w:rsidRPr="009E2F75">
        <w:rPr>
          <w:rFonts w:cs="Times New Roman"/>
        </w:rPr>
        <w:t xml:space="preserve"> </w:t>
      </w:r>
      <w:r w:rsidRPr="00BF5FD3">
        <w:rPr>
          <w:rFonts w:cs="Times New Roman"/>
          <w:lang w:val="en-US"/>
        </w:rPr>
        <w:t>Foundation</w:t>
      </w:r>
      <w:r>
        <w:rPr>
          <w:rFonts w:cs="Times New Roman"/>
        </w:rPr>
        <w:t>)</w:t>
      </w:r>
      <w:r w:rsidRPr="009E2F75">
        <w:rPr>
          <w:rFonts w:cs="Times New Roman"/>
        </w:rPr>
        <w:t xml:space="preserve"> </w:t>
      </w:r>
      <w:r w:rsidRPr="009E2F7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</w:t>
      </w:r>
      <w:r w:rsidRPr="009E2F75">
        <w:rPr>
          <w:rFonts w:eastAsia="Times New Roman" w:cs="Times New Roman"/>
        </w:rPr>
        <w:t>аналог WinForms, система для построения клиентских приложений Windows с визуально</w:t>
      </w:r>
      <w:r>
        <w:rPr>
          <w:rFonts w:eastAsia="Times New Roman" w:cs="Times New Roman"/>
        </w:rPr>
        <w:t xml:space="preserve"> </w:t>
      </w:r>
      <w:r w:rsidRPr="009E2F75">
        <w:rPr>
          <w:rFonts w:eastAsia="Times New Roman" w:cs="Times New Roman"/>
        </w:rPr>
        <w:t>привлекательными возможностями взаимодейств</w:t>
      </w:r>
      <w:r>
        <w:rPr>
          <w:rFonts w:eastAsia="Times New Roman" w:cs="Times New Roman"/>
        </w:rPr>
        <w:t>ия с пользователем, графическая</w:t>
      </w:r>
      <w:r>
        <w:rPr>
          <w:rFonts w:eastAsia="Times New Roman" w:cs="Times New Roman"/>
        </w:rPr>
        <w:br/>
      </w:r>
      <w:r w:rsidRPr="009E2F75">
        <w:rPr>
          <w:rFonts w:eastAsia="Times New Roman" w:cs="Times New Roman"/>
        </w:rPr>
        <w:t>(презентационная) подсистема в составе .NET Framework, использующая язык XAML</w:t>
      </w:r>
      <w:r>
        <w:rPr>
          <w:rFonts w:cs="Times New Roman"/>
        </w:rPr>
        <w:t>,</w:t>
      </w:r>
    </w:p>
    <w:p w14:paraId="5687D776" w14:textId="77777777" w:rsidR="00167BB2" w:rsidRDefault="00167BB2" w:rsidP="00167BB2">
      <w:pPr>
        <w:spacing w:line="360" w:lineRule="auto"/>
        <w:ind w:firstLine="709"/>
        <w:jc w:val="both"/>
        <w:rPr>
          <w:rFonts w:eastAsia="Times New Roman" w:cs="Times New Roman"/>
        </w:rPr>
      </w:pPr>
      <w:r w:rsidRPr="00BF5FD3">
        <w:rPr>
          <w:rFonts w:eastAsia="Times New Roman" w:cs="Times New Roman"/>
          <w:lang w:val="en-US"/>
        </w:rPr>
        <w:t>XAML</w:t>
      </w:r>
      <w:r w:rsidRPr="009E2F75">
        <w:rPr>
          <w:rFonts w:eastAsia="Times New Roman" w:cs="Times New Roman"/>
        </w:rPr>
        <w:t xml:space="preserve"> (</w:t>
      </w:r>
      <w:r w:rsidRPr="00BF5FD3">
        <w:rPr>
          <w:rFonts w:eastAsia="Times New Roman" w:cs="Times New Roman"/>
          <w:lang w:val="en-US"/>
        </w:rPr>
        <w:t>eXtensible</w:t>
      </w:r>
      <w:r w:rsidRPr="009E2F75">
        <w:rPr>
          <w:rFonts w:eastAsia="Times New Roman" w:cs="Times New Roman"/>
        </w:rPr>
        <w:t xml:space="preserve"> </w:t>
      </w:r>
      <w:r w:rsidRPr="00BF5FD3">
        <w:rPr>
          <w:rFonts w:eastAsia="Times New Roman" w:cs="Times New Roman"/>
          <w:lang w:val="en-US"/>
        </w:rPr>
        <w:t>Application</w:t>
      </w:r>
      <w:r w:rsidRPr="009E2F75">
        <w:rPr>
          <w:rFonts w:eastAsia="Times New Roman" w:cs="Times New Roman"/>
        </w:rPr>
        <w:t xml:space="preserve"> </w:t>
      </w:r>
      <w:r w:rsidRPr="00BF5FD3">
        <w:rPr>
          <w:rFonts w:eastAsia="Times New Roman" w:cs="Times New Roman"/>
          <w:lang w:val="en-US"/>
        </w:rPr>
        <w:t>Markup</w:t>
      </w:r>
      <w:r w:rsidRPr="009E2F75">
        <w:rPr>
          <w:rFonts w:eastAsia="Times New Roman" w:cs="Times New Roman"/>
        </w:rPr>
        <w:t xml:space="preserve"> </w:t>
      </w:r>
      <w:r w:rsidRPr="00BF5FD3">
        <w:rPr>
          <w:rFonts w:eastAsia="Times New Roman" w:cs="Times New Roman"/>
          <w:lang w:val="en-US"/>
        </w:rPr>
        <w:t>Language</w:t>
      </w:r>
      <w:r w:rsidRPr="009E2F75">
        <w:rPr>
          <w:rFonts w:eastAsia="Times New Roman" w:cs="Times New Roman"/>
        </w:rPr>
        <w:t>) – расширяемый язык разметки для приложений (произносится [замл] или [зэмл]) — основанный на XML язык разметки для декларативного программирования прил</w:t>
      </w:r>
      <w:r>
        <w:rPr>
          <w:rFonts w:eastAsia="Times New Roman" w:cs="Times New Roman"/>
        </w:rPr>
        <w:t>ожений, разработанный Microsoft,</w:t>
      </w:r>
    </w:p>
    <w:p w14:paraId="3461A787" w14:textId="77777777" w:rsidR="00102236" w:rsidRDefault="00102236" w:rsidP="00102236">
      <w:pPr>
        <w:tabs>
          <w:tab w:val="left" w:pos="9923"/>
        </w:tabs>
        <w:spacing w:line="360" w:lineRule="auto"/>
        <w:ind w:firstLine="709"/>
        <w:jc w:val="both"/>
        <w:rPr>
          <w:rFonts w:eastAsia="Times New Roman" w:cs="Times New Roman"/>
        </w:rPr>
      </w:pPr>
      <w:r w:rsidRPr="005B3F0F">
        <w:rPr>
          <w:color w:val="000000" w:themeColor="text1"/>
          <w:shd w:val="clear" w:color="auto" w:fill="FFFFFF"/>
          <w:lang w:val="en-US"/>
        </w:rPr>
        <w:t>UML</w:t>
      </w:r>
      <w:r>
        <w:rPr>
          <w:color w:val="000000" w:themeColor="text1"/>
        </w:rPr>
        <w:t xml:space="preserve"> (</w:t>
      </w:r>
      <w:r w:rsidRPr="005B3F0F">
        <w:rPr>
          <w:color w:val="000000" w:themeColor="text1"/>
          <w:shd w:val="clear" w:color="auto" w:fill="FFFFFF"/>
          <w:lang w:val="en-US"/>
        </w:rPr>
        <w:t>Unified</w:t>
      </w:r>
      <w:r w:rsidRPr="005B3F0F">
        <w:rPr>
          <w:color w:val="000000" w:themeColor="text1"/>
          <w:shd w:val="clear" w:color="auto" w:fill="FFFFFF"/>
        </w:rPr>
        <w:t xml:space="preserve"> </w:t>
      </w:r>
      <w:r w:rsidRPr="005B3F0F">
        <w:rPr>
          <w:color w:val="000000" w:themeColor="text1"/>
          <w:shd w:val="clear" w:color="auto" w:fill="FFFFFF"/>
          <w:lang w:val="en-US"/>
        </w:rPr>
        <w:t>Modeling</w:t>
      </w:r>
      <w:r w:rsidRPr="005B3F0F">
        <w:rPr>
          <w:color w:val="000000" w:themeColor="text1"/>
          <w:shd w:val="clear" w:color="auto" w:fill="FFFFFF"/>
        </w:rPr>
        <w:t xml:space="preserve"> </w:t>
      </w:r>
      <w:r w:rsidRPr="005B3F0F">
        <w:rPr>
          <w:color w:val="000000" w:themeColor="text1"/>
          <w:shd w:val="clear" w:color="auto" w:fill="FFFFFF"/>
          <w:lang w:val="en-US"/>
        </w:rPr>
        <w:t>Language</w:t>
      </w:r>
      <w:r>
        <w:rPr>
          <w:color w:val="000000" w:themeColor="text1"/>
          <w:shd w:val="clear" w:color="auto" w:fill="FFFFFF"/>
        </w:rPr>
        <w:t>) – у</w:t>
      </w:r>
      <w:r w:rsidRPr="005B3F0F">
        <w:rPr>
          <w:color w:val="000000" w:themeColor="text1"/>
          <w:shd w:val="clear" w:color="auto" w:fill="FFFFFF"/>
        </w:rPr>
        <w:t>нифицированный язык моделирования</w:t>
      </w:r>
      <w:r>
        <w:rPr>
          <w:color w:val="000000" w:themeColor="text1"/>
          <w:shd w:val="clear" w:color="auto" w:fill="FFFFFF"/>
        </w:rPr>
        <w:t>,</w:t>
      </w:r>
    </w:p>
    <w:p w14:paraId="2164C1D5" w14:textId="77777777" w:rsidR="00167BB2" w:rsidRDefault="00167BB2" w:rsidP="00167BB2">
      <w:pPr>
        <w:spacing w:line="360" w:lineRule="auto"/>
        <w:ind w:firstLine="709"/>
        <w:jc w:val="both"/>
        <w:rPr>
          <w:rFonts w:cs="Times New Roman"/>
        </w:rPr>
      </w:pPr>
      <w:r w:rsidRPr="001D40ED">
        <w:rPr>
          <w:rFonts w:cs="Times New Roman"/>
        </w:rPr>
        <w:t>БД</w:t>
      </w:r>
      <w:r>
        <w:rPr>
          <w:rFonts w:cs="Times New Roman"/>
        </w:rPr>
        <w:t xml:space="preserve"> (база данных) – это </w:t>
      </w:r>
      <w:r w:rsidRPr="001D40ED">
        <w:rPr>
          <w:rFonts w:cs="Times New Roman"/>
        </w:rPr>
        <w:t>упорядоченный набор структурированной информации или данных, которые обычно хранятся в электрон</w:t>
      </w:r>
      <w:r>
        <w:rPr>
          <w:rFonts w:cs="Times New Roman"/>
        </w:rPr>
        <w:t>ном виде в компьютерной системе,</w:t>
      </w:r>
    </w:p>
    <w:p w14:paraId="316CCF6A" w14:textId="77777777" w:rsidR="00167BB2" w:rsidRDefault="00167BB2" w:rsidP="00167BB2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ИС (и</w:t>
      </w:r>
      <w:r w:rsidRPr="003C1EB8">
        <w:rPr>
          <w:rFonts w:cs="Times New Roman"/>
        </w:rPr>
        <w:t>нформационная система</w:t>
      </w:r>
      <w:r>
        <w:rPr>
          <w:rFonts w:cs="Times New Roman"/>
        </w:rPr>
        <w:t xml:space="preserve">) – </w:t>
      </w:r>
      <w:r w:rsidRPr="003C1EB8">
        <w:rPr>
          <w:rFonts w:cs="Times New Roman"/>
        </w:rPr>
        <w:t>система, предназначенная для хранения, поиска и обработки информации</w:t>
      </w:r>
      <w:r>
        <w:rPr>
          <w:rFonts w:cs="Times New Roman"/>
        </w:rPr>
        <w:t>,</w:t>
      </w:r>
    </w:p>
    <w:p w14:paraId="365DD07A" w14:textId="77777777" w:rsidR="00102236" w:rsidRDefault="00102236" w:rsidP="00167BB2">
      <w:pPr>
        <w:spacing w:line="360" w:lineRule="auto"/>
        <w:ind w:firstLine="709"/>
        <w:jc w:val="both"/>
        <w:rPr>
          <w:rFonts w:cs="Times New Roman"/>
        </w:rPr>
      </w:pPr>
    </w:p>
    <w:p w14:paraId="4813B049" w14:textId="77777777" w:rsidR="00102236" w:rsidRDefault="00102236" w:rsidP="00167BB2">
      <w:pPr>
        <w:spacing w:line="360" w:lineRule="auto"/>
        <w:ind w:firstLine="709"/>
        <w:jc w:val="both"/>
        <w:rPr>
          <w:rFonts w:cs="Times New Roman"/>
        </w:rPr>
      </w:pPr>
    </w:p>
    <w:p w14:paraId="365EC3CD" w14:textId="77777777" w:rsidR="00102236" w:rsidRDefault="00102236" w:rsidP="00167BB2">
      <w:pPr>
        <w:spacing w:line="360" w:lineRule="auto"/>
        <w:ind w:firstLine="709"/>
        <w:jc w:val="both"/>
        <w:rPr>
          <w:rFonts w:cs="Times New Roman"/>
        </w:rPr>
      </w:pPr>
    </w:p>
    <w:p w14:paraId="6C8A5CCC" w14:textId="77777777" w:rsidR="00167BB2" w:rsidRDefault="00167BB2" w:rsidP="00167BB2">
      <w:pPr>
        <w:spacing w:line="360" w:lineRule="auto"/>
        <w:ind w:firstLine="709"/>
        <w:jc w:val="both"/>
        <w:rPr>
          <w:rFonts w:cs="Times New Roman"/>
        </w:rPr>
      </w:pPr>
      <w:r w:rsidRPr="00EC7702">
        <w:rPr>
          <w:rFonts w:cs="Times New Roman"/>
        </w:rPr>
        <w:lastRenderedPageBreak/>
        <w:t>СУБД</w:t>
      </w:r>
      <w:r>
        <w:rPr>
          <w:rFonts w:cs="Times New Roman"/>
        </w:rPr>
        <w:t xml:space="preserve"> (</w:t>
      </w:r>
      <w:r w:rsidRPr="00D64DAB">
        <w:rPr>
          <w:rFonts w:cs="Times New Roman"/>
        </w:rPr>
        <w:t>система управления базами данных</w:t>
      </w:r>
      <w:r>
        <w:rPr>
          <w:rFonts w:cs="Times New Roman"/>
        </w:rPr>
        <w:t xml:space="preserve">) – </w:t>
      </w:r>
      <w:r w:rsidRPr="00D64DAB">
        <w:rPr>
          <w:rFonts w:cs="Times New Roman"/>
        </w:rPr>
        <w:t>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316E956" w14:textId="77777777" w:rsidR="00DA5EB0" w:rsidRPr="005B3F0F" w:rsidRDefault="00DA5EB0">
      <w:pPr>
        <w:spacing w:after="160" w:line="259" w:lineRule="auto"/>
        <w:rPr>
          <w:color w:val="000000" w:themeColor="text1"/>
        </w:rPr>
        <w:sectPr w:rsidR="00DA5EB0" w:rsidRPr="005B3F0F" w:rsidSect="0005028F">
          <w:head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B3F0F">
        <w:rPr>
          <w:color w:val="000000" w:themeColor="text1"/>
        </w:rPr>
        <w:br w:type="page"/>
      </w:r>
    </w:p>
    <w:p w14:paraId="71023905" w14:textId="77777777" w:rsidR="00A44C92" w:rsidRPr="005B3F0F" w:rsidRDefault="003B2EA7" w:rsidP="007A05B4">
      <w:pPr>
        <w:pStyle w:val="2"/>
        <w:spacing w:before="0" w:line="360" w:lineRule="auto"/>
        <w:jc w:val="center"/>
        <w:rPr>
          <w:color w:val="000000" w:themeColor="text1"/>
        </w:rPr>
      </w:pPr>
      <w:bookmarkStart w:id="2" w:name="_Toc104850938"/>
      <w:bookmarkStart w:id="3" w:name="_Toc167044117"/>
      <w:r w:rsidRPr="005B3F0F">
        <w:rPr>
          <w:color w:val="000000" w:themeColor="text1"/>
        </w:rPr>
        <w:lastRenderedPageBreak/>
        <w:t>ВВЕДЕНИЕ</w:t>
      </w:r>
      <w:bookmarkEnd w:id="2"/>
      <w:bookmarkEnd w:id="3"/>
    </w:p>
    <w:p w14:paraId="7D52582B" w14:textId="77777777" w:rsidR="007A05B4" w:rsidRPr="003331F7" w:rsidRDefault="007A05B4" w:rsidP="005C77C5">
      <w:pPr>
        <w:spacing w:line="360" w:lineRule="auto"/>
        <w:jc w:val="both"/>
      </w:pPr>
    </w:p>
    <w:p w14:paraId="5B0D646D" w14:textId="77777777" w:rsidR="007A05B4" w:rsidRPr="003331F7" w:rsidRDefault="007A05B4" w:rsidP="005C77C5">
      <w:pPr>
        <w:spacing w:line="360" w:lineRule="auto"/>
        <w:jc w:val="both"/>
      </w:pPr>
    </w:p>
    <w:p w14:paraId="2BD29EB6" w14:textId="77777777" w:rsidR="003331F7" w:rsidRDefault="003331F7" w:rsidP="003331F7">
      <w:pPr>
        <w:pStyle w:val="af"/>
        <w:spacing w:before="0" w:beforeAutospacing="0" w:after="0" w:afterAutospacing="0"/>
        <w:ind w:left="0" w:right="-2" w:firstLine="709"/>
        <w:rPr>
          <w:color w:val="000000" w:themeColor="text1"/>
          <w:sz w:val="28"/>
          <w:szCs w:val="28"/>
          <w:shd w:val="clear" w:color="auto" w:fill="FFFFFF"/>
        </w:rPr>
      </w:pPr>
      <w:r w:rsidRPr="003331F7">
        <w:rPr>
          <w:color w:val="000000" w:themeColor="text1"/>
          <w:sz w:val="28"/>
          <w:szCs w:val="28"/>
          <w:shd w:val="clear" w:color="auto" w:fill="FFFFFF"/>
        </w:rPr>
        <w:t>Сфера туризма является одной из наиболее динамично развивающихся отраслей современного мира. Турагентства и туроператоры сталкиваются с необходимостью эффективного управления огромным объемом информации, бронирований, оплат и взаимодействия с клиентами. В этом контексте автоматизация процессов играет ключевую роль в оптимизации работы турагента и повышении качества обслуживания клиентов.</w:t>
      </w:r>
    </w:p>
    <w:p w14:paraId="4A1F8249" w14:textId="77777777" w:rsidR="003331F7" w:rsidRPr="003331F7" w:rsidRDefault="003331F7" w:rsidP="003331F7">
      <w:pPr>
        <w:pStyle w:val="af"/>
        <w:spacing w:before="0" w:beforeAutospacing="0" w:after="0" w:afterAutospacing="0"/>
        <w:ind w:left="0" w:right="-2" w:firstLine="709"/>
        <w:rPr>
          <w:color w:val="000000" w:themeColor="text1"/>
          <w:sz w:val="28"/>
          <w:szCs w:val="28"/>
          <w:shd w:val="clear" w:color="auto" w:fill="FFFFFF"/>
        </w:rPr>
      </w:pPr>
      <w:r w:rsidRPr="003331F7">
        <w:rPr>
          <w:color w:val="000000" w:themeColor="text1"/>
          <w:sz w:val="28"/>
          <w:szCs w:val="28"/>
          <w:shd w:val="clear" w:color="auto" w:fill="FFFFFF"/>
        </w:rPr>
        <w:t>Автоматизация работы турагента включает в себя внедрение специализированных программных решений, которые помогают сократить рутинные операции, улучшить управление данными, повысить скорость обработки запросов и упростить взаимодействие с поставщиками услуг и клиентами.</w:t>
      </w:r>
    </w:p>
    <w:p w14:paraId="35D60003" w14:textId="77777777" w:rsidR="00A44C92" w:rsidRPr="005B3F0F" w:rsidRDefault="003331F7" w:rsidP="003331F7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3331F7">
        <w:rPr>
          <w:color w:val="000000" w:themeColor="text1"/>
          <w:sz w:val="28"/>
          <w:szCs w:val="28"/>
          <w:shd w:val="clear" w:color="auto" w:fill="FFFFFF"/>
        </w:rPr>
        <w:t xml:space="preserve">От автоматизации работы турагента можно ожидать улучшение процессов бронирования, учета финансовых операций, составления отчетов, управления инвентарем, анализа рынка и повышения уровня обслуживания клиентов. Кроме того, автоматизация позволяет сократить вероятность ошибок и улучшить оперативность реакции на изменения на рынке туризма. </w:t>
      </w:r>
      <w:r w:rsidR="00A44C92" w:rsidRPr="005B3F0F">
        <w:rPr>
          <w:color w:val="000000" w:themeColor="text1"/>
          <w:sz w:val="28"/>
          <w:szCs w:val="28"/>
          <w:shd w:val="clear" w:color="auto" w:fill="FFFFFF"/>
        </w:rPr>
        <w:t xml:space="preserve">Актуальность темы выпускной квалификационная работы заключается в том, что в настоящее время люди активно пользуются смартфонами, тем самым пользователям удобней заказывать продукты с помощью программы, чем звонить в службы доставки. Всё это потребителю позволит сэкономить время на выборе продукции. </w:t>
      </w:r>
    </w:p>
    <w:p w14:paraId="6DCB5698" w14:textId="77777777" w:rsidR="00A44C92" w:rsidRDefault="00A44C92" w:rsidP="003331F7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Цель исследования: разработка приложения </w:t>
      </w:r>
      <w:r w:rsidR="00234AF5" w:rsidRPr="005B3F0F">
        <w:rPr>
          <w:color w:val="000000" w:themeColor="text1"/>
          <w:sz w:val="28"/>
          <w:szCs w:val="28"/>
          <w:shd w:val="clear" w:color="auto" w:fill="FFFFFF"/>
        </w:rPr>
        <w:t xml:space="preserve">для </w:t>
      </w:r>
      <w:r w:rsidR="00234AF5">
        <w:rPr>
          <w:color w:val="000000" w:themeColor="text1"/>
          <w:sz w:val="28"/>
          <w:szCs w:val="28"/>
          <w:shd w:val="clear" w:color="auto" w:fill="FFFFFF"/>
        </w:rPr>
        <w:t>а</w:t>
      </w:r>
      <w:r w:rsidR="00234AF5" w:rsidRPr="005E3832">
        <w:rPr>
          <w:color w:val="000000" w:themeColor="text1"/>
          <w:sz w:val="28"/>
          <w:szCs w:val="28"/>
          <w:shd w:val="clear" w:color="auto" w:fill="FFFFFF"/>
        </w:rPr>
        <w:t>втоматизации</w:t>
      </w:r>
      <w:r w:rsidR="005E3832" w:rsidRPr="005E3832">
        <w:rPr>
          <w:color w:val="000000" w:themeColor="text1"/>
          <w:sz w:val="28"/>
          <w:szCs w:val="28"/>
          <w:shd w:val="clear" w:color="auto" w:fill="FFFFFF"/>
        </w:rPr>
        <w:t xml:space="preserve"> работы турагента</w:t>
      </w:r>
      <w:r w:rsidRPr="005B3F0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CC5E774" w14:textId="77777777" w:rsidR="005E3832" w:rsidRDefault="005E3832" w:rsidP="003331F7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</w:p>
    <w:p w14:paraId="3F4D05B6" w14:textId="77777777" w:rsidR="005E3832" w:rsidRDefault="005E3832" w:rsidP="003331F7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</w:p>
    <w:p w14:paraId="08E0F648" w14:textId="77777777" w:rsidR="005E3832" w:rsidRDefault="005E3832" w:rsidP="003331F7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</w:p>
    <w:p w14:paraId="3954CF7F" w14:textId="77777777" w:rsidR="005E3832" w:rsidRPr="005B3F0F" w:rsidRDefault="005E3832" w:rsidP="003331F7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</w:p>
    <w:p w14:paraId="05A8FC7A" w14:textId="77777777" w:rsidR="00A44C92" w:rsidRPr="005B3F0F" w:rsidRDefault="00A44C92" w:rsidP="003331F7">
      <w:pPr>
        <w:spacing w:line="360" w:lineRule="auto"/>
        <w:ind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lastRenderedPageBreak/>
        <w:t>Для достижения цели поставлены следующие задачи:</w:t>
      </w:r>
    </w:p>
    <w:p w14:paraId="3EEA96C8" w14:textId="77777777" w:rsidR="0002134C" w:rsidRPr="005E3832" w:rsidRDefault="00A53259" w:rsidP="004F577A">
      <w:pPr>
        <w:pStyle w:val="a3"/>
        <w:numPr>
          <w:ilvl w:val="0"/>
          <w:numId w:val="30"/>
        </w:numPr>
        <w:spacing w:line="360" w:lineRule="auto"/>
        <w:ind w:left="0" w:firstLine="709"/>
        <w:rPr>
          <w:color w:val="000000" w:themeColor="text1"/>
        </w:rPr>
      </w:pPr>
      <w:r w:rsidRPr="005E3832">
        <w:rPr>
          <w:color w:val="000000" w:themeColor="text1"/>
          <w:sz w:val="28"/>
          <w:shd w:val="clear" w:color="auto" w:fill="FFFFFF"/>
        </w:rPr>
        <w:t>провести теоретический анализ литературы и обобщение научно-</w:t>
      </w:r>
    </w:p>
    <w:p w14:paraId="48A754EA" w14:textId="77777777" w:rsidR="005E3832" w:rsidRPr="005B3F0F" w:rsidRDefault="005E3832" w:rsidP="005E3832">
      <w:pPr>
        <w:pStyle w:val="af"/>
        <w:spacing w:before="0" w:beforeAutospacing="0" w:after="0" w:afterAutospacing="0"/>
        <w:ind w:left="0" w:right="0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>методической литературы по теме исследования,</w:t>
      </w:r>
    </w:p>
    <w:p w14:paraId="5671822D" w14:textId="77777777" w:rsidR="005E3832" w:rsidRPr="005B3F0F" w:rsidRDefault="005E3832" w:rsidP="005E3832">
      <w:pPr>
        <w:pStyle w:val="a3"/>
        <w:numPr>
          <w:ilvl w:val="0"/>
          <w:numId w:val="30"/>
        </w:numPr>
        <w:spacing w:line="360" w:lineRule="auto"/>
        <w:ind w:left="0" w:firstLine="709"/>
        <w:rPr>
          <w:color w:val="000000" w:themeColor="text1"/>
          <w:sz w:val="28"/>
          <w:shd w:val="clear" w:color="auto" w:fill="FFFFFF"/>
        </w:rPr>
      </w:pPr>
      <w:r w:rsidRPr="005B3F0F">
        <w:rPr>
          <w:color w:val="000000" w:themeColor="text1"/>
          <w:sz w:val="28"/>
          <w:shd w:val="clear" w:color="auto" w:fill="FFFFFF"/>
        </w:rPr>
        <w:t>смоделировать UML – диаграммы,</w:t>
      </w:r>
    </w:p>
    <w:p w14:paraId="5B9BEB23" w14:textId="77777777" w:rsidR="005E3832" w:rsidRPr="005B3F0F" w:rsidRDefault="005E3832" w:rsidP="005E3832">
      <w:pPr>
        <w:pStyle w:val="a3"/>
        <w:numPr>
          <w:ilvl w:val="0"/>
          <w:numId w:val="30"/>
        </w:numPr>
        <w:spacing w:line="360" w:lineRule="auto"/>
        <w:ind w:left="0" w:firstLine="709"/>
        <w:rPr>
          <w:color w:val="000000" w:themeColor="text1"/>
          <w:sz w:val="28"/>
          <w:shd w:val="clear" w:color="auto" w:fill="FFFFFF"/>
        </w:rPr>
      </w:pPr>
      <w:r w:rsidRPr="005B3F0F">
        <w:rPr>
          <w:color w:val="000000" w:themeColor="text1"/>
          <w:sz w:val="28"/>
          <w:shd w:val="clear" w:color="auto" w:fill="FFFFFF"/>
        </w:rPr>
        <w:t>реализовать программное обеспечение, имеющую следующие функции:</w:t>
      </w:r>
    </w:p>
    <w:p w14:paraId="0798820C" w14:textId="77777777" w:rsidR="005E3832" w:rsidRPr="005B3F0F" w:rsidRDefault="005E3832" w:rsidP="005E3832">
      <w:pPr>
        <w:pStyle w:val="af"/>
        <w:numPr>
          <w:ilvl w:val="0"/>
          <w:numId w:val="1"/>
        </w:numPr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регистрация </w:t>
      </w:r>
      <w:r w:rsidR="000502D2" w:rsidRPr="000502D2">
        <w:rPr>
          <w:bCs/>
          <w:color w:val="000000" w:themeColor="text1"/>
          <w:sz w:val="28"/>
          <w:szCs w:val="28"/>
          <w:shd w:val="clear" w:color="auto" w:fill="FFFFFF"/>
        </w:rPr>
        <w:t>и авторизация пользователя в приложении</w:t>
      </w:r>
      <w:r w:rsidRPr="005B3F0F">
        <w:rPr>
          <w:color w:val="000000" w:themeColor="text1"/>
          <w:sz w:val="28"/>
          <w:szCs w:val="28"/>
          <w:shd w:val="clear" w:color="auto" w:fill="FFFFFF"/>
        </w:rPr>
        <w:t>,</w:t>
      </w:r>
    </w:p>
    <w:p w14:paraId="00C1C228" w14:textId="162EBCD9" w:rsidR="005E3832" w:rsidRPr="005B3F0F" w:rsidRDefault="000502D2" w:rsidP="005E3832">
      <w:pPr>
        <w:pStyle w:val="af"/>
        <w:numPr>
          <w:ilvl w:val="0"/>
          <w:numId w:val="1"/>
        </w:numPr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0502D2">
        <w:rPr>
          <w:bCs/>
          <w:color w:val="000000" w:themeColor="text1"/>
          <w:sz w:val="28"/>
          <w:szCs w:val="28"/>
          <w:shd w:val="clear" w:color="auto" w:fill="FFFFFF"/>
        </w:rPr>
        <w:t>планирование туристического маршрута</w:t>
      </w:r>
      <w:r w:rsidR="005E3832" w:rsidRPr="005B3F0F">
        <w:rPr>
          <w:color w:val="000000" w:themeColor="text1"/>
          <w:sz w:val="28"/>
          <w:szCs w:val="28"/>
          <w:shd w:val="clear" w:color="auto" w:fill="FFFFFF"/>
        </w:rPr>
        <w:t>,</w:t>
      </w:r>
    </w:p>
    <w:p w14:paraId="24422A10" w14:textId="77777777" w:rsidR="005E3832" w:rsidRPr="005B3F0F" w:rsidRDefault="000502D2" w:rsidP="005E3832">
      <w:pPr>
        <w:pStyle w:val="af"/>
        <w:numPr>
          <w:ilvl w:val="0"/>
          <w:numId w:val="1"/>
        </w:numPr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0502D2">
        <w:rPr>
          <w:bCs/>
          <w:color w:val="000000" w:themeColor="text1"/>
          <w:sz w:val="28"/>
          <w:szCs w:val="28"/>
          <w:shd w:val="clear" w:color="auto" w:fill="FFFFFF"/>
        </w:rPr>
        <w:t>предоставление информации о путевках</w:t>
      </w:r>
      <w:r w:rsidR="005E3832" w:rsidRPr="005B3F0F">
        <w:rPr>
          <w:color w:val="000000" w:themeColor="text1"/>
          <w:sz w:val="28"/>
          <w:szCs w:val="28"/>
          <w:shd w:val="clear" w:color="auto" w:fill="FFFFFF"/>
        </w:rPr>
        <w:t>,</w:t>
      </w:r>
    </w:p>
    <w:p w14:paraId="19545DC4" w14:textId="77777777" w:rsidR="005E3832" w:rsidRPr="005B3F0F" w:rsidRDefault="000502D2" w:rsidP="005E3832">
      <w:pPr>
        <w:pStyle w:val="af"/>
        <w:numPr>
          <w:ilvl w:val="0"/>
          <w:numId w:val="1"/>
        </w:numPr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0502D2">
        <w:rPr>
          <w:bCs/>
          <w:color w:val="000000" w:themeColor="text1"/>
          <w:sz w:val="28"/>
          <w:szCs w:val="28"/>
          <w:shd w:val="clear" w:color="auto" w:fill="FFFFFF"/>
        </w:rPr>
        <w:t>история поездок клиента</w:t>
      </w:r>
      <w:r w:rsidR="005E3832" w:rsidRPr="005B3F0F">
        <w:rPr>
          <w:color w:val="000000" w:themeColor="text1"/>
          <w:sz w:val="28"/>
          <w:szCs w:val="28"/>
          <w:shd w:val="clear" w:color="auto" w:fill="FFFFFF"/>
        </w:rPr>
        <w:t>,</w:t>
      </w:r>
    </w:p>
    <w:p w14:paraId="549DDECA" w14:textId="77777777" w:rsidR="005E3832" w:rsidRPr="005B3F0F" w:rsidRDefault="000502D2" w:rsidP="005E3832">
      <w:pPr>
        <w:pStyle w:val="af"/>
        <w:numPr>
          <w:ilvl w:val="0"/>
          <w:numId w:val="1"/>
        </w:numPr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0502D2">
        <w:rPr>
          <w:bCs/>
          <w:color w:val="000000" w:themeColor="text1"/>
          <w:sz w:val="28"/>
          <w:szCs w:val="28"/>
          <w:shd w:val="clear" w:color="auto" w:fill="FFFFFF"/>
        </w:rPr>
        <w:t>учет информации о продажах</w:t>
      </w:r>
      <w:r w:rsidR="005E3832" w:rsidRPr="005B3F0F">
        <w:rPr>
          <w:color w:val="000000" w:themeColor="text1"/>
          <w:sz w:val="28"/>
          <w:szCs w:val="28"/>
          <w:shd w:val="clear" w:color="auto" w:fill="FFFFFF"/>
        </w:rPr>
        <w:t>,</w:t>
      </w:r>
    </w:p>
    <w:p w14:paraId="4778BE84" w14:textId="77777777" w:rsidR="005E3832" w:rsidRPr="005B3F0F" w:rsidRDefault="00C42BD7" w:rsidP="005E3832">
      <w:pPr>
        <w:pStyle w:val="af"/>
        <w:numPr>
          <w:ilvl w:val="0"/>
          <w:numId w:val="1"/>
        </w:numPr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C42BD7">
        <w:rPr>
          <w:bCs/>
          <w:color w:val="000000" w:themeColor="text1"/>
          <w:sz w:val="28"/>
          <w:szCs w:val="28"/>
          <w:shd w:val="clear" w:color="auto" w:fill="FFFFFF"/>
        </w:rPr>
        <w:t>ввод, обработка и хранение данных о путевках</w:t>
      </w:r>
      <w:r w:rsidR="005E3832" w:rsidRPr="005B3F0F">
        <w:rPr>
          <w:color w:val="000000" w:themeColor="text1"/>
          <w:sz w:val="28"/>
          <w:szCs w:val="28"/>
          <w:shd w:val="clear" w:color="auto" w:fill="FFFFFF"/>
        </w:rPr>
        <w:t>,</w:t>
      </w:r>
    </w:p>
    <w:p w14:paraId="7E31A8EA" w14:textId="77777777" w:rsidR="005E3832" w:rsidRPr="005B3F0F" w:rsidRDefault="00C42BD7" w:rsidP="005E3832">
      <w:pPr>
        <w:pStyle w:val="af"/>
        <w:numPr>
          <w:ilvl w:val="0"/>
          <w:numId w:val="1"/>
        </w:numPr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C42BD7">
        <w:rPr>
          <w:bCs/>
          <w:color w:val="000000" w:themeColor="text1"/>
          <w:sz w:val="28"/>
          <w:szCs w:val="28"/>
          <w:shd w:val="clear" w:color="auto" w:fill="FFFFFF"/>
        </w:rPr>
        <w:t>формирование отчетов по различным критериям</w:t>
      </w:r>
      <w:r w:rsidR="005E3832" w:rsidRPr="005B3F0F">
        <w:rPr>
          <w:color w:val="000000" w:themeColor="text1"/>
          <w:sz w:val="28"/>
          <w:szCs w:val="28"/>
          <w:shd w:val="clear" w:color="auto" w:fill="FFFFFF"/>
        </w:rPr>
        <w:t>,</w:t>
      </w:r>
    </w:p>
    <w:p w14:paraId="522A067A" w14:textId="77777777" w:rsidR="005E3832" w:rsidRPr="005B3F0F" w:rsidRDefault="0002574A" w:rsidP="005E3832">
      <w:pPr>
        <w:pStyle w:val="af"/>
        <w:numPr>
          <w:ilvl w:val="0"/>
          <w:numId w:val="1"/>
        </w:numPr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02574A">
        <w:rPr>
          <w:bCs/>
          <w:color w:val="000000" w:themeColor="text1"/>
          <w:sz w:val="28"/>
          <w:szCs w:val="28"/>
          <w:shd w:val="clear" w:color="auto" w:fill="FFFFFF"/>
        </w:rPr>
        <w:t>поиск подходящей путевки по запланированному маршруту</w:t>
      </w:r>
      <w:r w:rsidR="005E3832" w:rsidRPr="005B3F0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31475EB2" w14:textId="77777777" w:rsidR="005E3832" w:rsidRPr="005B3F0F" w:rsidRDefault="005E3832" w:rsidP="005E3832">
      <w:pPr>
        <w:pStyle w:val="a3"/>
        <w:numPr>
          <w:ilvl w:val="0"/>
          <w:numId w:val="30"/>
        </w:numPr>
        <w:spacing w:line="360" w:lineRule="auto"/>
        <w:ind w:left="0" w:firstLine="709"/>
        <w:rPr>
          <w:color w:val="000000" w:themeColor="text1"/>
          <w:sz w:val="28"/>
          <w:shd w:val="clear" w:color="auto" w:fill="FFFFFF"/>
        </w:rPr>
      </w:pPr>
      <w:r w:rsidRPr="005B3F0F">
        <w:rPr>
          <w:color w:val="000000" w:themeColor="text1"/>
          <w:sz w:val="28"/>
          <w:shd w:val="clear" w:color="auto" w:fill="FFFFFF"/>
        </w:rPr>
        <w:t>рассчитать экономическую эффективность.</w:t>
      </w:r>
    </w:p>
    <w:p w14:paraId="1A08AD7B" w14:textId="77777777" w:rsidR="005E3832" w:rsidRPr="005B3F0F" w:rsidRDefault="005E3832" w:rsidP="005E3832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>Проектирование ПП включает следующую методологическую базу:</w:t>
      </w:r>
    </w:p>
    <w:p w14:paraId="59F400DA" w14:textId="77777777" w:rsidR="005E3832" w:rsidRPr="005B3F0F" w:rsidRDefault="005E3832" w:rsidP="005E3832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sym w:font="Symbol" w:char="F02D"/>
      </w:r>
      <w:r w:rsidRPr="005B3F0F">
        <w:rPr>
          <w:color w:val="000000" w:themeColor="text1"/>
          <w:sz w:val="28"/>
          <w:szCs w:val="28"/>
          <w:shd w:val="clear" w:color="auto" w:fill="FFFFFF"/>
        </w:rPr>
        <w:tab/>
        <w:t>UML – диаграммы.</w:t>
      </w:r>
    </w:p>
    <w:p w14:paraId="00D19BBE" w14:textId="77777777" w:rsidR="005E3832" w:rsidRPr="005B3F0F" w:rsidRDefault="005E3832" w:rsidP="005E3832">
      <w:pPr>
        <w:tabs>
          <w:tab w:val="left" w:pos="10080"/>
        </w:tabs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 w:rsidRPr="005B3F0F">
        <w:rPr>
          <w:color w:val="000000" w:themeColor="text1"/>
          <w:shd w:val="clear" w:color="auto" w:fill="FFFFFF"/>
        </w:rPr>
        <w:t>Выпускная квалификационная работа состоит из пояснительной записки и разработанного программного продукта. Пояснительная записка состоит из введения, трех глав, заключения, списка использованных источников и приложений.</w:t>
      </w:r>
    </w:p>
    <w:p w14:paraId="045074C2" w14:textId="77777777" w:rsidR="005E3832" w:rsidRPr="005B3F0F" w:rsidRDefault="005E3832" w:rsidP="005E3832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Выпускная квалификационная работа представлена на </w:t>
      </w:r>
      <w:r>
        <w:rPr>
          <w:color w:val="000000" w:themeColor="text1"/>
          <w:sz w:val="28"/>
          <w:szCs w:val="28"/>
          <w:shd w:val="clear" w:color="auto" w:fill="FFFFFF"/>
        </w:rPr>
        <w:t>40 страницах</w:t>
      </w: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816FBC">
        <w:rPr>
          <w:color w:val="000000" w:themeColor="text1"/>
          <w:sz w:val="28"/>
          <w:szCs w:val="28"/>
          <w:highlight w:val="yellow"/>
          <w:shd w:val="clear" w:color="auto" w:fill="FFFFFF"/>
        </w:rPr>
        <w:t>содержит 20 рисунков, 7 таблиц и 1 приложение</w:t>
      </w:r>
      <w:r w:rsidRPr="005B3F0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71E64A1C" w14:textId="77777777" w:rsidR="00EF1C56" w:rsidRPr="005B3F0F" w:rsidRDefault="00EF1C56" w:rsidP="00EF1C56">
      <w:pPr>
        <w:spacing w:after="160" w:line="259" w:lineRule="auto"/>
        <w:rPr>
          <w:color w:val="000000" w:themeColor="text1"/>
        </w:rPr>
        <w:sectPr w:rsidR="00EF1C56" w:rsidRPr="005B3F0F" w:rsidSect="0005028F">
          <w:head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4" w:name="_Toc167044118"/>
      <w:r w:rsidRPr="005B3F0F">
        <w:rPr>
          <w:color w:val="000000" w:themeColor="text1"/>
        </w:rPr>
        <w:br w:type="page"/>
      </w:r>
    </w:p>
    <w:p w14:paraId="03F1D5B7" w14:textId="77777777" w:rsidR="00DD51C5" w:rsidRPr="005B3F0F" w:rsidRDefault="00BB2A62" w:rsidP="00EC01F8">
      <w:pPr>
        <w:pStyle w:val="2"/>
        <w:spacing w:before="0" w:line="360" w:lineRule="auto"/>
        <w:jc w:val="center"/>
        <w:rPr>
          <w:color w:val="000000" w:themeColor="text1"/>
        </w:rPr>
      </w:pPr>
      <w:r w:rsidRPr="005B3F0F">
        <w:rPr>
          <w:color w:val="000000" w:themeColor="text1"/>
        </w:rPr>
        <w:lastRenderedPageBreak/>
        <w:t>Глава 1</w:t>
      </w:r>
      <w:r w:rsidR="005A6E69" w:rsidRPr="005B3F0F">
        <w:rPr>
          <w:color w:val="000000" w:themeColor="text1"/>
        </w:rPr>
        <w:tab/>
      </w:r>
      <w:r w:rsidR="006236E6" w:rsidRPr="006236E6">
        <w:rPr>
          <w:color w:val="000000" w:themeColor="text1"/>
        </w:rPr>
        <w:t>Анализ методов и средств решения поставленной задачи</w:t>
      </w:r>
      <w:bookmarkEnd w:id="4"/>
    </w:p>
    <w:p w14:paraId="6FA080FE" w14:textId="77777777" w:rsidR="005A6E69" w:rsidRPr="006236E6" w:rsidRDefault="005A6E69" w:rsidP="005C77C5">
      <w:pPr>
        <w:spacing w:line="360" w:lineRule="auto"/>
      </w:pPr>
    </w:p>
    <w:p w14:paraId="7B81789C" w14:textId="77777777" w:rsidR="005A6E69" w:rsidRPr="006236E6" w:rsidRDefault="005A6E69" w:rsidP="005C77C5">
      <w:pPr>
        <w:spacing w:line="360" w:lineRule="auto"/>
      </w:pPr>
    </w:p>
    <w:p w14:paraId="30FCE34C" w14:textId="77777777" w:rsidR="00DD51C5" w:rsidRPr="005B3F0F" w:rsidRDefault="00DD51C5" w:rsidP="00EC01F8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  <w:bookmarkStart w:id="5" w:name="_Toc104825784"/>
      <w:bookmarkStart w:id="6" w:name="_Toc167044119"/>
      <w:r w:rsidRPr="005B3F0F">
        <w:rPr>
          <w:color w:val="000000" w:themeColor="text1"/>
          <w:szCs w:val="28"/>
        </w:rPr>
        <w:t>1.1</w:t>
      </w:r>
      <w:r w:rsidRPr="005B3F0F">
        <w:rPr>
          <w:color w:val="000000" w:themeColor="text1"/>
          <w:szCs w:val="28"/>
        </w:rPr>
        <w:tab/>
      </w:r>
      <w:bookmarkEnd w:id="5"/>
      <w:r w:rsidR="006236E6" w:rsidRPr="006236E6">
        <w:rPr>
          <w:color w:val="000000" w:themeColor="text1"/>
          <w:szCs w:val="28"/>
        </w:rPr>
        <w:t>Техническое задание на разработку программного продукта</w:t>
      </w:r>
      <w:bookmarkEnd w:id="6"/>
    </w:p>
    <w:p w14:paraId="70A8A05D" w14:textId="77777777" w:rsidR="00DD51C5" w:rsidRPr="006236E6" w:rsidRDefault="00DD51C5" w:rsidP="00EC01F8">
      <w:pPr>
        <w:pStyle w:val="a3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101D141D" w14:textId="733880E6" w:rsidR="006236E6" w:rsidRPr="005B3F0F" w:rsidRDefault="006236E6" w:rsidP="006236E6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  <w:bookmarkStart w:id="7" w:name="_Toc103776998"/>
      <w:bookmarkStart w:id="8" w:name="_Toc104479715"/>
      <w:bookmarkStart w:id="9" w:name="_Toc104825789"/>
      <w:bookmarkStart w:id="10" w:name="_Toc167044120"/>
      <w:r>
        <w:rPr>
          <w:color w:val="000000" w:themeColor="text1"/>
          <w:szCs w:val="28"/>
        </w:rPr>
        <w:t>1</w:t>
      </w:r>
      <w:r w:rsidRPr="005B3F0F">
        <w:rPr>
          <w:color w:val="000000" w:themeColor="text1"/>
          <w:szCs w:val="28"/>
        </w:rPr>
        <w:t>.1.1</w:t>
      </w:r>
      <w:r w:rsidRPr="005B3F0F">
        <w:rPr>
          <w:color w:val="000000" w:themeColor="text1"/>
          <w:szCs w:val="28"/>
        </w:rPr>
        <w:tab/>
        <w:t>Назначение разработки</w:t>
      </w:r>
      <w:bookmarkEnd w:id="7"/>
      <w:bookmarkEnd w:id="8"/>
      <w:bookmarkEnd w:id="9"/>
      <w:bookmarkEnd w:id="10"/>
    </w:p>
    <w:p w14:paraId="4699479E" w14:textId="77777777" w:rsidR="006236E6" w:rsidRPr="005C77C5" w:rsidRDefault="006236E6" w:rsidP="006236E6">
      <w:pPr>
        <w:pStyle w:val="a3"/>
        <w:spacing w:line="360" w:lineRule="auto"/>
        <w:ind w:left="0" w:firstLine="709"/>
        <w:rPr>
          <w:bCs/>
          <w:color w:val="000000" w:themeColor="text1"/>
          <w:sz w:val="28"/>
          <w:szCs w:val="28"/>
        </w:rPr>
      </w:pPr>
    </w:p>
    <w:p w14:paraId="015D6340" w14:textId="028971D9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>Целью выпускной квалификационной работы является создание приложен</w:t>
      </w:r>
      <w:r w:rsidR="00B1136F">
        <w:rPr>
          <w:color w:val="000000" w:themeColor="text1"/>
          <w:sz w:val="28"/>
          <w:szCs w:val="28"/>
          <w:shd w:val="clear" w:color="auto" w:fill="FFFFFF"/>
        </w:rPr>
        <w:t>ия</w:t>
      </w:r>
      <w:r w:rsidR="0099345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для </w:t>
      </w:r>
      <w:r w:rsidR="00C51354">
        <w:rPr>
          <w:color w:val="000000" w:themeColor="text1"/>
          <w:sz w:val="28"/>
          <w:szCs w:val="28"/>
          <w:shd w:val="clear" w:color="auto" w:fill="FFFFFF"/>
        </w:rPr>
        <w:t>автоматизации работы турагента</w:t>
      </w: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C51354" w:rsidRPr="00C51354">
        <w:rPr>
          <w:color w:val="000000" w:themeColor="text1"/>
          <w:sz w:val="28"/>
          <w:szCs w:val="28"/>
          <w:shd w:val="clear" w:color="auto" w:fill="FFFFFF"/>
        </w:rPr>
        <w:t>может уведомл</w:t>
      </w:r>
      <w:r w:rsidR="00C51354">
        <w:rPr>
          <w:color w:val="000000" w:themeColor="text1"/>
          <w:sz w:val="28"/>
          <w:szCs w:val="28"/>
          <w:shd w:val="clear" w:color="auto" w:fill="FFFFFF"/>
        </w:rPr>
        <w:t>ять</w:t>
      </w:r>
      <w:r w:rsidR="00C51354" w:rsidRPr="00C51354">
        <w:rPr>
          <w:color w:val="000000" w:themeColor="text1"/>
          <w:sz w:val="28"/>
          <w:szCs w:val="28"/>
          <w:shd w:val="clear" w:color="auto" w:fill="FFFFFF"/>
        </w:rPr>
        <w:t xml:space="preserve"> о прошлых поездках клиента</w:t>
      </w:r>
      <w:r w:rsidR="0099345B">
        <w:rPr>
          <w:color w:val="000000" w:themeColor="text1"/>
          <w:sz w:val="28"/>
          <w:szCs w:val="28"/>
          <w:shd w:val="clear" w:color="auto" w:fill="FFFFFF"/>
        </w:rPr>
        <w:t>, а</w:t>
      </w:r>
      <w:r w:rsidR="0099345B" w:rsidRPr="0099345B">
        <w:rPr>
          <w:color w:val="000000" w:themeColor="text1"/>
          <w:sz w:val="28"/>
          <w:szCs w:val="28"/>
          <w:shd w:val="clear" w:color="auto" w:fill="FFFFFF"/>
        </w:rPr>
        <w:t>втоматизация процессов бронирования, оплаты, выставления документов, контроля финансовых потоков.</w:t>
      </w:r>
    </w:p>
    <w:p w14:paraId="76B54279" w14:textId="491FA53B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Пользователь в любой момент может посмотреть </w:t>
      </w:r>
      <w:r w:rsidR="0099345B">
        <w:rPr>
          <w:color w:val="000000" w:themeColor="text1"/>
          <w:sz w:val="28"/>
          <w:szCs w:val="28"/>
          <w:shd w:val="clear" w:color="auto" w:fill="FFFFFF"/>
        </w:rPr>
        <w:t>все</w:t>
      </w: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9345B">
        <w:rPr>
          <w:color w:val="000000" w:themeColor="text1"/>
          <w:sz w:val="28"/>
          <w:szCs w:val="28"/>
          <w:shd w:val="clear" w:color="auto" w:fill="FFFFFF"/>
        </w:rPr>
        <w:t>туры</w:t>
      </w: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 с возможностью</w:t>
      </w:r>
      <w:r w:rsidR="0099345B">
        <w:rPr>
          <w:color w:val="000000" w:themeColor="text1"/>
          <w:sz w:val="28"/>
          <w:szCs w:val="28"/>
          <w:shd w:val="clear" w:color="auto" w:fill="FFFFFF"/>
        </w:rPr>
        <w:t xml:space="preserve"> их создания и редактирования</w:t>
      </w: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B1136F">
        <w:rPr>
          <w:color w:val="000000" w:themeColor="text1"/>
          <w:sz w:val="28"/>
          <w:szCs w:val="28"/>
          <w:shd w:val="clear" w:color="auto" w:fill="FFFFFF"/>
        </w:rPr>
        <w:t>П</w:t>
      </w:r>
      <w:r w:rsidRPr="005B3F0F">
        <w:rPr>
          <w:color w:val="000000" w:themeColor="text1"/>
          <w:sz w:val="28"/>
          <w:szCs w:val="28"/>
          <w:shd w:val="clear" w:color="auto" w:fill="FFFFFF"/>
        </w:rPr>
        <w:t>риложение даст возможность ознакомиться с</w:t>
      </w:r>
      <w:r w:rsidR="0099345B">
        <w:rPr>
          <w:color w:val="000000" w:themeColor="text1"/>
          <w:sz w:val="28"/>
          <w:szCs w:val="28"/>
          <w:shd w:val="clear" w:color="auto" w:fill="FFFFFF"/>
        </w:rPr>
        <w:t>о всей необходимой информацией о турах</w:t>
      </w:r>
      <w:r w:rsidRPr="005B3F0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2C40CF4" w14:textId="77777777" w:rsidR="006236E6" w:rsidRPr="005B3F0F" w:rsidRDefault="006236E6" w:rsidP="006236E6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000000" w:themeColor="text1"/>
        </w:rPr>
      </w:pPr>
    </w:p>
    <w:p w14:paraId="5631A85C" w14:textId="59B5FB5A" w:rsidR="006236E6" w:rsidRPr="005B3F0F" w:rsidRDefault="006236E6" w:rsidP="006236E6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  <w:bookmarkStart w:id="11" w:name="_Toc104479716"/>
      <w:bookmarkStart w:id="12" w:name="_Toc104825790"/>
      <w:bookmarkStart w:id="13" w:name="_Toc167044121"/>
      <w:r>
        <w:rPr>
          <w:color w:val="000000" w:themeColor="text1"/>
          <w:szCs w:val="28"/>
        </w:rPr>
        <w:t>1</w:t>
      </w:r>
      <w:r w:rsidRPr="005B3F0F">
        <w:rPr>
          <w:color w:val="000000" w:themeColor="text1"/>
          <w:szCs w:val="28"/>
        </w:rPr>
        <w:t>.1.2</w:t>
      </w:r>
      <w:r w:rsidRPr="005B3F0F">
        <w:rPr>
          <w:color w:val="000000" w:themeColor="text1"/>
          <w:szCs w:val="28"/>
        </w:rPr>
        <w:tab/>
        <w:t>Требования к программе или программному изделию</w:t>
      </w:r>
      <w:bookmarkEnd w:id="11"/>
      <w:bookmarkEnd w:id="12"/>
      <w:bookmarkEnd w:id="13"/>
    </w:p>
    <w:p w14:paraId="4A14A258" w14:textId="77777777" w:rsidR="006236E6" w:rsidRPr="005B3F0F" w:rsidRDefault="006236E6" w:rsidP="006236E6">
      <w:pPr>
        <w:shd w:val="clear" w:color="auto" w:fill="FFFFFF"/>
        <w:spacing w:line="360" w:lineRule="auto"/>
        <w:ind w:firstLine="709"/>
        <w:jc w:val="both"/>
        <w:rPr>
          <w:color w:val="000000" w:themeColor="text1"/>
        </w:rPr>
      </w:pPr>
    </w:p>
    <w:p w14:paraId="14A4EA68" w14:textId="77777777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bookmarkStart w:id="14" w:name="_Toc103776999"/>
      <w:r w:rsidRPr="005B3F0F">
        <w:rPr>
          <w:color w:val="000000" w:themeColor="text1"/>
          <w:sz w:val="28"/>
          <w:szCs w:val="28"/>
          <w:shd w:val="clear" w:color="auto" w:fill="FFFFFF"/>
        </w:rPr>
        <w:t>Требования к функциональным характеристикам</w:t>
      </w:r>
      <w:bookmarkEnd w:id="14"/>
      <w:r w:rsidRPr="005B3F0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15C1427E" w14:textId="77777777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>Программа должна иметь понятный и удобный интерфейс.</w:t>
      </w:r>
    </w:p>
    <w:p w14:paraId="3220A3C8" w14:textId="77777777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>Разрабатываемое программное обеспечение должно быть предназначено для реализации следующих восьми функциональных возможностей:</w:t>
      </w:r>
    </w:p>
    <w:p w14:paraId="2937F87D" w14:textId="77777777" w:rsidR="00B1136F" w:rsidRPr="005B3F0F" w:rsidRDefault="00B1136F" w:rsidP="00B1136F">
      <w:pPr>
        <w:pStyle w:val="af"/>
        <w:numPr>
          <w:ilvl w:val="0"/>
          <w:numId w:val="35"/>
        </w:numPr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bookmarkStart w:id="15" w:name="_Toc103777000"/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регистрация </w:t>
      </w:r>
      <w:r w:rsidRPr="000502D2">
        <w:rPr>
          <w:bCs/>
          <w:color w:val="000000" w:themeColor="text1"/>
          <w:sz w:val="28"/>
          <w:szCs w:val="28"/>
          <w:shd w:val="clear" w:color="auto" w:fill="FFFFFF"/>
        </w:rPr>
        <w:t>и авторизация пользователя в приложении</w:t>
      </w:r>
      <w:r w:rsidRPr="005B3F0F">
        <w:rPr>
          <w:color w:val="000000" w:themeColor="text1"/>
          <w:sz w:val="28"/>
          <w:szCs w:val="28"/>
          <w:shd w:val="clear" w:color="auto" w:fill="FFFFFF"/>
        </w:rPr>
        <w:t>,</w:t>
      </w:r>
    </w:p>
    <w:p w14:paraId="63449C2A" w14:textId="2C0ECEEA" w:rsidR="00B1136F" w:rsidRPr="005B3F0F" w:rsidRDefault="00B1136F" w:rsidP="00B1136F">
      <w:pPr>
        <w:pStyle w:val="af"/>
        <w:numPr>
          <w:ilvl w:val="0"/>
          <w:numId w:val="35"/>
        </w:numPr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0502D2">
        <w:rPr>
          <w:bCs/>
          <w:color w:val="000000" w:themeColor="text1"/>
          <w:sz w:val="28"/>
          <w:szCs w:val="28"/>
          <w:shd w:val="clear" w:color="auto" w:fill="FFFFFF"/>
        </w:rPr>
        <w:t>планирование туристического маршрута</w:t>
      </w:r>
      <w:r w:rsidRPr="005B3F0F">
        <w:rPr>
          <w:color w:val="000000" w:themeColor="text1"/>
          <w:sz w:val="28"/>
          <w:szCs w:val="28"/>
          <w:shd w:val="clear" w:color="auto" w:fill="FFFFFF"/>
        </w:rPr>
        <w:t>,</w:t>
      </w:r>
    </w:p>
    <w:p w14:paraId="5A27DF68" w14:textId="60C338EF" w:rsidR="00711339" w:rsidRDefault="00B1136F" w:rsidP="00B1136F">
      <w:pPr>
        <w:pStyle w:val="af"/>
        <w:numPr>
          <w:ilvl w:val="0"/>
          <w:numId w:val="35"/>
        </w:numPr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0502D2">
        <w:rPr>
          <w:bCs/>
          <w:color w:val="000000" w:themeColor="text1"/>
          <w:sz w:val="28"/>
          <w:szCs w:val="28"/>
          <w:shd w:val="clear" w:color="auto" w:fill="FFFFFF"/>
        </w:rPr>
        <w:t>предоставление информации о путевках</w:t>
      </w:r>
      <w:r w:rsidRPr="005B3F0F">
        <w:rPr>
          <w:color w:val="000000" w:themeColor="text1"/>
          <w:sz w:val="28"/>
          <w:szCs w:val="28"/>
          <w:shd w:val="clear" w:color="auto" w:fill="FFFFFF"/>
        </w:rPr>
        <w:t>,</w:t>
      </w:r>
    </w:p>
    <w:p w14:paraId="3C6C226F" w14:textId="77777777" w:rsidR="00711339" w:rsidRDefault="00711339">
      <w:pPr>
        <w:spacing w:after="160" w:line="259" w:lineRule="auto"/>
        <w:rPr>
          <w:rFonts w:eastAsia="Times New Roman" w:cs="Times New Roman"/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14:paraId="46B2850D" w14:textId="77777777" w:rsidR="00B1136F" w:rsidRPr="005B3F0F" w:rsidRDefault="00B1136F" w:rsidP="00B1136F">
      <w:pPr>
        <w:pStyle w:val="af"/>
        <w:numPr>
          <w:ilvl w:val="0"/>
          <w:numId w:val="35"/>
        </w:numPr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0502D2">
        <w:rPr>
          <w:bCs/>
          <w:color w:val="000000" w:themeColor="text1"/>
          <w:sz w:val="28"/>
          <w:szCs w:val="28"/>
          <w:shd w:val="clear" w:color="auto" w:fill="FFFFFF"/>
        </w:rPr>
        <w:lastRenderedPageBreak/>
        <w:t>история поездок клиента</w:t>
      </w:r>
      <w:r w:rsidRPr="005B3F0F">
        <w:rPr>
          <w:color w:val="000000" w:themeColor="text1"/>
          <w:sz w:val="28"/>
          <w:szCs w:val="28"/>
          <w:shd w:val="clear" w:color="auto" w:fill="FFFFFF"/>
        </w:rPr>
        <w:t>,</w:t>
      </w:r>
    </w:p>
    <w:p w14:paraId="49A72F9E" w14:textId="77777777" w:rsidR="00B1136F" w:rsidRPr="005B3F0F" w:rsidRDefault="00B1136F" w:rsidP="00B1136F">
      <w:pPr>
        <w:pStyle w:val="af"/>
        <w:numPr>
          <w:ilvl w:val="0"/>
          <w:numId w:val="35"/>
        </w:numPr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0502D2">
        <w:rPr>
          <w:bCs/>
          <w:color w:val="000000" w:themeColor="text1"/>
          <w:sz w:val="28"/>
          <w:szCs w:val="28"/>
          <w:shd w:val="clear" w:color="auto" w:fill="FFFFFF"/>
        </w:rPr>
        <w:t>учет информации о продажах</w:t>
      </w:r>
      <w:r w:rsidRPr="005B3F0F">
        <w:rPr>
          <w:color w:val="000000" w:themeColor="text1"/>
          <w:sz w:val="28"/>
          <w:szCs w:val="28"/>
          <w:shd w:val="clear" w:color="auto" w:fill="FFFFFF"/>
        </w:rPr>
        <w:t>,</w:t>
      </w:r>
    </w:p>
    <w:p w14:paraId="2DDAAFD1" w14:textId="77777777" w:rsidR="00B1136F" w:rsidRPr="005B3F0F" w:rsidRDefault="00B1136F" w:rsidP="00B1136F">
      <w:pPr>
        <w:pStyle w:val="af"/>
        <w:numPr>
          <w:ilvl w:val="0"/>
          <w:numId w:val="35"/>
        </w:numPr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C42BD7">
        <w:rPr>
          <w:bCs/>
          <w:color w:val="000000" w:themeColor="text1"/>
          <w:sz w:val="28"/>
          <w:szCs w:val="28"/>
          <w:shd w:val="clear" w:color="auto" w:fill="FFFFFF"/>
        </w:rPr>
        <w:t>ввод, обработка и хранение данных о путевках</w:t>
      </w:r>
      <w:r w:rsidRPr="005B3F0F">
        <w:rPr>
          <w:color w:val="000000" w:themeColor="text1"/>
          <w:sz w:val="28"/>
          <w:szCs w:val="28"/>
          <w:shd w:val="clear" w:color="auto" w:fill="FFFFFF"/>
        </w:rPr>
        <w:t>,</w:t>
      </w:r>
    </w:p>
    <w:p w14:paraId="3997C296" w14:textId="77777777" w:rsidR="00B1136F" w:rsidRPr="005B3F0F" w:rsidRDefault="00B1136F" w:rsidP="00B1136F">
      <w:pPr>
        <w:pStyle w:val="af"/>
        <w:numPr>
          <w:ilvl w:val="0"/>
          <w:numId w:val="35"/>
        </w:numPr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C42BD7">
        <w:rPr>
          <w:bCs/>
          <w:color w:val="000000" w:themeColor="text1"/>
          <w:sz w:val="28"/>
          <w:szCs w:val="28"/>
          <w:shd w:val="clear" w:color="auto" w:fill="FFFFFF"/>
        </w:rPr>
        <w:t>формирование отчетов по различным критериям</w:t>
      </w:r>
      <w:r w:rsidRPr="005B3F0F">
        <w:rPr>
          <w:color w:val="000000" w:themeColor="text1"/>
          <w:sz w:val="28"/>
          <w:szCs w:val="28"/>
          <w:shd w:val="clear" w:color="auto" w:fill="FFFFFF"/>
        </w:rPr>
        <w:t>,</w:t>
      </w:r>
    </w:p>
    <w:p w14:paraId="0E10D048" w14:textId="77777777" w:rsidR="00B1136F" w:rsidRPr="005B3F0F" w:rsidRDefault="00B1136F" w:rsidP="00B1136F">
      <w:pPr>
        <w:pStyle w:val="af"/>
        <w:numPr>
          <w:ilvl w:val="0"/>
          <w:numId w:val="35"/>
        </w:numPr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02574A">
        <w:rPr>
          <w:bCs/>
          <w:color w:val="000000" w:themeColor="text1"/>
          <w:sz w:val="28"/>
          <w:szCs w:val="28"/>
          <w:shd w:val="clear" w:color="auto" w:fill="FFFFFF"/>
        </w:rPr>
        <w:t>поиск подходящей путевки по запланированному маршруту</w:t>
      </w:r>
      <w:r w:rsidRPr="005B3F0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36132130" w14:textId="77777777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>Требования к надежности</w:t>
      </w:r>
      <w:bookmarkEnd w:id="15"/>
      <w:r w:rsidRPr="005B3F0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16ED0FC6" w14:textId="77777777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>Для корректной работы программы необходимо реализовать:</w:t>
      </w:r>
    </w:p>
    <w:p w14:paraId="1F82D089" w14:textId="77777777" w:rsidR="006236E6" w:rsidRPr="005B3F0F" w:rsidRDefault="006236E6" w:rsidP="006236E6">
      <w:pPr>
        <w:pStyle w:val="a3"/>
        <w:numPr>
          <w:ilvl w:val="0"/>
          <w:numId w:val="5"/>
        </w:numPr>
        <w:shd w:val="clear" w:color="auto" w:fill="FFFFFF"/>
        <w:tabs>
          <w:tab w:val="left" w:pos="0"/>
          <w:tab w:val="left" w:pos="1276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контроль конфиденциальности вводимых и выводимых данных,</w:t>
      </w:r>
    </w:p>
    <w:p w14:paraId="7886D4AF" w14:textId="77777777" w:rsidR="006236E6" w:rsidRPr="005B3F0F" w:rsidRDefault="006236E6" w:rsidP="006236E6">
      <w:pPr>
        <w:pStyle w:val="a3"/>
        <w:numPr>
          <w:ilvl w:val="0"/>
          <w:numId w:val="5"/>
        </w:numPr>
        <w:shd w:val="clear" w:color="auto" w:fill="FFFFFF"/>
        <w:tabs>
          <w:tab w:val="left" w:pos="0"/>
          <w:tab w:val="left" w:pos="1276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вывод сообщений об ошибках.</w:t>
      </w:r>
    </w:p>
    <w:p w14:paraId="679A3143" w14:textId="77777777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bookmarkStart w:id="16" w:name="_Toc103777002"/>
      <w:r w:rsidRPr="005B3F0F">
        <w:rPr>
          <w:color w:val="000000" w:themeColor="text1"/>
          <w:sz w:val="28"/>
          <w:szCs w:val="28"/>
          <w:shd w:val="clear" w:color="auto" w:fill="FFFFFF"/>
        </w:rPr>
        <w:t>Требования к составу и параметрам технических средств</w:t>
      </w:r>
      <w:bookmarkEnd w:id="16"/>
      <w:r w:rsidRPr="005B3F0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160C290" w14:textId="40D88AB5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В состав технических средств входят </w:t>
      </w:r>
      <w:r w:rsidR="00E41453">
        <w:rPr>
          <w:color w:val="000000" w:themeColor="text1"/>
          <w:sz w:val="28"/>
          <w:szCs w:val="28"/>
          <w:shd w:val="clear" w:color="auto" w:fill="FFFFFF"/>
        </w:rPr>
        <w:t>компьютеры</w:t>
      </w: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 с ОС:</w:t>
      </w:r>
    </w:p>
    <w:p w14:paraId="1814E562" w14:textId="7CF56D56" w:rsidR="006236E6" w:rsidRPr="005B3F0F" w:rsidRDefault="00787329" w:rsidP="006236E6">
      <w:pPr>
        <w:pStyle w:val="a3"/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w</w:t>
      </w:r>
      <w:r w:rsidR="00E41453">
        <w:rPr>
          <w:color w:val="000000" w:themeColor="text1"/>
          <w:sz w:val="28"/>
          <w:szCs w:val="28"/>
          <w:lang w:val="en-US"/>
        </w:rPr>
        <w:t>indows</w:t>
      </w:r>
      <w:r w:rsidR="006236E6" w:rsidRPr="005B3F0F">
        <w:rPr>
          <w:color w:val="000000" w:themeColor="text1"/>
          <w:sz w:val="28"/>
          <w:szCs w:val="28"/>
        </w:rPr>
        <w:t>,</w:t>
      </w:r>
    </w:p>
    <w:p w14:paraId="74B0969F" w14:textId="1C604AD1" w:rsidR="006236E6" w:rsidRPr="005B3F0F" w:rsidRDefault="00787329" w:rsidP="006236E6">
      <w:pPr>
        <w:pStyle w:val="a3"/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6236E6" w:rsidRPr="005B3F0F">
        <w:rPr>
          <w:color w:val="000000" w:themeColor="text1"/>
          <w:sz w:val="28"/>
          <w:szCs w:val="28"/>
        </w:rPr>
        <w:t xml:space="preserve">перативная память – </w:t>
      </w:r>
      <w:r w:rsidR="00E41453">
        <w:rPr>
          <w:color w:val="000000" w:themeColor="text1"/>
          <w:sz w:val="28"/>
          <w:szCs w:val="28"/>
          <w:lang w:val="en-US"/>
        </w:rPr>
        <w:t>4</w:t>
      </w:r>
      <w:r w:rsidR="006236E6" w:rsidRPr="005B3F0F">
        <w:rPr>
          <w:color w:val="000000" w:themeColor="text1"/>
          <w:sz w:val="28"/>
          <w:szCs w:val="28"/>
        </w:rPr>
        <w:t xml:space="preserve"> Гб,</w:t>
      </w:r>
    </w:p>
    <w:p w14:paraId="358F508B" w14:textId="1872DC51" w:rsidR="006236E6" w:rsidRPr="005B3F0F" w:rsidRDefault="00787329" w:rsidP="006236E6">
      <w:pPr>
        <w:pStyle w:val="a3"/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6236E6" w:rsidRPr="005B3F0F">
        <w:rPr>
          <w:color w:val="000000" w:themeColor="text1"/>
          <w:sz w:val="28"/>
          <w:szCs w:val="28"/>
        </w:rPr>
        <w:t xml:space="preserve">еобходимое количество памяти на для того, чтобы установить приложение – </w:t>
      </w:r>
      <w:r w:rsidR="00E76BD5">
        <w:rPr>
          <w:color w:val="000000" w:themeColor="text1"/>
          <w:sz w:val="28"/>
          <w:szCs w:val="28"/>
        </w:rPr>
        <w:t>1</w:t>
      </w:r>
      <w:r w:rsidR="00E41453" w:rsidRPr="00E41453">
        <w:rPr>
          <w:color w:val="000000" w:themeColor="text1"/>
          <w:sz w:val="28"/>
          <w:szCs w:val="28"/>
        </w:rPr>
        <w:t>50</w:t>
      </w:r>
      <w:r w:rsidR="00E41453" w:rsidRPr="00AF7028">
        <w:rPr>
          <w:color w:val="000000" w:themeColor="text1"/>
          <w:sz w:val="28"/>
          <w:szCs w:val="28"/>
        </w:rPr>
        <w:t>0</w:t>
      </w:r>
      <w:r w:rsidR="006236E6" w:rsidRPr="005B3F0F">
        <w:rPr>
          <w:color w:val="000000" w:themeColor="text1"/>
          <w:sz w:val="28"/>
          <w:szCs w:val="28"/>
        </w:rPr>
        <w:t xml:space="preserve"> Мб,</w:t>
      </w:r>
    </w:p>
    <w:p w14:paraId="7DEE66E2" w14:textId="44E77159" w:rsidR="006236E6" w:rsidRPr="005B3F0F" w:rsidRDefault="00787329" w:rsidP="006236E6">
      <w:pPr>
        <w:pStyle w:val="a3"/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</w:t>
      </w:r>
      <w:r w:rsidR="00AF7028">
        <w:rPr>
          <w:color w:val="000000" w:themeColor="text1"/>
          <w:sz w:val="28"/>
          <w:szCs w:val="28"/>
        </w:rPr>
        <w:t>ышь и клавиатура</w:t>
      </w:r>
      <w:r w:rsidR="006236E6" w:rsidRPr="005B3F0F">
        <w:rPr>
          <w:color w:val="000000" w:themeColor="text1"/>
          <w:sz w:val="28"/>
          <w:szCs w:val="28"/>
        </w:rPr>
        <w:t>.</w:t>
      </w:r>
    </w:p>
    <w:p w14:paraId="3DEDD992" w14:textId="77777777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bookmarkStart w:id="17" w:name="_Toc103777003"/>
      <w:r w:rsidRPr="005B3F0F">
        <w:rPr>
          <w:color w:val="000000" w:themeColor="text1"/>
          <w:sz w:val="28"/>
          <w:szCs w:val="28"/>
          <w:shd w:val="clear" w:color="auto" w:fill="FFFFFF"/>
        </w:rPr>
        <w:t>Требования к программной и информационной совместимости</w:t>
      </w:r>
      <w:bookmarkEnd w:id="17"/>
      <w:r w:rsidRPr="005B3F0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8C09E69" w14:textId="51345EE6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Программа должна быть реализована языка программирования </w:t>
      </w:r>
      <w:r w:rsidR="00C20240">
        <w:rPr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C20240" w:rsidRPr="00C20240">
        <w:rPr>
          <w:color w:val="000000" w:themeColor="text1"/>
          <w:sz w:val="28"/>
          <w:szCs w:val="28"/>
          <w:shd w:val="clear" w:color="auto" w:fill="FFFFFF"/>
        </w:rPr>
        <w:t>#</w:t>
      </w: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 в среде Visual Studio </w:t>
      </w:r>
      <w:r w:rsidR="00C20240" w:rsidRPr="00C20240">
        <w:rPr>
          <w:color w:val="000000" w:themeColor="text1"/>
          <w:sz w:val="28"/>
          <w:szCs w:val="28"/>
          <w:shd w:val="clear" w:color="auto" w:fill="FFFFFF"/>
        </w:rPr>
        <w:t xml:space="preserve">2022 </w:t>
      </w: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и работать под управлением операционной системы </w:t>
      </w:r>
      <w:r w:rsidR="00C20240">
        <w:rPr>
          <w:color w:val="000000" w:themeColor="text1"/>
          <w:sz w:val="28"/>
          <w:szCs w:val="28"/>
          <w:lang w:val="en-US"/>
        </w:rPr>
        <w:t>Windows</w:t>
      </w:r>
      <w:r w:rsidRPr="005B3F0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0E79E053" w14:textId="77777777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>Для разрабатываемого программного продукта должна быть разработана следующая техническая документация:</w:t>
      </w:r>
    </w:p>
    <w:p w14:paraId="749F9A54" w14:textId="77777777" w:rsidR="006236E6" w:rsidRPr="005B3F0F" w:rsidRDefault="006236E6" w:rsidP="006236E6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техническое задание,</w:t>
      </w:r>
    </w:p>
    <w:p w14:paraId="29F081FA" w14:textId="77777777" w:rsidR="006236E6" w:rsidRPr="005B3F0F" w:rsidRDefault="006236E6" w:rsidP="006236E6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описание программы,</w:t>
      </w:r>
    </w:p>
    <w:p w14:paraId="0AB7183C" w14:textId="77777777" w:rsidR="006236E6" w:rsidRPr="005B3F0F" w:rsidRDefault="006236E6" w:rsidP="006236E6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текст программы,</w:t>
      </w:r>
    </w:p>
    <w:p w14:paraId="2D29630E" w14:textId="77777777" w:rsidR="006236E6" w:rsidRPr="005B3F0F" w:rsidRDefault="006236E6" w:rsidP="006236E6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руководство системного программиста,</w:t>
      </w:r>
    </w:p>
    <w:p w14:paraId="06768DEA" w14:textId="77777777" w:rsidR="006236E6" w:rsidRPr="005B3F0F" w:rsidRDefault="006236E6" w:rsidP="006236E6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руководство оператора.</w:t>
      </w:r>
    </w:p>
    <w:p w14:paraId="5E189738" w14:textId="77777777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>Специальные требования к транспортированию и хранению для программного изделия, месту хранения, условиям хранения, условиям складирования, срокам хранения в различных условиях не предъявляются.</w:t>
      </w:r>
    </w:p>
    <w:p w14:paraId="4C0AE343" w14:textId="77777777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Взаимодействие пользователя и приложения осуществляется на русском языке. </w:t>
      </w:r>
    </w:p>
    <w:p w14:paraId="58BD59AE" w14:textId="22C70999" w:rsidR="006236E6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При работе с приложением пользователь должен быть ориентирован на работу с </w:t>
      </w:r>
      <w:r w:rsidR="00B90103">
        <w:rPr>
          <w:color w:val="000000" w:themeColor="text1"/>
          <w:sz w:val="28"/>
          <w:szCs w:val="28"/>
          <w:shd w:val="clear" w:color="auto" w:fill="FFFFFF"/>
        </w:rPr>
        <w:t>персональным компьютером</w:t>
      </w: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48C7FF02" w14:textId="77777777" w:rsidR="00711339" w:rsidRPr="005B3F0F" w:rsidRDefault="00711339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</w:p>
    <w:p w14:paraId="0ACD4DBF" w14:textId="77777777" w:rsidR="006236E6" w:rsidRPr="005B3F0F" w:rsidRDefault="006236E6" w:rsidP="006236E6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  <w:bookmarkStart w:id="18" w:name="_Toc104825791"/>
      <w:bookmarkStart w:id="19" w:name="_Toc167044122"/>
      <w:r>
        <w:rPr>
          <w:color w:val="000000" w:themeColor="text1"/>
          <w:szCs w:val="28"/>
        </w:rPr>
        <w:t>1</w:t>
      </w:r>
      <w:r w:rsidRPr="005B3F0F">
        <w:rPr>
          <w:color w:val="000000" w:themeColor="text1"/>
          <w:szCs w:val="28"/>
        </w:rPr>
        <w:t>.1.3</w:t>
      </w:r>
      <w:r w:rsidRPr="005B3F0F">
        <w:rPr>
          <w:color w:val="000000" w:themeColor="text1"/>
          <w:szCs w:val="28"/>
        </w:rPr>
        <w:tab/>
        <w:t>Описание логической структуры</w:t>
      </w:r>
      <w:bookmarkEnd w:id="18"/>
      <w:bookmarkEnd w:id="19"/>
    </w:p>
    <w:p w14:paraId="012C565B" w14:textId="77777777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</w:rPr>
      </w:pPr>
    </w:p>
    <w:p w14:paraId="1CF99CDB" w14:textId="05D41A06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Для реализации функций приложения для </w:t>
      </w:r>
      <w:r w:rsidR="009B11F7">
        <w:rPr>
          <w:color w:val="000000" w:themeColor="text1"/>
          <w:sz w:val="28"/>
          <w:szCs w:val="28"/>
          <w:shd w:val="clear" w:color="auto" w:fill="FFFFFF"/>
        </w:rPr>
        <w:t>а</w:t>
      </w:r>
      <w:r w:rsidR="009B11F7" w:rsidRPr="009B11F7">
        <w:rPr>
          <w:color w:val="000000" w:themeColor="text1"/>
          <w:sz w:val="28"/>
          <w:szCs w:val="28"/>
          <w:shd w:val="clear" w:color="auto" w:fill="FFFFFF"/>
        </w:rPr>
        <w:t>втоматизаци</w:t>
      </w:r>
      <w:r w:rsidR="009B11F7">
        <w:rPr>
          <w:color w:val="000000" w:themeColor="text1"/>
          <w:sz w:val="28"/>
          <w:szCs w:val="28"/>
          <w:shd w:val="clear" w:color="auto" w:fill="FFFFFF"/>
        </w:rPr>
        <w:t>и</w:t>
      </w:r>
      <w:r w:rsidR="009B11F7" w:rsidRPr="009B11F7">
        <w:rPr>
          <w:color w:val="000000" w:themeColor="text1"/>
          <w:sz w:val="28"/>
          <w:szCs w:val="28"/>
          <w:shd w:val="clear" w:color="auto" w:fill="FFFFFF"/>
        </w:rPr>
        <w:t xml:space="preserve"> работы турагента</w:t>
      </w: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 необходимо описать его алгоритм и логическую структуру.</w:t>
      </w:r>
    </w:p>
    <w:p w14:paraId="2F032F17" w14:textId="7768330A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Алгоритм приложения в виде диаграмм UML представлены на рисунке </w:t>
      </w:r>
      <w:r w:rsidR="001F7D81">
        <w:rPr>
          <w:color w:val="000000" w:themeColor="text1"/>
          <w:sz w:val="28"/>
          <w:szCs w:val="28"/>
          <w:shd w:val="clear" w:color="auto" w:fill="FFFFFF"/>
        </w:rPr>
        <w:t>1</w:t>
      </w:r>
      <w:r w:rsidRPr="005B3F0F">
        <w:rPr>
          <w:color w:val="000000" w:themeColor="text1"/>
          <w:sz w:val="28"/>
          <w:szCs w:val="28"/>
          <w:shd w:val="clear" w:color="auto" w:fill="FFFFFF"/>
        </w:rPr>
        <w:t>-</w:t>
      </w:r>
      <w:r w:rsidR="001F7D81">
        <w:rPr>
          <w:color w:val="000000" w:themeColor="text1"/>
          <w:sz w:val="28"/>
          <w:szCs w:val="28"/>
          <w:shd w:val="clear" w:color="auto" w:fill="FFFFFF"/>
        </w:rPr>
        <w:t>3</w:t>
      </w:r>
      <w:r w:rsidRPr="005B3F0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83246CF" w14:textId="34F7091C" w:rsidR="006236E6" w:rsidRPr="005B3F0F" w:rsidRDefault="006236E6" w:rsidP="006236E6">
      <w:pPr>
        <w:spacing w:line="360" w:lineRule="auto"/>
        <w:ind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t>Логическое представление приложения состоит из пользователя и приложения, набора их возможных действий</w:t>
      </w:r>
      <w:r w:rsidRPr="005B3F0F">
        <w:rPr>
          <w:smallCaps/>
          <w:color w:val="000000" w:themeColor="text1"/>
        </w:rPr>
        <w:t>.</w:t>
      </w:r>
    </w:p>
    <w:p w14:paraId="2BD32CEF" w14:textId="73CE8336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Описание функциональных возможностей приложения показано на диаграмме прецедентов. Представлено на рисунке </w:t>
      </w:r>
      <w:r w:rsidR="00105201">
        <w:rPr>
          <w:color w:val="000000" w:themeColor="text1"/>
          <w:sz w:val="28"/>
          <w:szCs w:val="28"/>
          <w:shd w:val="clear" w:color="auto" w:fill="FFFFFF"/>
        </w:rPr>
        <w:t>1</w:t>
      </w:r>
      <w:r w:rsidRPr="005B3F0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56362D93" w14:textId="6DFED1EC" w:rsidR="006236E6" w:rsidRPr="005B3F0F" w:rsidRDefault="00105201" w:rsidP="006236E6">
      <w:pPr>
        <w:pStyle w:val="a3"/>
        <w:spacing w:line="360" w:lineRule="auto"/>
        <w:ind w:left="0"/>
        <w:jc w:val="center"/>
        <w:rPr>
          <w:rFonts w:eastAsia="Times New Roman"/>
          <w:noProof/>
          <w:color w:val="000000" w:themeColor="text1"/>
          <w:sz w:val="28"/>
          <w:szCs w:val="20"/>
        </w:rPr>
      </w:pPr>
      <w:r w:rsidRPr="00105201">
        <w:rPr>
          <w:rFonts w:eastAsia="Times New Roman"/>
          <w:noProof/>
          <w:color w:val="000000" w:themeColor="text1"/>
          <w:sz w:val="28"/>
          <w:szCs w:val="20"/>
        </w:rPr>
        <w:drawing>
          <wp:inline distT="0" distB="0" distL="0" distR="0" wp14:anchorId="63C831FC" wp14:editId="415B7DC8">
            <wp:extent cx="5495925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6" cy="39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4DF2" w14:textId="5A2F2849" w:rsidR="006236E6" w:rsidRDefault="006236E6" w:rsidP="006236E6">
      <w:pPr>
        <w:pStyle w:val="af"/>
        <w:spacing w:before="0" w:beforeAutospacing="0" w:after="0" w:afterAutospacing="0"/>
        <w:ind w:left="0" w:right="0"/>
        <w:jc w:val="center"/>
        <w:rPr>
          <w:sz w:val="28"/>
          <w:szCs w:val="28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Рисунок </w:t>
      </w:r>
      <w:r w:rsidR="001F7D81">
        <w:rPr>
          <w:color w:val="000000" w:themeColor="text1"/>
          <w:sz w:val="28"/>
          <w:szCs w:val="28"/>
          <w:shd w:val="clear" w:color="auto" w:fill="FFFFFF"/>
        </w:rPr>
        <w:t>1</w:t>
      </w: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105201">
        <w:rPr>
          <w:sz w:val="28"/>
          <w:szCs w:val="28"/>
        </w:rPr>
        <w:t>Диаграмма прецедентов</w:t>
      </w:r>
    </w:p>
    <w:p w14:paraId="5E294DB6" w14:textId="77777777" w:rsidR="00105201" w:rsidRPr="005B3F0F" w:rsidRDefault="00105201" w:rsidP="006236E6">
      <w:pPr>
        <w:pStyle w:val="af"/>
        <w:spacing w:before="0" w:beforeAutospacing="0" w:after="0" w:afterAutospacing="0"/>
        <w:ind w:left="0" w:right="0"/>
        <w:jc w:val="center"/>
        <w:rPr>
          <w:color w:val="000000" w:themeColor="text1"/>
          <w:sz w:val="28"/>
          <w:szCs w:val="28"/>
          <w:shd w:val="clear" w:color="auto" w:fill="FFFFFF"/>
        </w:rPr>
      </w:pPr>
    </w:p>
    <w:p w14:paraId="69DE2C2E" w14:textId="03B54194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Демонстрация структуры классов приложения показана на диаграмме классов. Логическое представление включает операции и атрибуты базы данных, пользователя и приложения. Представлено на рисунке </w:t>
      </w:r>
      <w:r w:rsidR="00DB59AC">
        <w:rPr>
          <w:color w:val="000000" w:themeColor="text1"/>
          <w:sz w:val="28"/>
          <w:szCs w:val="28"/>
          <w:shd w:val="clear" w:color="auto" w:fill="FFFFFF"/>
        </w:rPr>
        <w:t>2</w:t>
      </w:r>
      <w:r w:rsidRPr="005B3F0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0B51D6E0" w14:textId="073611CD" w:rsidR="006236E6" w:rsidRPr="005B3F0F" w:rsidRDefault="006F2D45" w:rsidP="006236E6">
      <w:pPr>
        <w:pStyle w:val="a3"/>
        <w:spacing w:line="360" w:lineRule="auto"/>
        <w:ind w:left="0" w:firstLine="1"/>
        <w:jc w:val="center"/>
        <w:rPr>
          <w:rFonts w:eastAsia="Times New Roman"/>
          <w:noProof/>
          <w:color w:val="000000" w:themeColor="text1"/>
          <w:sz w:val="28"/>
          <w:szCs w:val="20"/>
        </w:rPr>
      </w:pPr>
      <w:r w:rsidRPr="006F2D45">
        <w:rPr>
          <w:rFonts w:eastAsia="Times New Roman"/>
          <w:noProof/>
          <w:color w:val="000000" w:themeColor="text1"/>
          <w:sz w:val="28"/>
          <w:szCs w:val="20"/>
        </w:rPr>
        <w:drawing>
          <wp:inline distT="0" distB="0" distL="0" distR="0" wp14:anchorId="4055A8FC" wp14:editId="2180961D">
            <wp:extent cx="6038850" cy="36766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1402" w14:textId="511BAB9E" w:rsidR="006236E6" w:rsidRPr="005B3F0F" w:rsidRDefault="006236E6" w:rsidP="006236E6">
      <w:pPr>
        <w:pStyle w:val="af"/>
        <w:spacing w:before="0" w:beforeAutospacing="0" w:after="0" w:afterAutospacing="0"/>
        <w:ind w:left="0" w:right="0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Рисунок </w:t>
      </w:r>
      <w:r w:rsidR="00DB59AC">
        <w:rPr>
          <w:color w:val="000000" w:themeColor="text1"/>
          <w:sz w:val="28"/>
          <w:szCs w:val="28"/>
          <w:shd w:val="clear" w:color="auto" w:fill="FFFFFF"/>
        </w:rPr>
        <w:t>2</w:t>
      </w: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DD60B4" w:rsidRPr="00742580">
        <w:rPr>
          <w:sz w:val="28"/>
        </w:rPr>
        <w:t>Диаграмма классов с отношениями</w:t>
      </w:r>
    </w:p>
    <w:p w14:paraId="53E57940" w14:textId="3508A583" w:rsidR="006236E6" w:rsidRPr="005B3F0F" w:rsidRDefault="00BF70CE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</w:rPr>
        <w:t>Для отражения динамики системы и представления</w:t>
      </w:r>
      <w:r w:rsidRPr="00F44B9F">
        <w:rPr>
          <w:sz w:val="28"/>
        </w:rPr>
        <w:t xml:space="preserve"> схемы потоков управления в системе от действия к действию, а также параллельные действия и альтернативные потоки</w:t>
      </w:r>
      <w:r>
        <w:rPr>
          <w:sz w:val="28"/>
        </w:rPr>
        <w:t xml:space="preserve"> изображены на рисунке </w:t>
      </w:r>
      <w:r w:rsidR="00CD5D06">
        <w:rPr>
          <w:color w:val="000000" w:themeColor="text1"/>
          <w:sz w:val="28"/>
          <w:szCs w:val="28"/>
          <w:shd w:val="clear" w:color="auto" w:fill="FFFFFF"/>
        </w:rPr>
        <w:t>3</w:t>
      </w:r>
      <w:r w:rsidR="006236E6" w:rsidRPr="005B3F0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59BA584A" w14:textId="170BDC68" w:rsidR="006236E6" w:rsidRPr="005B3F0F" w:rsidRDefault="002B1910" w:rsidP="006236E6">
      <w:pPr>
        <w:pStyle w:val="a3"/>
        <w:spacing w:line="360" w:lineRule="auto"/>
        <w:ind w:left="0" w:firstLine="1"/>
        <w:jc w:val="center"/>
        <w:rPr>
          <w:rFonts w:eastAsia="Times New Roman"/>
          <w:noProof/>
          <w:color w:val="000000" w:themeColor="text1"/>
          <w:sz w:val="28"/>
          <w:szCs w:val="20"/>
        </w:rPr>
      </w:pPr>
      <w:r>
        <w:rPr>
          <w:rFonts w:eastAsia="Times New Roman"/>
          <w:noProof/>
          <w:sz w:val="28"/>
        </w:rPr>
        <w:lastRenderedPageBreak/>
        <w:drawing>
          <wp:inline distT="0" distB="0" distL="0" distR="0" wp14:anchorId="3D1344B1" wp14:editId="63900FFA">
            <wp:extent cx="5760085" cy="55679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567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A002C" w14:textId="7F42042B" w:rsidR="006236E6" w:rsidRPr="005B3F0F" w:rsidRDefault="006236E6" w:rsidP="006236E6">
      <w:pPr>
        <w:pStyle w:val="af"/>
        <w:spacing w:before="0" w:beforeAutospacing="0" w:after="0" w:afterAutospacing="0"/>
        <w:ind w:left="0" w:right="0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Рисунок </w:t>
      </w:r>
      <w:r w:rsidR="000B1289">
        <w:rPr>
          <w:color w:val="000000" w:themeColor="text1"/>
          <w:sz w:val="28"/>
          <w:szCs w:val="28"/>
          <w:shd w:val="clear" w:color="auto" w:fill="FFFFFF"/>
        </w:rPr>
        <w:t>3</w:t>
      </w: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2B1910" w:rsidRPr="003348AF">
        <w:rPr>
          <w:sz w:val="28"/>
        </w:rPr>
        <w:t xml:space="preserve">Диаграмма деятельности прецедента </w:t>
      </w:r>
      <w:r w:rsidR="002B1910">
        <w:rPr>
          <w:sz w:val="28"/>
        </w:rPr>
        <w:t>«Оформление договора»</w:t>
      </w:r>
    </w:p>
    <w:p w14:paraId="32458A67" w14:textId="04040DAE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Диаграмма состояний показывает переход объектов из одного состояния в другое, тем самым описывает жизненный цикл приложения. Представлено на рисунке </w:t>
      </w:r>
      <w:r w:rsidR="00640309">
        <w:rPr>
          <w:color w:val="000000" w:themeColor="text1"/>
          <w:sz w:val="28"/>
          <w:szCs w:val="28"/>
          <w:shd w:val="clear" w:color="auto" w:fill="FFFFFF"/>
        </w:rPr>
        <w:t>4</w:t>
      </w:r>
    </w:p>
    <w:p w14:paraId="01250F3C" w14:textId="6301B34E" w:rsidR="006236E6" w:rsidRPr="005B3F0F" w:rsidRDefault="000B1289" w:rsidP="006236E6">
      <w:pPr>
        <w:pStyle w:val="a3"/>
        <w:spacing w:line="360" w:lineRule="auto"/>
        <w:ind w:left="0" w:firstLine="1"/>
        <w:jc w:val="center"/>
        <w:rPr>
          <w:rFonts w:eastAsia="Times New Roman"/>
          <w:noProof/>
          <w:color w:val="000000" w:themeColor="text1"/>
          <w:sz w:val="28"/>
          <w:szCs w:val="20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48AD33" wp14:editId="26294CA7">
            <wp:extent cx="5645927" cy="400847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400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C611FE" w14:textId="74EEB961" w:rsidR="006236E6" w:rsidRPr="005B3F0F" w:rsidRDefault="006236E6" w:rsidP="006236E6">
      <w:pPr>
        <w:pStyle w:val="af"/>
        <w:spacing w:before="0" w:beforeAutospacing="0" w:after="0" w:afterAutospacing="0"/>
        <w:ind w:left="0" w:right="0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Рисунок </w:t>
      </w:r>
      <w:r w:rsidR="000B1289">
        <w:rPr>
          <w:color w:val="000000" w:themeColor="text1"/>
          <w:sz w:val="28"/>
          <w:szCs w:val="28"/>
          <w:shd w:val="clear" w:color="auto" w:fill="FFFFFF"/>
        </w:rPr>
        <w:t>4</w:t>
      </w: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 – Логическое представление диаграммы состояний приложения</w:t>
      </w:r>
    </w:p>
    <w:p w14:paraId="1AAD02A9" w14:textId="77777777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</w:p>
    <w:p w14:paraId="7A4BD402" w14:textId="77777777" w:rsidR="006236E6" w:rsidRPr="005B3F0F" w:rsidRDefault="006236E6" w:rsidP="006236E6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  <w:bookmarkStart w:id="20" w:name="_Toc167044123"/>
      <w:r>
        <w:rPr>
          <w:color w:val="000000" w:themeColor="text1"/>
          <w:szCs w:val="28"/>
        </w:rPr>
        <w:t>1</w:t>
      </w:r>
      <w:r w:rsidRPr="005B3F0F">
        <w:rPr>
          <w:color w:val="000000" w:themeColor="text1"/>
          <w:szCs w:val="28"/>
        </w:rPr>
        <w:t>.1.4</w:t>
      </w:r>
      <w:r w:rsidRPr="005B3F0F">
        <w:rPr>
          <w:color w:val="000000" w:themeColor="text1"/>
          <w:szCs w:val="28"/>
        </w:rPr>
        <w:tab/>
        <w:t>Стадии и этапы разработки</w:t>
      </w:r>
      <w:bookmarkEnd w:id="20"/>
    </w:p>
    <w:p w14:paraId="4A113DA7" w14:textId="77777777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</w:p>
    <w:p w14:paraId="12771580" w14:textId="77777777" w:rsidR="006236E6" w:rsidRPr="005B3F0F" w:rsidRDefault="006236E6" w:rsidP="006236E6">
      <w:pPr>
        <w:spacing w:line="360" w:lineRule="auto"/>
        <w:ind w:firstLine="709"/>
        <w:jc w:val="both"/>
        <w:rPr>
          <w:rFonts w:cs="Times New Roman"/>
          <w:color w:val="000000" w:themeColor="text1"/>
        </w:rPr>
      </w:pPr>
      <w:r w:rsidRPr="005B3F0F">
        <w:rPr>
          <w:rFonts w:cs="Times New Roman"/>
          <w:color w:val="000000" w:themeColor="text1"/>
        </w:rPr>
        <w:t>Разработка должна быть проведена в 4 стадии:</w:t>
      </w:r>
    </w:p>
    <w:p w14:paraId="7D807D34" w14:textId="77777777" w:rsidR="006236E6" w:rsidRPr="005B3F0F" w:rsidRDefault="006236E6" w:rsidP="006236E6">
      <w:pPr>
        <w:pStyle w:val="af"/>
        <w:numPr>
          <w:ilvl w:val="0"/>
          <w:numId w:val="29"/>
        </w:numPr>
        <w:spacing w:before="0" w:beforeAutospacing="0" w:after="0" w:afterAutospacing="0"/>
        <w:ind w:left="1134" w:right="0" w:hanging="425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>исследование предметной области,</w:t>
      </w:r>
    </w:p>
    <w:p w14:paraId="45502C73" w14:textId="77777777" w:rsidR="006236E6" w:rsidRPr="005B3F0F" w:rsidRDefault="006236E6" w:rsidP="006236E6">
      <w:pPr>
        <w:pStyle w:val="af"/>
        <w:numPr>
          <w:ilvl w:val="0"/>
          <w:numId w:val="29"/>
        </w:numPr>
        <w:spacing w:before="0" w:beforeAutospacing="0" w:after="0" w:afterAutospacing="0"/>
        <w:ind w:left="1134" w:right="0" w:hanging="425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>техническое задание,</w:t>
      </w:r>
    </w:p>
    <w:p w14:paraId="2FC61BA8" w14:textId="77777777" w:rsidR="006236E6" w:rsidRPr="005B3F0F" w:rsidRDefault="006236E6" w:rsidP="006236E6">
      <w:pPr>
        <w:pStyle w:val="af"/>
        <w:numPr>
          <w:ilvl w:val="0"/>
          <w:numId w:val="29"/>
        </w:numPr>
        <w:spacing w:before="0" w:beforeAutospacing="0" w:after="0" w:afterAutospacing="0"/>
        <w:ind w:left="1134" w:right="0" w:hanging="425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>разработка приложения,</w:t>
      </w:r>
    </w:p>
    <w:p w14:paraId="5E1FDABD" w14:textId="77777777" w:rsidR="006236E6" w:rsidRPr="005B3F0F" w:rsidRDefault="006236E6" w:rsidP="006236E6">
      <w:pPr>
        <w:pStyle w:val="af"/>
        <w:numPr>
          <w:ilvl w:val="0"/>
          <w:numId w:val="29"/>
        </w:numPr>
        <w:spacing w:before="0" w:beforeAutospacing="0" w:after="0" w:afterAutospacing="0"/>
        <w:ind w:left="1134" w:right="0" w:hanging="425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>расчет экономической части приложения.</w:t>
      </w:r>
    </w:p>
    <w:p w14:paraId="07177548" w14:textId="77777777" w:rsidR="006236E6" w:rsidRPr="005B3F0F" w:rsidRDefault="006236E6" w:rsidP="006236E6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>На стадии «Исследование предметной области» должна быть проанализирована область</w:t>
      </w:r>
    </w:p>
    <w:p w14:paraId="29FAFEDC" w14:textId="77777777" w:rsidR="006236E6" w:rsidRPr="005B3F0F" w:rsidRDefault="006236E6" w:rsidP="006236E6">
      <w:pPr>
        <w:spacing w:line="360" w:lineRule="auto"/>
        <w:ind w:firstLine="709"/>
        <w:jc w:val="both"/>
        <w:rPr>
          <w:rFonts w:cs="Times New Roman"/>
          <w:color w:val="000000" w:themeColor="text1"/>
        </w:rPr>
      </w:pPr>
      <w:r w:rsidRPr="005B3F0F">
        <w:rPr>
          <w:rFonts w:cs="Times New Roman"/>
          <w:color w:val="000000" w:themeColor="text1"/>
        </w:rPr>
        <w:t>На стадии «Техническое задание» должен быть выполнен этап разработки, согласования и утверждения настоящего технического задания в соответствии с требованиями ГОСТ 19.101-77.</w:t>
      </w:r>
    </w:p>
    <w:p w14:paraId="1D0FFE23" w14:textId="77777777" w:rsidR="006236E6" w:rsidRPr="005B3F0F" w:rsidRDefault="006236E6" w:rsidP="006236E6">
      <w:pPr>
        <w:spacing w:line="360" w:lineRule="auto"/>
        <w:ind w:firstLine="709"/>
        <w:jc w:val="both"/>
        <w:rPr>
          <w:rFonts w:cs="Times New Roman"/>
          <w:color w:val="000000" w:themeColor="text1"/>
        </w:rPr>
      </w:pPr>
      <w:r w:rsidRPr="005B3F0F">
        <w:rPr>
          <w:rFonts w:cs="Times New Roman"/>
          <w:color w:val="000000" w:themeColor="text1"/>
        </w:rPr>
        <w:t xml:space="preserve">На стадии «Разработка приложения» должны быть выполнены </w:t>
      </w:r>
    </w:p>
    <w:p w14:paraId="406DB55F" w14:textId="0F32827B" w:rsidR="006236E6" w:rsidRDefault="006236E6" w:rsidP="006236E6">
      <w:pPr>
        <w:spacing w:line="360" w:lineRule="auto"/>
        <w:jc w:val="both"/>
        <w:rPr>
          <w:rFonts w:cs="Times New Roman"/>
          <w:color w:val="000000" w:themeColor="text1"/>
        </w:rPr>
      </w:pPr>
      <w:r w:rsidRPr="005B3F0F">
        <w:rPr>
          <w:rFonts w:cs="Times New Roman"/>
          <w:color w:val="000000" w:themeColor="text1"/>
        </w:rPr>
        <w:t>перечисленные ниже этапы работ:</w:t>
      </w:r>
    </w:p>
    <w:p w14:paraId="1FC46993" w14:textId="4D12EB6B" w:rsidR="00761CD6" w:rsidRDefault="00761CD6" w:rsidP="006236E6">
      <w:pPr>
        <w:spacing w:line="360" w:lineRule="auto"/>
        <w:jc w:val="both"/>
        <w:rPr>
          <w:rFonts w:cs="Times New Roman"/>
          <w:color w:val="000000" w:themeColor="text1"/>
        </w:rPr>
      </w:pPr>
    </w:p>
    <w:p w14:paraId="69DE387E" w14:textId="77777777" w:rsidR="00761CD6" w:rsidRPr="005B3F0F" w:rsidRDefault="00761CD6" w:rsidP="006236E6">
      <w:pPr>
        <w:spacing w:line="360" w:lineRule="auto"/>
        <w:jc w:val="both"/>
        <w:rPr>
          <w:rFonts w:cs="Times New Roman"/>
          <w:color w:val="000000" w:themeColor="text1"/>
        </w:rPr>
      </w:pPr>
    </w:p>
    <w:p w14:paraId="4BD3E510" w14:textId="77777777" w:rsidR="006236E6" w:rsidRPr="005B3F0F" w:rsidRDefault="006236E6" w:rsidP="006236E6">
      <w:pPr>
        <w:pStyle w:val="af"/>
        <w:numPr>
          <w:ilvl w:val="0"/>
          <w:numId w:val="21"/>
        </w:numPr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>разработка программы,</w:t>
      </w:r>
    </w:p>
    <w:p w14:paraId="1B0771B4" w14:textId="77777777" w:rsidR="006236E6" w:rsidRPr="005B3F0F" w:rsidRDefault="006236E6" w:rsidP="006236E6">
      <w:pPr>
        <w:pStyle w:val="af"/>
        <w:numPr>
          <w:ilvl w:val="0"/>
          <w:numId w:val="21"/>
        </w:numPr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>испытания программы.</w:t>
      </w:r>
    </w:p>
    <w:p w14:paraId="07A1C688" w14:textId="77777777" w:rsidR="006236E6" w:rsidRPr="005B3F0F" w:rsidRDefault="006236E6" w:rsidP="006236E6">
      <w:pPr>
        <w:spacing w:line="360" w:lineRule="auto"/>
        <w:ind w:firstLine="709"/>
        <w:jc w:val="both"/>
        <w:rPr>
          <w:rFonts w:cs="Times New Roman"/>
          <w:color w:val="000000" w:themeColor="text1"/>
        </w:rPr>
      </w:pPr>
      <w:r w:rsidRPr="005B3F0F">
        <w:rPr>
          <w:rFonts w:cs="Times New Roman"/>
          <w:color w:val="000000" w:themeColor="text1"/>
        </w:rPr>
        <w:t>На стадии «Расчет экономической части приложения» должен быть выполнен этап разработки «Расчет стоимости программного обеспечения».</w:t>
      </w:r>
    </w:p>
    <w:p w14:paraId="092649B4" w14:textId="77777777" w:rsidR="00164FCE" w:rsidRPr="005B3F0F" w:rsidRDefault="00164FCE" w:rsidP="00277A0A">
      <w:pPr>
        <w:spacing w:line="360" w:lineRule="auto"/>
        <w:ind w:firstLine="709"/>
        <w:jc w:val="both"/>
        <w:rPr>
          <w:rFonts w:cs="Times New Roman"/>
          <w:color w:val="000000" w:themeColor="text1"/>
        </w:rPr>
      </w:pPr>
    </w:p>
    <w:p w14:paraId="1CE63F35" w14:textId="77777777" w:rsidR="00164FCE" w:rsidRPr="005B3F0F" w:rsidRDefault="00164FCE" w:rsidP="00277A0A">
      <w:pPr>
        <w:pStyle w:val="2"/>
        <w:spacing w:before="0" w:line="360" w:lineRule="auto"/>
        <w:ind w:firstLine="709"/>
        <w:rPr>
          <w:color w:val="000000" w:themeColor="text1"/>
        </w:rPr>
      </w:pPr>
      <w:bookmarkStart w:id="21" w:name="_Toc103776994"/>
      <w:bookmarkStart w:id="22" w:name="_Toc104479711"/>
      <w:bookmarkStart w:id="23" w:name="_Toc104825785"/>
      <w:bookmarkStart w:id="24" w:name="_Toc167044124"/>
      <w:r w:rsidRPr="005B3F0F">
        <w:rPr>
          <w:color w:val="000000" w:themeColor="text1"/>
        </w:rPr>
        <w:t>1.2</w:t>
      </w:r>
      <w:r w:rsidRPr="005B3F0F">
        <w:rPr>
          <w:color w:val="000000" w:themeColor="text1"/>
        </w:rPr>
        <w:tab/>
        <w:t>Обзор существующих аналогов</w:t>
      </w:r>
      <w:bookmarkEnd w:id="21"/>
      <w:bookmarkEnd w:id="22"/>
      <w:bookmarkEnd w:id="23"/>
      <w:bookmarkEnd w:id="24"/>
    </w:p>
    <w:p w14:paraId="48138C4D" w14:textId="77777777" w:rsidR="00164FCE" w:rsidRPr="005B3F0F" w:rsidRDefault="00164FCE" w:rsidP="00277A0A">
      <w:pPr>
        <w:spacing w:line="360" w:lineRule="auto"/>
        <w:ind w:firstLine="709"/>
        <w:jc w:val="both"/>
        <w:rPr>
          <w:rFonts w:cs="Times New Roman"/>
          <w:color w:val="000000" w:themeColor="text1"/>
        </w:rPr>
      </w:pPr>
    </w:p>
    <w:p w14:paraId="16978169" w14:textId="77777777" w:rsidR="00CF2183" w:rsidRPr="00CF2183" w:rsidRDefault="00CF2183" w:rsidP="00CF2183">
      <w:pPr>
        <w:spacing w:line="360" w:lineRule="auto"/>
        <w:ind w:firstLine="709"/>
        <w:jc w:val="both"/>
        <w:rPr>
          <w:rFonts w:cs="Times New Roman"/>
          <w:color w:val="auto"/>
        </w:rPr>
      </w:pPr>
      <w:r w:rsidRPr="00CF2183">
        <w:rPr>
          <w:rFonts w:cs="Times New Roman"/>
          <w:color w:val="auto"/>
        </w:rPr>
        <w:t>Конфигурация "Турагентство" разработана на основе типовой конфигурации "</w:t>
      </w:r>
      <w:hyperlink r:id="rId16" w:history="1">
        <w:r w:rsidRPr="00CF2183">
          <w:rPr>
            <w:rStyle w:val="af1"/>
            <w:rFonts w:cs="Times New Roman"/>
            <w:color w:val="auto"/>
            <w:u w:val="none"/>
          </w:rPr>
          <w:t>Управление нашей фирмой</w:t>
        </w:r>
      </w:hyperlink>
      <w:r w:rsidRPr="00CF2183">
        <w:rPr>
          <w:rFonts w:cs="Times New Roman"/>
          <w:color w:val="auto"/>
        </w:rPr>
        <w:t>", редакция 1.6 системы программ "1С:Предприятие 8" с сохранением всех возможностей и механизмов типового решения, учитывает специфику предприятий туристического бизнеса и обеспечивает следующие возможности:</w:t>
      </w:r>
    </w:p>
    <w:p w14:paraId="324B5781" w14:textId="419BECC8" w:rsidR="00CF2183" w:rsidRPr="00CF2183" w:rsidRDefault="00636550" w:rsidP="00636550">
      <w:pPr>
        <w:numPr>
          <w:ilvl w:val="0"/>
          <w:numId w:val="37"/>
        </w:numPr>
        <w:spacing w:line="360" w:lineRule="auto"/>
        <w:ind w:left="0" w:firstLine="709"/>
        <w:jc w:val="both"/>
        <w:rPr>
          <w:rFonts w:cs="Times New Roman"/>
          <w:color w:val="000000" w:themeColor="text1"/>
        </w:rPr>
      </w:pPr>
      <w:r w:rsidRPr="00A932FE">
        <w:rPr>
          <w:rFonts w:cs="Times New Roman"/>
          <w:color w:val="auto"/>
        </w:rPr>
        <w:t>учет заявок туристов в разрезе направлений, туров, менеджеров и</w:t>
      </w:r>
      <w:r w:rsidRPr="00CF2183">
        <w:rPr>
          <w:rFonts w:cs="Times New Roman"/>
          <w:color w:val="000000" w:themeColor="text1"/>
        </w:rPr>
        <w:t xml:space="preserve"> т.д.</w:t>
      </w:r>
      <w:r>
        <w:rPr>
          <w:rFonts w:cs="Times New Roman"/>
          <w:color w:val="000000" w:themeColor="text1"/>
        </w:rPr>
        <w:t>,</w:t>
      </w:r>
    </w:p>
    <w:p w14:paraId="0F68BA0C" w14:textId="0976F054" w:rsidR="00CF2183" w:rsidRPr="00CF2183" w:rsidRDefault="00636550" w:rsidP="00636550">
      <w:pPr>
        <w:numPr>
          <w:ilvl w:val="0"/>
          <w:numId w:val="37"/>
        </w:numPr>
        <w:spacing w:line="360" w:lineRule="auto"/>
        <w:ind w:left="0" w:firstLine="709"/>
        <w:jc w:val="both"/>
        <w:rPr>
          <w:rFonts w:cs="Times New Roman"/>
          <w:color w:val="000000" w:themeColor="text1"/>
        </w:rPr>
      </w:pPr>
      <w:r w:rsidRPr="00CF2183">
        <w:rPr>
          <w:rFonts w:cs="Times New Roman"/>
          <w:color w:val="000000" w:themeColor="text1"/>
        </w:rPr>
        <w:t>работа с пакетными и составными турами</w:t>
      </w:r>
      <w:r>
        <w:rPr>
          <w:rFonts w:cs="Times New Roman"/>
          <w:color w:val="000000" w:themeColor="text1"/>
        </w:rPr>
        <w:t>,</w:t>
      </w:r>
    </w:p>
    <w:p w14:paraId="3FB60B18" w14:textId="37BB2C20" w:rsidR="00CF2183" w:rsidRDefault="00CF2183" w:rsidP="00636550">
      <w:pPr>
        <w:spacing w:line="360" w:lineRule="auto"/>
        <w:jc w:val="center"/>
        <w:rPr>
          <w:rFonts w:cs="Times New Roman"/>
          <w:color w:val="000000" w:themeColor="text1"/>
        </w:rPr>
      </w:pPr>
      <w:r w:rsidRPr="00CF2183">
        <w:rPr>
          <w:rFonts w:cs="Times New Roman"/>
          <w:noProof/>
          <w:color w:val="000000" w:themeColor="text1"/>
        </w:rPr>
        <w:drawing>
          <wp:inline distT="0" distB="0" distL="0" distR="0" wp14:anchorId="231ACE79" wp14:editId="78E321C0">
            <wp:extent cx="5760085" cy="3476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AC0C" w14:textId="57123C9C" w:rsidR="00217063" w:rsidRPr="005B3F0F" w:rsidRDefault="00217063" w:rsidP="00217063">
      <w:pPr>
        <w:pStyle w:val="af"/>
        <w:spacing w:before="0" w:beforeAutospacing="0" w:after="0" w:afterAutospacing="0"/>
        <w:ind w:left="0" w:right="0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Рисунок </w:t>
      </w:r>
      <w:r>
        <w:rPr>
          <w:color w:val="000000" w:themeColor="text1"/>
          <w:sz w:val="28"/>
          <w:szCs w:val="28"/>
          <w:shd w:val="clear" w:color="auto" w:fill="FFFFFF"/>
        </w:rPr>
        <w:t>4</w:t>
      </w: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color w:val="000000" w:themeColor="text1"/>
          <w:sz w:val="28"/>
          <w:szCs w:val="28"/>
          <w:shd w:val="clear" w:color="auto" w:fill="FFFFFF"/>
        </w:rPr>
        <w:t>Заявка на тур</w:t>
      </w:r>
    </w:p>
    <w:p w14:paraId="45D45C0E" w14:textId="39592BA3" w:rsidR="00CF2183" w:rsidRPr="00CF2183" w:rsidRDefault="00CF2183" w:rsidP="00CF2183">
      <w:pPr>
        <w:numPr>
          <w:ilvl w:val="0"/>
          <w:numId w:val="38"/>
        </w:numPr>
        <w:spacing w:line="360" w:lineRule="auto"/>
        <w:ind w:left="0" w:firstLine="709"/>
        <w:jc w:val="both"/>
        <w:rPr>
          <w:rFonts w:cs="Times New Roman"/>
          <w:color w:val="000000" w:themeColor="text1"/>
        </w:rPr>
      </w:pPr>
      <w:r w:rsidRPr="00CF2183">
        <w:rPr>
          <w:rFonts w:cs="Times New Roman"/>
          <w:color w:val="000000" w:themeColor="text1"/>
        </w:rPr>
        <w:lastRenderedPageBreak/>
        <w:t>формирование печатных форм заявок на тур, договоров с туристами, путевок и счетов на оплату. при этом все необходимые данные клиента и компании подставляются из соответствующих справочников программы</w:t>
      </w:r>
      <w:r>
        <w:rPr>
          <w:rFonts w:cs="Times New Roman"/>
          <w:color w:val="000000" w:themeColor="text1"/>
        </w:rPr>
        <w:t>,</w:t>
      </w:r>
    </w:p>
    <w:p w14:paraId="7EDC51BC" w14:textId="6DA99E00" w:rsidR="00CF2183" w:rsidRPr="00CF2183" w:rsidRDefault="00CF2183" w:rsidP="00CF2183">
      <w:pPr>
        <w:numPr>
          <w:ilvl w:val="0"/>
          <w:numId w:val="38"/>
        </w:numPr>
        <w:spacing w:line="360" w:lineRule="auto"/>
        <w:ind w:left="0" w:firstLine="709"/>
        <w:jc w:val="both"/>
        <w:rPr>
          <w:rFonts w:cs="Times New Roman"/>
          <w:color w:val="000000" w:themeColor="text1"/>
        </w:rPr>
      </w:pPr>
      <w:r w:rsidRPr="00CF2183">
        <w:rPr>
          <w:rFonts w:cs="Times New Roman"/>
          <w:color w:val="000000" w:themeColor="text1"/>
        </w:rPr>
        <w:t>формирование отчетов по заявкам с контролем взаиморасчетов и финансовых показателей по каждой заявке</w:t>
      </w:r>
      <w:r>
        <w:rPr>
          <w:rFonts w:cs="Times New Roman"/>
          <w:color w:val="000000" w:themeColor="text1"/>
        </w:rPr>
        <w:t>,</w:t>
      </w:r>
    </w:p>
    <w:p w14:paraId="65389287" w14:textId="12336F8E" w:rsidR="00CF2183" w:rsidRPr="00CF2183" w:rsidRDefault="00CF2183" w:rsidP="00CF2183">
      <w:pPr>
        <w:numPr>
          <w:ilvl w:val="0"/>
          <w:numId w:val="38"/>
        </w:numPr>
        <w:spacing w:line="360" w:lineRule="auto"/>
        <w:ind w:left="0" w:firstLine="709"/>
        <w:jc w:val="both"/>
        <w:rPr>
          <w:rFonts w:cs="Times New Roman"/>
          <w:color w:val="000000" w:themeColor="text1"/>
        </w:rPr>
      </w:pPr>
      <w:r w:rsidRPr="00CF2183">
        <w:rPr>
          <w:rFonts w:cs="Times New Roman"/>
          <w:color w:val="000000" w:themeColor="text1"/>
        </w:rPr>
        <w:t>анализ работы менеджеров турагентства по планам продаж и принесенной прибыли</w:t>
      </w:r>
      <w:r>
        <w:rPr>
          <w:rFonts w:cs="Times New Roman"/>
          <w:color w:val="000000" w:themeColor="text1"/>
        </w:rPr>
        <w:t>,</w:t>
      </w:r>
      <w:r w:rsidRPr="00CF2183">
        <w:rPr>
          <w:rFonts w:cs="Times New Roman"/>
          <w:color w:val="000000" w:themeColor="text1"/>
        </w:rPr>
        <w:t>  </w:t>
      </w:r>
    </w:p>
    <w:p w14:paraId="465A4159" w14:textId="241AB3EB" w:rsidR="00CF2183" w:rsidRDefault="00CF2183" w:rsidP="00CF2183">
      <w:pPr>
        <w:spacing w:line="360" w:lineRule="auto"/>
        <w:jc w:val="center"/>
        <w:rPr>
          <w:rFonts w:cs="Times New Roman"/>
          <w:color w:val="000000" w:themeColor="text1"/>
        </w:rPr>
      </w:pPr>
      <w:r w:rsidRPr="00CF2183">
        <w:rPr>
          <w:rFonts w:cs="Times New Roman"/>
          <w:noProof/>
          <w:color w:val="000000" w:themeColor="text1"/>
        </w:rPr>
        <w:drawing>
          <wp:inline distT="0" distB="0" distL="0" distR="0" wp14:anchorId="566FB59F" wp14:editId="489F03CA">
            <wp:extent cx="5760085" cy="5151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15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D6838" w14:textId="2EC41634" w:rsidR="00CF59BB" w:rsidRPr="005B3F0F" w:rsidRDefault="00CF59BB" w:rsidP="00CF59BB">
      <w:pPr>
        <w:pStyle w:val="af"/>
        <w:spacing w:before="0" w:beforeAutospacing="0" w:after="0" w:afterAutospacing="0"/>
        <w:ind w:left="0" w:right="0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Рисунок </w:t>
      </w:r>
      <w:r>
        <w:rPr>
          <w:color w:val="000000" w:themeColor="text1"/>
          <w:sz w:val="28"/>
          <w:szCs w:val="28"/>
          <w:shd w:val="clear" w:color="auto" w:fill="FFFFFF"/>
        </w:rPr>
        <w:t>6</w:t>
      </w:r>
      <w:r w:rsidRPr="005B3F0F"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color w:val="000000" w:themeColor="text1"/>
          <w:sz w:val="28"/>
          <w:szCs w:val="28"/>
          <w:shd w:val="clear" w:color="auto" w:fill="FFFFFF"/>
        </w:rPr>
        <w:t>Отчёт по продажам</w:t>
      </w:r>
    </w:p>
    <w:p w14:paraId="0F89DA49" w14:textId="7B7F00B8" w:rsidR="00CF2183" w:rsidRPr="00CF2183" w:rsidRDefault="00CF2183" w:rsidP="00CF2183">
      <w:pPr>
        <w:numPr>
          <w:ilvl w:val="0"/>
          <w:numId w:val="39"/>
        </w:numPr>
        <w:tabs>
          <w:tab w:val="num" w:pos="360"/>
        </w:tabs>
        <w:spacing w:line="360" w:lineRule="auto"/>
        <w:ind w:left="0" w:firstLine="709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у</w:t>
      </w:r>
      <w:r w:rsidRPr="00CF2183">
        <w:rPr>
          <w:rFonts w:cs="Times New Roman"/>
          <w:color w:val="000000" w:themeColor="text1"/>
        </w:rPr>
        <w:t>чет взаиморасчетов с туристами, туроператорами и субагентами</w:t>
      </w:r>
      <w:r>
        <w:rPr>
          <w:rFonts w:cs="Times New Roman"/>
          <w:color w:val="000000" w:themeColor="text1"/>
        </w:rPr>
        <w:t>,</w:t>
      </w:r>
    </w:p>
    <w:p w14:paraId="1776834A" w14:textId="6C61AD72" w:rsidR="00CF2183" w:rsidRDefault="00CF2183" w:rsidP="00CF2183">
      <w:pPr>
        <w:numPr>
          <w:ilvl w:val="0"/>
          <w:numId w:val="39"/>
        </w:numPr>
        <w:tabs>
          <w:tab w:val="num" w:pos="360"/>
        </w:tabs>
        <w:spacing w:line="360" w:lineRule="auto"/>
        <w:ind w:left="0" w:firstLine="709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у</w:t>
      </w:r>
      <w:r w:rsidRPr="00CF2183">
        <w:rPr>
          <w:rFonts w:cs="Times New Roman"/>
          <w:color w:val="000000" w:themeColor="text1"/>
        </w:rPr>
        <w:t>правленческая отчетность позволяет держать под контролем наличие собственных денежных средств турагентства и рентабельность бизнеса.</w:t>
      </w:r>
    </w:p>
    <w:p w14:paraId="7A47D058" w14:textId="3010A965" w:rsidR="005B1738" w:rsidRDefault="005B1738" w:rsidP="005B1738">
      <w:pPr>
        <w:spacing w:line="360" w:lineRule="auto"/>
        <w:jc w:val="both"/>
        <w:rPr>
          <w:rFonts w:cs="Times New Roman"/>
          <w:color w:val="000000" w:themeColor="text1"/>
        </w:rPr>
      </w:pPr>
    </w:p>
    <w:p w14:paraId="0A3F510D" w14:textId="77777777" w:rsidR="005B1738" w:rsidRPr="00CF2183" w:rsidRDefault="005B1738" w:rsidP="005B1738">
      <w:pPr>
        <w:spacing w:line="360" w:lineRule="auto"/>
        <w:jc w:val="both"/>
        <w:rPr>
          <w:rFonts w:cs="Times New Roman"/>
          <w:color w:val="000000" w:themeColor="text1"/>
        </w:rPr>
      </w:pPr>
    </w:p>
    <w:p w14:paraId="767286E0" w14:textId="77777777" w:rsidR="00164FCE" w:rsidRPr="005B3F0F" w:rsidRDefault="00164FCE" w:rsidP="00FD0AE9">
      <w:pPr>
        <w:pStyle w:val="a3"/>
        <w:shd w:val="clear" w:color="auto" w:fill="FFFFFF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22AD2A99" w14:textId="77777777" w:rsidR="00164FCE" w:rsidRPr="005B3F0F" w:rsidRDefault="00164FCE" w:rsidP="00FD0AE9">
      <w:pPr>
        <w:pStyle w:val="2"/>
        <w:spacing w:before="0" w:line="360" w:lineRule="auto"/>
        <w:ind w:firstLine="709"/>
        <w:rPr>
          <w:color w:val="000000" w:themeColor="text1"/>
        </w:rPr>
      </w:pPr>
      <w:bookmarkStart w:id="25" w:name="_Toc103776995"/>
      <w:bookmarkStart w:id="26" w:name="_Toc104479712"/>
      <w:bookmarkStart w:id="27" w:name="_Toc104825786"/>
      <w:bookmarkStart w:id="28" w:name="_Toc167044125"/>
      <w:r w:rsidRPr="005B3F0F">
        <w:rPr>
          <w:color w:val="000000" w:themeColor="text1"/>
        </w:rPr>
        <w:t>1.3</w:t>
      </w:r>
      <w:r w:rsidRPr="005B3F0F">
        <w:rPr>
          <w:color w:val="000000" w:themeColor="text1"/>
        </w:rPr>
        <w:tab/>
        <w:t>Выбор программного обеспечения для реализации задач</w:t>
      </w:r>
      <w:bookmarkEnd w:id="25"/>
      <w:bookmarkEnd w:id="26"/>
      <w:bookmarkEnd w:id="27"/>
      <w:bookmarkEnd w:id="28"/>
    </w:p>
    <w:p w14:paraId="684806B9" w14:textId="77777777" w:rsidR="00164FCE" w:rsidRPr="005B3F0F" w:rsidRDefault="00164FCE" w:rsidP="00FD0AE9">
      <w:pPr>
        <w:pStyle w:val="a3"/>
        <w:shd w:val="clear" w:color="auto" w:fill="FFFFFF"/>
        <w:spacing w:line="360" w:lineRule="auto"/>
        <w:ind w:left="0" w:firstLine="709"/>
        <w:rPr>
          <w:color w:val="000000" w:themeColor="text1"/>
          <w:sz w:val="28"/>
        </w:rPr>
      </w:pPr>
    </w:p>
    <w:p w14:paraId="2E36CA90" w14:textId="77777777" w:rsidR="00780C51" w:rsidRDefault="00780C51" w:rsidP="00780C51">
      <w:pPr>
        <w:tabs>
          <w:tab w:val="left" w:pos="2410"/>
        </w:tabs>
        <w:spacing w:line="360" w:lineRule="auto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качестве среды программирования были выбраны Visual Studio </w:t>
      </w:r>
      <w:r>
        <w:rPr>
          <w:rFonts w:eastAsia="Times New Roman" w:cs="Times New Roman"/>
          <w:lang w:val="en-US"/>
        </w:rPr>
        <w:t>Community</w:t>
      </w:r>
      <w:r>
        <w:rPr>
          <w:rFonts w:eastAsia="Times New Roman" w:cs="Times New Roman"/>
        </w:rPr>
        <w:t xml:space="preserve"> 2022, язык программирования С</w:t>
      </w:r>
      <w:r w:rsidRPr="00C7284A">
        <w:rPr>
          <w:rFonts w:eastAsia="Times New Roman" w:cs="Times New Roman"/>
        </w:rPr>
        <w:t>#</w:t>
      </w:r>
      <w:r>
        <w:rPr>
          <w:rFonts w:eastAsia="Times New Roman" w:cs="Times New Roman"/>
        </w:rPr>
        <w:t xml:space="preserve">, технология </w:t>
      </w:r>
      <w:r w:rsidRPr="003D2D70">
        <w:rPr>
          <w:rFonts w:eastAsia="Times New Roman" w:cs="Times New Roman"/>
          <w:lang w:val="en-US"/>
        </w:rPr>
        <w:t>Windows</w:t>
      </w:r>
      <w:r w:rsidRPr="003D2D70">
        <w:rPr>
          <w:rFonts w:eastAsia="Times New Roman" w:cs="Times New Roman"/>
        </w:rPr>
        <w:t xml:space="preserve"> </w:t>
      </w:r>
      <w:r w:rsidRPr="003D2D70">
        <w:rPr>
          <w:rFonts w:eastAsia="Times New Roman" w:cs="Times New Roman"/>
          <w:lang w:val="en-US"/>
        </w:rPr>
        <w:t>Presentation</w:t>
      </w:r>
      <w:r w:rsidRPr="003D2D70">
        <w:rPr>
          <w:rFonts w:eastAsia="Times New Roman" w:cs="Times New Roman"/>
        </w:rPr>
        <w:t xml:space="preserve"> </w:t>
      </w:r>
      <w:r w:rsidRPr="003D2D70">
        <w:rPr>
          <w:rFonts w:eastAsia="Times New Roman" w:cs="Times New Roman"/>
          <w:lang w:val="en-US"/>
        </w:rPr>
        <w:t>Foundation</w:t>
      </w:r>
      <w:r>
        <w:rPr>
          <w:rFonts w:eastAsia="Times New Roman" w:cs="Times New Roman"/>
        </w:rPr>
        <w:t xml:space="preserve"> (</w:t>
      </w:r>
      <w:r>
        <w:rPr>
          <w:rFonts w:eastAsia="Times New Roman" w:cs="Times New Roman"/>
          <w:lang w:val="en-US"/>
        </w:rPr>
        <w:t>WPF</w:t>
      </w:r>
      <w:r w:rsidRPr="005F2042">
        <w:rPr>
          <w:rFonts w:eastAsia="Times New Roman" w:cs="Times New Roman"/>
        </w:rPr>
        <w:t>)</w:t>
      </w:r>
      <w:r w:rsidRPr="00C7284A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Для оформления документации – </w:t>
      </w:r>
      <w:r>
        <w:rPr>
          <w:rFonts w:eastAsia="Times New Roman" w:cs="Times New Roman"/>
          <w:lang w:val="en-US"/>
        </w:rPr>
        <w:t>Microsoft</w:t>
      </w:r>
      <w:r w:rsidRPr="005112D0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Office</w:t>
      </w:r>
      <w:r>
        <w:rPr>
          <w:rFonts w:eastAsia="Times New Roman" w:cs="Times New Roman"/>
        </w:rPr>
        <w:t>.</w:t>
      </w:r>
    </w:p>
    <w:p w14:paraId="0705CA9C" w14:textId="77777777" w:rsidR="00780C51" w:rsidRDefault="00780C51" w:rsidP="00780C51">
      <w:pPr>
        <w:tabs>
          <w:tab w:val="left" w:pos="2410"/>
        </w:tabs>
        <w:spacing w:line="360" w:lineRule="auto"/>
        <w:ind w:firstLine="709"/>
        <w:jc w:val="both"/>
        <w:rPr>
          <w:rFonts w:eastAsia="Times New Roman" w:cs="Times New Roman"/>
        </w:rPr>
      </w:pPr>
      <w:r w:rsidRPr="005112D0">
        <w:rPr>
          <w:rFonts w:eastAsia="Times New Roman" w:cs="Times New Roman"/>
        </w:rPr>
        <w:t>С помощью Visual Studio можно разрабатывать:</w:t>
      </w:r>
    </w:p>
    <w:p w14:paraId="043A836A" w14:textId="77777777" w:rsidR="00780C51" w:rsidRPr="00FC32E9" w:rsidRDefault="00780C51" w:rsidP="00780C51">
      <w:pPr>
        <w:pStyle w:val="a3"/>
        <w:numPr>
          <w:ilvl w:val="0"/>
          <w:numId w:val="33"/>
        </w:numPr>
        <w:tabs>
          <w:tab w:val="left" w:pos="2410"/>
        </w:tabs>
        <w:spacing w:line="360" w:lineRule="auto"/>
        <w:ind w:left="0" w:firstLine="709"/>
        <w:rPr>
          <w:rFonts w:eastAsia="Times New Roman"/>
          <w:sz w:val="28"/>
        </w:rPr>
      </w:pPr>
      <w:r w:rsidRPr="00FC32E9">
        <w:rPr>
          <w:rFonts w:eastAsia="Times New Roman"/>
          <w:sz w:val="28"/>
        </w:rPr>
        <w:t>классические приложения для компьютера под управлением операционной системы windows,</w:t>
      </w:r>
    </w:p>
    <w:p w14:paraId="53D02A96" w14:textId="77777777" w:rsidR="00780C51" w:rsidRPr="005112D0" w:rsidRDefault="00780C51" w:rsidP="00780C51">
      <w:pPr>
        <w:pStyle w:val="a3"/>
        <w:numPr>
          <w:ilvl w:val="0"/>
          <w:numId w:val="31"/>
        </w:numPr>
        <w:tabs>
          <w:tab w:val="left" w:pos="2410"/>
        </w:tabs>
        <w:spacing w:line="360" w:lineRule="auto"/>
        <w:ind w:left="0" w:firstLine="709"/>
        <w:rPr>
          <w:rFonts w:eastAsia="Times New Roman"/>
          <w:sz w:val="28"/>
        </w:rPr>
      </w:pPr>
      <w:r w:rsidRPr="005112D0">
        <w:rPr>
          <w:rFonts w:eastAsia="Times New Roman"/>
          <w:sz w:val="28"/>
        </w:rPr>
        <w:t>мобильные приложения (windows, ios, android)</w:t>
      </w:r>
      <w:r>
        <w:rPr>
          <w:rFonts w:eastAsia="Times New Roman"/>
          <w:sz w:val="28"/>
        </w:rPr>
        <w:t>,</w:t>
      </w:r>
    </w:p>
    <w:p w14:paraId="73FE955B" w14:textId="77777777" w:rsidR="00780C51" w:rsidRPr="005112D0" w:rsidRDefault="00780C51" w:rsidP="00780C51">
      <w:pPr>
        <w:pStyle w:val="a3"/>
        <w:numPr>
          <w:ilvl w:val="0"/>
          <w:numId w:val="31"/>
        </w:numPr>
        <w:tabs>
          <w:tab w:val="left" w:pos="2410"/>
        </w:tabs>
        <w:spacing w:line="360" w:lineRule="auto"/>
        <w:ind w:left="0" w:firstLine="709"/>
        <w:rPr>
          <w:rFonts w:eastAsia="Times New Roman"/>
          <w:sz w:val="28"/>
        </w:rPr>
      </w:pPr>
      <w:r w:rsidRPr="005112D0">
        <w:rPr>
          <w:rFonts w:eastAsia="Times New Roman"/>
          <w:sz w:val="28"/>
        </w:rPr>
        <w:t>web-приложения</w:t>
      </w:r>
      <w:r>
        <w:rPr>
          <w:rFonts w:eastAsia="Times New Roman"/>
          <w:sz w:val="28"/>
        </w:rPr>
        <w:t>,</w:t>
      </w:r>
    </w:p>
    <w:p w14:paraId="08B4AE3C" w14:textId="77777777" w:rsidR="00780C51" w:rsidRPr="005112D0" w:rsidRDefault="00780C51" w:rsidP="00780C51">
      <w:pPr>
        <w:pStyle w:val="a3"/>
        <w:numPr>
          <w:ilvl w:val="0"/>
          <w:numId w:val="31"/>
        </w:numPr>
        <w:tabs>
          <w:tab w:val="left" w:pos="2410"/>
        </w:tabs>
        <w:spacing w:line="360" w:lineRule="auto"/>
        <w:ind w:left="0" w:firstLine="709"/>
        <w:rPr>
          <w:rFonts w:eastAsia="Times New Roman"/>
          <w:sz w:val="28"/>
        </w:rPr>
      </w:pPr>
      <w:r w:rsidRPr="005112D0">
        <w:rPr>
          <w:rFonts w:eastAsia="Times New Roman"/>
          <w:sz w:val="28"/>
        </w:rPr>
        <w:t>облачные приложения</w:t>
      </w:r>
      <w:r>
        <w:rPr>
          <w:rFonts w:eastAsia="Times New Roman"/>
          <w:sz w:val="28"/>
        </w:rPr>
        <w:t>,</w:t>
      </w:r>
    </w:p>
    <w:p w14:paraId="168CF61C" w14:textId="77777777" w:rsidR="00780C51" w:rsidRPr="00F20B05" w:rsidRDefault="00780C51" w:rsidP="00780C51">
      <w:pPr>
        <w:pStyle w:val="a3"/>
        <w:numPr>
          <w:ilvl w:val="0"/>
          <w:numId w:val="31"/>
        </w:numPr>
        <w:tabs>
          <w:tab w:val="left" w:pos="2410"/>
        </w:tabs>
        <w:spacing w:line="360" w:lineRule="auto"/>
        <w:ind w:left="0" w:firstLine="709"/>
        <w:rPr>
          <w:rFonts w:eastAsia="Times New Roman"/>
          <w:sz w:val="28"/>
        </w:rPr>
      </w:pPr>
      <w:r w:rsidRPr="00F20B05">
        <w:rPr>
          <w:rFonts w:eastAsia="Times New Roman"/>
          <w:sz w:val="28"/>
        </w:rPr>
        <w:t>различные расширения для office, sharepoint, а также создание собственных расширений для visual studio.</w:t>
      </w:r>
    </w:p>
    <w:p w14:paraId="38CA607F" w14:textId="77777777" w:rsidR="00780C51" w:rsidRDefault="00780C51" w:rsidP="00780C51">
      <w:pPr>
        <w:tabs>
          <w:tab w:val="left" w:pos="2410"/>
        </w:tabs>
        <w:spacing w:line="360" w:lineRule="auto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Visual Studio </w:t>
      </w:r>
      <w:r>
        <w:rPr>
          <w:rFonts w:eastAsia="Times New Roman" w:cs="Times New Roman"/>
          <w:lang w:val="en-US"/>
        </w:rPr>
        <w:t>Community</w:t>
      </w:r>
      <w:r>
        <w:rPr>
          <w:rFonts w:eastAsia="Times New Roman" w:cs="Times New Roman"/>
        </w:rPr>
        <w:t xml:space="preserve"> 2022</w:t>
      </w:r>
      <w:r w:rsidRPr="00343057">
        <w:rPr>
          <w:rFonts w:eastAsia="Times New Roman" w:cs="Times New Roman"/>
        </w:rPr>
        <w:t xml:space="preserve"> – </w:t>
      </w:r>
      <w:r>
        <w:rPr>
          <w:rFonts w:eastAsia="Times New Roman" w:cs="Times New Roman"/>
        </w:rPr>
        <w:t>б</w:t>
      </w:r>
      <w:r w:rsidRPr="000147C5">
        <w:rPr>
          <w:rFonts w:eastAsia="Times New Roman" w:cs="Times New Roman"/>
        </w:rPr>
        <w:t>есплатная, полнофункциональная и расширяемая интегрированная среда разработки</w:t>
      </w:r>
      <w:r>
        <w:rPr>
          <w:rFonts w:eastAsia="Times New Roman" w:cs="Times New Roman"/>
        </w:rPr>
        <w:t xml:space="preserve">, в которой есть: </w:t>
      </w:r>
    </w:p>
    <w:p w14:paraId="46E4B730" w14:textId="77777777" w:rsidR="00780C51" w:rsidRDefault="00780C51" w:rsidP="00780C51">
      <w:pPr>
        <w:pStyle w:val="a3"/>
        <w:numPr>
          <w:ilvl w:val="0"/>
          <w:numId w:val="32"/>
        </w:numPr>
        <w:tabs>
          <w:tab w:val="left" w:pos="2410"/>
        </w:tabs>
        <w:spacing w:line="360" w:lineRule="auto"/>
        <w:ind w:left="0" w:firstLine="709"/>
        <w:rPr>
          <w:rFonts w:eastAsia="Times New Roman"/>
          <w:sz w:val="28"/>
        </w:rPr>
      </w:pPr>
      <w:r w:rsidRPr="000147C5">
        <w:rPr>
          <w:rFonts w:eastAsia="Times New Roman"/>
          <w:sz w:val="28"/>
        </w:rPr>
        <w:t>упрощенная модульная установка</w:t>
      </w:r>
      <w:r>
        <w:rPr>
          <w:rFonts w:eastAsia="Times New Roman"/>
          <w:sz w:val="28"/>
        </w:rPr>
        <w:t>,</w:t>
      </w:r>
    </w:p>
    <w:p w14:paraId="4F54781D" w14:textId="77777777" w:rsidR="00780C51" w:rsidRDefault="00780C51" w:rsidP="00780C51">
      <w:pPr>
        <w:pStyle w:val="a3"/>
        <w:numPr>
          <w:ilvl w:val="0"/>
          <w:numId w:val="32"/>
        </w:numPr>
        <w:tabs>
          <w:tab w:val="left" w:pos="2410"/>
        </w:tabs>
        <w:spacing w:line="360" w:lineRule="auto"/>
        <w:ind w:left="0" w:firstLine="709"/>
        <w:rPr>
          <w:rFonts w:eastAsia="Times New Roman"/>
          <w:sz w:val="28"/>
        </w:rPr>
      </w:pPr>
      <w:r w:rsidRPr="000147C5">
        <w:rPr>
          <w:rFonts w:eastAsia="Times New Roman"/>
          <w:sz w:val="28"/>
        </w:rPr>
        <w:t>мощные инструменты программирования</w:t>
      </w:r>
      <w:r>
        <w:rPr>
          <w:rFonts w:eastAsia="Times New Roman"/>
          <w:sz w:val="28"/>
        </w:rPr>
        <w:t>,</w:t>
      </w:r>
    </w:p>
    <w:p w14:paraId="7690DBE8" w14:textId="77777777" w:rsidR="00780C51" w:rsidRDefault="00780C51" w:rsidP="00780C51">
      <w:pPr>
        <w:pStyle w:val="a3"/>
        <w:numPr>
          <w:ilvl w:val="0"/>
          <w:numId w:val="32"/>
        </w:numPr>
        <w:tabs>
          <w:tab w:val="left" w:pos="2410"/>
        </w:tabs>
        <w:spacing w:line="360" w:lineRule="auto"/>
        <w:ind w:left="0" w:firstLine="709"/>
        <w:rPr>
          <w:rFonts w:eastAsia="Times New Roman"/>
          <w:sz w:val="28"/>
        </w:rPr>
      </w:pPr>
      <w:r w:rsidRPr="00497068">
        <w:rPr>
          <w:rFonts w:eastAsia="Times New Roman"/>
          <w:sz w:val="28"/>
        </w:rPr>
        <w:t>усовершенствованная отладка</w:t>
      </w:r>
      <w:r>
        <w:rPr>
          <w:rFonts w:eastAsia="Times New Roman"/>
          <w:sz w:val="28"/>
        </w:rPr>
        <w:t>,</w:t>
      </w:r>
    </w:p>
    <w:p w14:paraId="2E513849" w14:textId="77777777" w:rsidR="00780C51" w:rsidRDefault="00780C51" w:rsidP="00780C51">
      <w:pPr>
        <w:pStyle w:val="a3"/>
        <w:numPr>
          <w:ilvl w:val="0"/>
          <w:numId w:val="32"/>
        </w:numPr>
        <w:tabs>
          <w:tab w:val="left" w:pos="2410"/>
        </w:tabs>
        <w:spacing w:line="360" w:lineRule="auto"/>
        <w:ind w:left="0" w:firstLine="709"/>
        <w:rPr>
          <w:rFonts w:eastAsia="Times New Roman"/>
          <w:sz w:val="28"/>
        </w:rPr>
      </w:pPr>
      <w:r w:rsidRPr="00497068">
        <w:rPr>
          <w:rFonts w:eastAsia="Times New Roman"/>
          <w:sz w:val="28"/>
        </w:rPr>
        <w:t>приложения для устройств</w:t>
      </w:r>
      <w:r>
        <w:rPr>
          <w:rFonts w:eastAsia="Times New Roman"/>
          <w:sz w:val="28"/>
        </w:rPr>
        <w:t>,</w:t>
      </w:r>
    </w:p>
    <w:p w14:paraId="7CE91CA9" w14:textId="77777777" w:rsidR="00780C51" w:rsidRDefault="00780C51" w:rsidP="00780C51">
      <w:pPr>
        <w:pStyle w:val="a3"/>
        <w:numPr>
          <w:ilvl w:val="0"/>
          <w:numId w:val="32"/>
        </w:numPr>
        <w:tabs>
          <w:tab w:val="left" w:pos="2410"/>
        </w:tabs>
        <w:spacing w:line="360" w:lineRule="auto"/>
        <w:ind w:left="0" w:firstLine="709"/>
        <w:rPr>
          <w:rFonts w:eastAsia="Times New Roman"/>
          <w:sz w:val="28"/>
        </w:rPr>
      </w:pPr>
      <w:r>
        <w:rPr>
          <w:rFonts w:eastAsia="Times New Roman"/>
          <w:sz w:val="28"/>
        </w:rPr>
        <w:t>поддержка объектно-ориентированного</w:t>
      </w:r>
      <w:r w:rsidRPr="00497068">
        <w:rPr>
          <w:rFonts w:eastAsia="Times New Roman"/>
          <w:sz w:val="28"/>
        </w:rPr>
        <w:t xml:space="preserve"> язык</w:t>
      </w:r>
      <w:r>
        <w:rPr>
          <w:rFonts w:eastAsia="Times New Roman"/>
          <w:sz w:val="28"/>
        </w:rPr>
        <w:t>а</w:t>
      </w:r>
      <w:r w:rsidRPr="00497068">
        <w:rPr>
          <w:rFonts w:eastAsia="Times New Roman"/>
          <w:sz w:val="28"/>
        </w:rPr>
        <w:t xml:space="preserve"> программирования</w:t>
      </w:r>
      <w:r>
        <w:rPr>
          <w:rFonts w:eastAsia="Times New Roman"/>
          <w:sz w:val="28"/>
        </w:rPr>
        <w:t xml:space="preserve"> С#</w:t>
      </w:r>
      <w:r w:rsidRPr="00497068">
        <w:rPr>
          <w:rFonts w:eastAsia="Times New Roman"/>
          <w:sz w:val="28"/>
        </w:rPr>
        <w:t>,</w:t>
      </w:r>
    </w:p>
    <w:p w14:paraId="15FD7EED" w14:textId="77777777" w:rsidR="00780C51" w:rsidRPr="00497068" w:rsidRDefault="00780C51" w:rsidP="00780C51">
      <w:pPr>
        <w:pStyle w:val="a3"/>
        <w:numPr>
          <w:ilvl w:val="0"/>
          <w:numId w:val="32"/>
        </w:numPr>
        <w:tabs>
          <w:tab w:val="left" w:pos="2410"/>
        </w:tabs>
        <w:spacing w:line="360" w:lineRule="auto"/>
        <w:ind w:left="0" w:firstLine="709"/>
        <w:rPr>
          <w:rFonts w:eastAsia="Times New Roman"/>
          <w:color w:val="000000" w:themeColor="text1"/>
          <w:sz w:val="28"/>
        </w:rPr>
      </w:pPr>
      <w:r w:rsidRPr="00497068">
        <w:rPr>
          <w:rFonts w:eastAsia="Times New Roman"/>
          <w:color w:val="000000" w:themeColor="text1"/>
          <w:sz w:val="28"/>
        </w:rPr>
        <w:t xml:space="preserve">экосистема </w:t>
      </w:r>
      <w:r w:rsidRPr="00497068">
        <w:rPr>
          <w:rFonts w:eastAsia="Times New Roman"/>
          <w:color w:val="000000" w:themeColor="text1"/>
          <w:sz w:val="28"/>
          <w:szCs w:val="28"/>
        </w:rPr>
        <w:t>(</w:t>
      </w:r>
      <w:r w:rsidRPr="00497068">
        <w:rPr>
          <w:color w:val="000000" w:themeColor="text1"/>
          <w:sz w:val="28"/>
          <w:szCs w:val="28"/>
          <w:shd w:val="clear" w:color="auto" w:fill="FFFFFF"/>
        </w:rPr>
        <w:t>можно настроить Visual Studio с помощью инструментов, элементов управления и шаблонов, доступных у партнеров и в сообществе, или пойти дальше и создавать собственные модули.)</w:t>
      </w:r>
      <w:r w:rsidRPr="00497068">
        <w:rPr>
          <w:rFonts w:eastAsia="Times New Roman"/>
          <w:color w:val="000000" w:themeColor="text1"/>
          <w:sz w:val="28"/>
          <w:szCs w:val="28"/>
        </w:rPr>
        <w:t>.</w:t>
      </w:r>
    </w:p>
    <w:p w14:paraId="38FB0392" w14:textId="77777777" w:rsidR="00780C51" w:rsidRDefault="00780C51" w:rsidP="00780C51">
      <w:pPr>
        <w:tabs>
          <w:tab w:val="left" w:pos="2410"/>
        </w:tabs>
        <w:spacing w:line="360" w:lineRule="auto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Я</w:t>
      </w:r>
      <w:r w:rsidRPr="00497068">
        <w:rPr>
          <w:rFonts w:eastAsia="Times New Roman" w:cs="Times New Roman"/>
        </w:rPr>
        <w:t>зык</w:t>
      </w:r>
      <w:r>
        <w:rPr>
          <w:rFonts w:eastAsia="Times New Roman" w:cs="Times New Roman"/>
        </w:rPr>
        <w:t xml:space="preserve"> программирования </w:t>
      </w:r>
      <w:r>
        <w:rPr>
          <w:rFonts w:eastAsia="Times New Roman" w:cs="Times New Roman"/>
          <w:lang w:val="en-US"/>
        </w:rPr>
        <w:t>C</w:t>
      </w:r>
      <w:r w:rsidRPr="00497068">
        <w:rPr>
          <w:rFonts w:eastAsia="Times New Roman" w:cs="Times New Roman"/>
        </w:rPr>
        <w:t xml:space="preserve"># использует объектно-ориентированный подход к программированию. Это означает, что нужно описывать </w:t>
      </w:r>
      <w:r w:rsidRPr="00497068">
        <w:rPr>
          <w:rFonts w:eastAsia="Times New Roman" w:cs="Times New Roman"/>
        </w:rPr>
        <w:lastRenderedPageBreak/>
        <w:t>абстрактные конструкции на основе предметной области, а потом реализовывать между ними взаимодействие. Данный подход пользуется большой популярностью, потому что позволяет не держать в голове всю информацию.</w:t>
      </w:r>
      <w:r>
        <w:rPr>
          <w:rFonts w:eastAsia="Times New Roman" w:cs="Times New Roman"/>
        </w:rPr>
        <w:t xml:space="preserve"> </w:t>
      </w:r>
      <w:r w:rsidRPr="00497068">
        <w:rPr>
          <w:rFonts w:eastAsia="Times New Roman" w:cs="Times New Roman"/>
        </w:rPr>
        <w:t xml:space="preserve">Также в языке присутствует обилие </w:t>
      </w:r>
      <w:r>
        <w:rPr>
          <w:rFonts w:eastAsia="Times New Roman" w:cs="Times New Roman"/>
        </w:rPr>
        <w:t>готовых языковых конструкций, которые упрощают разработку и экономят время</w:t>
      </w:r>
      <w:r w:rsidRPr="00497068">
        <w:rPr>
          <w:rFonts w:eastAsia="Times New Roman" w:cs="Times New Roman"/>
        </w:rPr>
        <w:t>.</w:t>
      </w:r>
    </w:p>
    <w:p w14:paraId="10C4B7BB" w14:textId="77777777" w:rsidR="00780C51" w:rsidRDefault="00780C51" w:rsidP="00780C51">
      <w:pPr>
        <w:spacing w:line="360" w:lineRule="auto"/>
        <w:ind w:firstLine="709"/>
        <w:jc w:val="both"/>
        <w:rPr>
          <w:rFonts w:eastAsia="Times New Roman" w:cs="Times New Roman"/>
        </w:rPr>
      </w:pPr>
      <w:r w:rsidRPr="006C424D">
        <w:rPr>
          <w:rFonts w:eastAsia="Times New Roman" w:cs="Times New Roman"/>
        </w:rPr>
        <w:t>В основе WPF лежит независимый от разрешения векторный модуль визуализации, использующий возможности современного графического оборудования. Возможности этого модуля расширяются с помощью</w:t>
      </w:r>
      <w:r>
        <w:rPr>
          <w:rFonts w:eastAsia="Times New Roman" w:cs="Times New Roman"/>
        </w:rPr>
        <w:t xml:space="preserve"> </w:t>
      </w:r>
      <w:r w:rsidRPr="006C424D">
        <w:rPr>
          <w:rFonts w:eastAsia="Times New Roman" w:cs="Times New Roman"/>
        </w:rPr>
        <w:t xml:space="preserve">комплексного набора функций разработки приложений, которые включают в себя язык XAML, элементы управления, привязку к данным, макет, двумерную и трехмерную графику, анимацию, стили, шаблоны, документы, мультимедиа, текст и типографические функции. WPF является частью .NET, поэтому </w:t>
      </w:r>
      <w:r>
        <w:rPr>
          <w:rFonts w:eastAsia="Times New Roman" w:cs="Times New Roman"/>
        </w:rPr>
        <w:t xml:space="preserve">можно </w:t>
      </w:r>
      <w:r w:rsidRPr="006C424D">
        <w:rPr>
          <w:rFonts w:eastAsia="Times New Roman" w:cs="Times New Roman"/>
        </w:rPr>
        <w:t>создавать приложения, включающие другие элементы .NET API.</w:t>
      </w:r>
    </w:p>
    <w:p w14:paraId="65C9438B" w14:textId="77777777" w:rsidR="004660FE" w:rsidRPr="004660FE" w:rsidRDefault="004660FE" w:rsidP="004660FE">
      <w:pPr>
        <w:spacing w:line="360" w:lineRule="auto"/>
        <w:ind w:firstLine="709"/>
        <w:jc w:val="both"/>
        <w:rPr>
          <w:rFonts w:eastAsia="Times New Roman" w:cs="Times New Roman"/>
        </w:rPr>
      </w:pPr>
      <w:r w:rsidRPr="004660FE">
        <w:rPr>
          <w:rFonts w:eastAsia="Times New Roman" w:cs="Times New Roman"/>
        </w:rPr>
        <w:t>SQLite хорошо подходит в следующих случаях:</w:t>
      </w:r>
    </w:p>
    <w:p w14:paraId="753117B1" w14:textId="569CFC2A" w:rsidR="004660FE" w:rsidRPr="004660FE" w:rsidRDefault="004660FE" w:rsidP="004660FE">
      <w:pPr>
        <w:pStyle w:val="a3"/>
        <w:numPr>
          <w:ilvl w:val="0"/>
          <w:numId w:val="34"/>
        </w:numPr>
        <w:spacing w:line="360" w:lineRule="auto"/>
        <w:ind w:left="0" w:firstLine="709"/>
        <w:rPr>
          <w:rFonts w:eastAsia="Times New Roman"/>
          <w:color w:val="000000"/>
          <w:sz w:val="28"/>
          <w:szCs w:val="28"/>
        </w:rPr>
      </w:pPr>
      <w:r w:rsidRPr="004660FE">
        <w:rPr>
          <w:rFonts w:eastAsia="Times New Roman"/>
          <w:color w:val="000000"/>
          <w:sz w:val="28"/>
          <w:szCs w:val="28"/>
        </w:rPr>
        <w:t>простота использования: SQLite прост в настройке и использовании. Вам не нужно устанавливать отдельный сервер баз данных</w:t>
      </w:r>
      <w:r w:rsidR="007311AC">
        <w:rPr>
          <w:rFonts w:eastAsia="Times New Roman"/>
          <w:color w:val="000000"/>
          <w:sz w:val="28"/>
          <w:szCs w:val="28"/>
        </w:rPr>
        <w:t>,</w:t>
      </w:r>
    </w:p>
    <w:p w14:paraId="7766C63A" w14:textId="373BD693" w:rsidR="004660FE" w:rsidRPr="004660FE" w:rsidRDefault="004660FE" w:rsidP="004660FE">
      <w:pPr>
        <w:pStyle w:val="a3"/>
        <w:numPr>
          <w:ilvl w:val="0"/>
          <w:numId w:val="34"/>
        </w:numPr>
        <w:spacing w:line="360" w:lineRule="auto"/>
        <w:ind w:left="0" w:firstLine="709"/>
        <w:rPr>
          <w:rFonts w:eastAsia="Times New Roman"/>
          <w:color w:val="000000"/>
          <w:sz w:val="28"/>
          <w:szCs w:val="28"/>
        </w:rPr>
      </w:pPr>
      <w:r w:rsidRPr="004660FE">
        <w:rPr>
          <w:rFonts w:eastAsia="Times New Roman"/>
          <w:color w:val="000000"/>
          <w:sz w:val="28"/>
          <w:szCs w:val="28"/>
        </w:rPr>
        <w:t>легковесность: SQLite компактный и требует минимальных ресурсов. Это отличный выбор для приложений с небольшим объемом данных</w:t>
      </w:r>
      <w:r w:rsidR="007311AC">
        <w:rPr>
          <w:rFonts w:eastAsia="Times New Roman"/>
          <w:color w:val="000000"/>
          <w:sz w:val="28"/>
          <w:szCs w:val="28"/>
        </w:rPr>
        <w:t>,</w:t>
      </w:r>
    </w:p>
    <w:p w14:paraId="3CCF92AF" w14:textId="501BB8BC" w:rsidR="004660FE" w:rsidRPr="004660FE" w:rsidRDefault="004660FE" w:rsidP="004660FE">
      <w:pPr>
        <w:pStyle w:val="a3"/>
        <w:numPr>
          <w:ilvl w:val="0"/>
          <w:numId w:val="34"/>
        </w:numPr>
        <w:spacing w:line="360" w:lineRule="auto"/>
        <w:ind w:left="0" w:firstLine="709"/>
        <w:rPr>
          <w:rFonts w:eastAsia="Times New Roman"/>
          <w:color w:val="000000"/>
          <w:sz w:val="28"/>
          <w:szCs w:val="28"/>
        </w:rPr>
      </w:pPr>
      <w:r w:rsidRPr="004660FE">
        <w:rPr>
          <w:rFonts w:eastAsia="Times New Roman"/>
          <w:color w:val="000000"/>
          <w:sz w:val="28"/>
          <w:szCs w:val="28"/>
        </w:rPr>
        <w:t>мобильные приложения: SQLite идеально подходит для хранения данных на мобильных устройствах благодаря своей простоте и эффективности</w:t>
      </w:r>
      <w:r w:rsidR="007311AC">
        <w:rPr>
          <w:rFonts w:eastAsia="Times New Roman"/>
          <w:color w:val="000000"/>
          <w:sz w:val="28"/>
          <w:szCs w:val="28"/>
        </w:rPr>
        <w:t>,</w:t>
      </w:r>
    </w:p>
    <w:p w14:paraId="40691160" w14:textId="145B2131" w:rsidR="007311AC" w:rsidRPr="007311AC" w:rsidRDefault="004660FE" w:rsidP="00CB6D7D">
      <w:pPr>
        <w:pStyle w:val="a3"/>
        <w:numPr>
          <w:ilvl w:val="0"/>
          <w:numId w:val="34"/>
        </w:numPr>
        <w:spacing w:line="360" w:lineRule="auto"/>
        <w:ind w:left="0" w:firstLine="709"/>
        <w:rPr>
          <w:rFonts w:eastAsia="Times New Roman"/>
        </w:rPr>
      </w:pPr>
      <w:r w:rsidRPr="004660FE">
        <w:rPr>
          <w:rFonts w:eastAsia="Times New Roman"/>
          <w:color w:val="000000"/>
          <w:sz w:val="28"/>
          <w:szCs w:val="28"/>
        </w:rPr>
        <w:t>локальное хранение данных</w:t>
      </w:r>
      <w:r w:rsidR="007311AC">
        <w:rPr>
          <w:rFonts w:eastAsia="Times New Roman"/>
          <w:color w:val="000000"/>
          <w:sz w:val="28"/>
          <w:szCs w:val="28"/>
        </w:rPr>
        <w:t>,</w:t>
      </w:r>
    </w:p>
    <w:p w14:paraId="3276AB13" w14:textId="77777777" w:rsidR="00CA0A20" w:rsidRPr="004660FE" w:rsidRDefault="004660FE" w:rsidP="004660FE">
      <w:pPr>
        <w:pStyle w:val="a3"/>
        <w:numPr>
          <w:ilvl w:val="0"/>
          <w:numId w:val="34"/>
        </w:numPr>
        <w:spacing w:line="360" w:lineRule="auto"/>
        <w:ind w:left="0" w:firstLine="709"/>
        <w:rPr>
          <w:rFonts w:eastAsia="Times New Roman"/>
          <w:color w:val="000000"/>
          <w:sz w:val="28"/>
          <w:szCs w:val="28"/>
        </w:rPr>
      </w:pPr>
      <w:r w:rsidRPr="004660FE">
        <w:rPr>
          <w:rFonts w:eastAsia="Times New Roman"/>
          <w:color w:val="000000"/>
          <w:sz w:val="28"/>
          <w:szCs w:val="28"/>
        </w:rPr>
        <w:t>прототипирование и тестирование: SQLite удобен для создания прототипов приложений и для тестирования, так как предоставляет простой способ работы с базой данных без лишних сложностей.</w:t>
      </w:r>
    </w:p>
    <w:p w14:paraId="0D8DCFCD" w14:textId="77777777" w:rsidR="007B2423" w:rsidRPr="005B3F0F" w:rsidRDefault="002D1E23">
      <w:pPr>
        <w:spacing w:after="160" w:line="259" w:lineRule="auto"/>
        <w:rPr>
          <w:rFonts w:cs="Times New Roman"/>
          <w:color w:val="000000" w:themeColor="text1"/>
        </w:rPr>
        <w:sectPr w:rsidR="007B2423" w:rsidRPr="005B3F0F" w:rsidSect="006A0D84">
          <w:headerReference w:type="first" r:id="rId19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 w:rsidRPr="005B3F0F">
        <w:rPr>
          <w:rFonts w:cs="Times New Roman"/>
          <w:color w:val="000000" w:themeColor="text1"/>
        </w:rPr>
        <w:br w:type="page"/>
      </w:r>
    </w:p>
    <w:p w14:paraId="14699210" w14:textId="77777777" w:rsidR="00453DB2" w:rsidRPr="005B3F0F" w:rsidRDefault="00BB2A62" w:rsidP="005D28BB">
      <w:pPr>
        <w:pStyle w:val="2"/>
        <w:spacing w:before="0" w:line="360" w:lineRule="auto"/>
        <w:jc w:val="center"/>
        <w:rPr>
          <w:color w:val="000000" w:themeColor="text1"/>
        </w:rPr>
      </w:pPr>
      <w:bookmarkStart w:id="29" w:name="_Toc167044126"/>
      <w:r w:rsidRPr="005B3F0F">
        <w:rPr>
          <w:color w:val="000000" w:themeColor="text1"/>
        </w:rPr>
        <w:lastRenderedPageBreak/>
        <w:t>Глава 2</w:t>
      </w:r>
      <w:r w:rsidR="00507A03" w:rsidRPr="005B3F0F">
        <w:rPr>
          <w:color w:val="000000" w:themeColor="text1"/>
        </w:rPr>
        <w:tab/>
      </w:r>
      <w:r w:rsidR="00675B95" w:rsidRPr="00675B95">
        <w:rPr>
          <w:color w:val="000000" w:themeColor="text1"/>
        </w:rPr>
        <w:t>Практическая реализация программного обеспечения</w:t>
      </w:r>
      <w:r w:rsidR="00255811" w:rsidRPr="005B3F0F">
        <w:rPr>
          <w:color w:val="000000" w:themeColor="text1"/>
        </w:rPr>
        <w:t>»</w:t>
      </w:r>
      <w:bookmarkEnd w:id="29"/>
    </w:p>
    <w:p w14:paraId="31153832" w14:textId="77777777" w:rsidR="00285D9F" w:rsidRPr="005B3F0F" w:rsidRDefault="00285D9F" w:rsidP="00675B95">
      <w:pPr>
        <w:spacing w:line="360" w:lineRule="auto"/>
      </w:pPr>
    </w:p>
    <w:p w14:paraId="16199B7A" w14:textId="77777777" w:rsidR="00285D9F" w:rsidRPr="005B3F0F" w:rsidRDefault="00285D9F" w:rsidP="00675B95">
      <w:pPr>
        <w:spacing w:line="360" w:lineRule="auto"/>
      </w:pPr>
    </w:p>
    <w:p w14:paraId="6F6E4B78" w14:textId="77777777" w:rsidR="00F00928" w:rsidRDefault="00F00928" w:rsidP="00F00928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  <w:bookmarkStart w:id="30" w:name="_Toc104479717"/>
      <w:bookmarkStart w:id="31" w:name="_Toc104825792"/>
      <w:bookmarkStart w:id="32" w:name="_Toc167044127"/>
      <w:r>
        <w:rPr>
          <w:color w:val="000000" w:themeColor="text1"/>
          <w:szCs w:val="28"/>
        </w:rPr>
        <w:t>2.1</w:t>
      </w:r>
      <w:r w:rsidRPr="005B3F0F">
        <w:rPr>
          <w:color w:val="000000" w:themeColor="text1"/>
          <w:szCs w:val="28"/>
        </w:rPr>
        <w:tab/>
      </w:r>
      <w:bookmarkEnd w:id="30"/>
      <w:bookmarkEnd w:id="31"/>
      <w:r w:rsidRPr="00F00928">
        <w:rPr>
          <w:color w:val="000000" w:themeColor="text1"/>
          <w:szCs w:val="28"/>
        </w:rPr>
        <w:t>Описание программы</w:t>
      </w:r>
      <w:bookmarkEnd w:id="32"/>
    </w:p>
    <w:p w14:paraId="7552249D" w14:textId="77777777" w:rsidR="00F00928" w:rsidRDefault="00F00928" w:rsidP="008249E8">
      <w:pPr>
        <w:spacing w:line="360" w:lineRule="auto"/>
      </w:pPr>
    </w:p>
    <w:p w14:paraId="6B539C22" w14:textId="77777777" w:rsidR="008249E8" w:rsidRDefault="00675B95" w:rsidP="00D95B76">
      <w:pPr>
        <w:spacing w:line="360" w:lineRule="auto"/>
        <w:ind w:firstLine="709"/>
      </w:pPr>
      <w:r>
        <w:t>Описание.</w:t>
      </w:r>
    </w:p>
    <w:p w14:paraId="0199C35C" w14:textId="77777777" w:rsidR="00F00928" w:rsidRPr="005B3F0F" w:rsidRDefault="00F00928" w:rsidP="008249E8">
      <w:pPr>
        <w:spacing w:line="360" w:lineRule="auto"/>
      </w:pPr>
    </w:p>
    <w:p w14:paraId="02E84F68" w14:textId="77777777" w:rsidR="00F00928" w:rsidRPr="005B3F0F" w:rsidRDefault="00F00928" w:rsidP="00F00928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  <w:bookmarkStart w:id="33" w:name="_Toc167044128"/>
      <w:r>
        <w:rPr>
          <w:color w:val="000000" w:themeColor="text1"/>
          <w:szCs w:val="28"/>
        </w:rPr>
        <w:t>2.2</w:t>
      </w:r>
      <w:r w:rsidRPr="005B3F0F">
        <w:rPr>
          <w:color w:val="000000" w:themeColor="text1"/>
          <w:szCs w:val="28"/>
        </w:rPr>
        <w:tab/>
        <w:t>Руководство системного программиста</w:t>
      </w:r>
      <w:bookmarkEnd w:id="33"/>
    </w:p>
    <w:p w14:paraId="253AF7FD" w14:textId="77777777" w:rsidR="005B3E27" w:rsidRPr="00787B0A" w:rsidRDefault="005B3E27" w:rsidP="007819F8">
      <w:pPr>
        <w:pStyle w:val="a3"/>
        <w:spacing w:line="360" w:lineRule="auto"/>
        <w:ind w:left="0" w:firstLine="709"/>
        <w:rPr>
          <w:bCs/>
          <w:color w:val="000000" w:themeColor="text1"/>
          <w:sz w:val="28"/>
          <w:szCs w:val="28"/>
        </w:rPr>
      </w:pPr>
    </w:p>
    <w:p w14:paraId="62487484" w14:textId="77777777" w:rsidR="008929DC" w:rsidRPr="005B3F0F" w:rsidRDefault="008929DC" w:rsidP="007819F8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  <w:bookmarkStart w:id="34" w:name="_Toc167044129"/>
      <w:bookmarkStart w:id="35" w:name="_Toc103777010"/>
      <w:bookmarkStart w:id="36" w:name="_Toc104479721"/>
      <w:bookmarkStart w:id="37" w:name="_Toc104825794"/>
      <w:r w:rsidRPr="005B3F0F">
        <w:rPr>
          <w:color w:val="000000" w:themeColor="text1"/>
          <w:szCs w:val="28"/>
        </w:rPr>
        <w:t>2.2.</w:t>
      </w:r>
      <w:r w:rsidR="00F00928">
        <w:rPr>
          <w:color w:val="000000" w:themeColor="text1"/>
          <w:szCs w:val="28"/>
        </w:rPr>
        <w:t>1</w:t>
      </w:r>
      <w:r w:rsidR="00A66921" w:rsidRPr="005B3F0F">
        <w:rPr>
          <w:color w:val="000000" w:themeColor="text1"/>
          <w:szCs w:val="28"/>
        </w:rPr>
        <w:t xml:space="preserve"> Настройка программы</w:t>
      </w:r>
      <w:bookmarkEnd w:id="34"/>
    </w:p>
    <w:p w14:paraId="10AAE813" w14:textId="77777777" w:rsidR="00B95FBB" w:rsidRPr="005B3F0F" w:rsidRDefault="00B95FBB" w:rsidP="00B076CF">
      <w:pPr>
        <w:spacing w:line="360" w:lineRule="auto"/>
      </w:pPr>
    </w:p>
    <w:p w14:paraId="0795E34B" w14:textId="77777777" w:rsidR="008929DC" w:rsidRPr="005B3F0F" w:rsidRDefault="00FF5147" w:rsidP="007819F8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>Программа не требует дополнительных настроек</w:t>
      </w:r>
      <w:r w:rsidR="007D3C10" w:rsidRPr="005B3F0F">
        <w:rPr>
          <w:color w:val="000000" w:themeColor="text1"/>
          <w:sz w:val="28"/>
          <w:szCs w:val="28"/>
          <w:shd w:val="clear" w:color="auto" w:fill="FFFFFF"/>
        </w:rPr>
        <w:t>, так как работает автономно</w:t>
      </w:r>
      <w:r w:rsidR="00734429" w:rsidRPr="005B3F0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1C3D652D" w14:textId="77777777" w:rsidR="008929DC" w:rsidRPr="00787B0A" w:rsidRDefault="008929DC" w:rsidP="00B076CF">
      <w:pPr>
        <w:spacing w:line="360" w:lineRule="auto"/>
      </w:pPr>
    </w:p>
    <w:p w14:paraId="7A5F3A46" w14:textId="77777777" w:rsidR="005B3E27" w:rsidRPr="005B3F0F" w:rsidRDefault="005B3E27" w:rsidP="007819F8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  <w:bookmarkStart w:id="38" w:name="_Toc167044130"/>
      <w:r w:rsidRPr="005B3F0F">
        <w:rPr>
          <w:color w:val="000000" w:themeColor="text1"/>
          <w:szCs w:val="28"/>
        </w:rPr>
        <w:t>2.2.</w:t>
      </w:r>
      <w:r w:rsidR="00F00928">
        <w:rPr>
          <w:color w:val="000000" w:themeColor="text1"/>
          <w:szCs w:val="28"/>
        </w:rPr>
        <w:t>2</w:t>
      </w:r>
      <w:r w:rsidRPr="005B3F0F">
        <w:rPr>
          <w:color w:val="000000" w:themeColor="text1"/>
          <w:szCs w:val="28"/>
        </w:rPr>
        <w:tab/>
        <w:t>Проверка программы</w:t>
      </w:r>
      <w:bookmarkEnd w:id="35"/>
      <w:bookmarkEnd w:id="36"/>
      <w:bookmarkEnd w:id="37"/>
      <w:bookmarkEnd w:id="38"/>
    </w:p>
    <w:p w14:paraId="324B81D9" w14:textId="77777777" w:rsidR="005B3E27" w:rsidRPr="00787B0A" w:rsidRDefault="005B3E27" w:rsidP="00B076CF">
      <w:pPr>
        <w:spacing w:line="360" w:lineRule="auto"/>
        <w:jc w:val="both"/>
      </w:pPr>
    </w:p>
    <w:p w14:paraId="265D4B6F" w14:textId="0D2A24B3" w:rsidR="00FB753A" w:rsidRDefault="00FB753A" w:rsidP="00E4486D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</w:p>
    <w:p w14:paraId="24CEA239" w14:textId="77777777" w:rsidR="00761CD6" w:rsidRPr="005B3F0F" w:rsidRDefault="00761CD6" w:rsidP="00E4486D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</w:p>
    <w:p w14:paraId="6423AC1A" w14:textId="77777777" w:rsidR="00FE7BA6" w:rsidRPr="005B3F0F" w:rsidRDefault="00FE7BA6" w:rsidP="007819F8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  <w:bookmarkStart w:id="39" w:name="_Toc104858424"/>
      <w:bookmarkStart w:id="40" w:name="_Toc167044131"/>
      <w:r w:rsidRPr="005B3F0F">
        <w:rPr>
          <w:color w:val="000000" w:themeColor="text1"/>
          <w:szCs w:val="28"/>
        </w:rPr>
        <w:t>2.2.</w:t>
      </w:r>
      <w:r w:rsidR="00F00928">
        <w:rPr>
          <w:color w:val="000000" w:themeColor="text1"/>
          <w:szCs w:val="28"/>
        </w:rPr>
        <w:t>3</w:t>
      </w:r>
      <w:r w:rsidR="00775BEB" w:rsidRPr="005B3F0F">
        <w:rPr>
          <w:color w:val="000000" w:themeColor="text1"/>
          <w:szCs w:val="28"/>
        </w:rPr>
        <w:tab/>
      </w:r>
      <w:r w:rsidRPr="005B3F0F">
        <w:rPr>
          <w:color w:val="000000" w:themeColor="text1"/>
          <w:szCs w:val="28"/>
        </w:rPr>
        <w:t>Сообщения системному программисту</w:t>
      </w:r>
      <w:bookmarkEnd w:id="39"/>
      <w:bookmarkEnd w:id="40"/>
    </w:p>
    <w:p w14:paraId="478E45ED" w14:textId="77777777" w:rsidR="00FE7BA6" w:rsidRPr="005B3F0F" w:rsidRDefault="00FE7BA6" w:rsidP="007819F8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</w:p>
    <w:p w14:paraId="702AC2BC" w14:textId="12D2AD0F" w:rsidR="00E75105" w:rsidRDefault="00E75105" w:rsidP="005D02A0">
      <w:pPr>
        <w:spacing w:line="360" w:lineRule="auto"/>
        <w:jc w:val="center"/>
        <w:rPr>
          <w:color w:val="000000" w:themeColor="text1"/>
          <w:shd w:val="clear" w:color="auto" w:fill="FFFFFF"/>
        </w:rPr>
      </w:pPr>
      <w:bookmarkStart w:id="41" w:name="_Toc103777013"/>
      <w:bookmarkStart w:id="42" w:name="_Toc104479723"/>
      <w:bookmarkStart w:id="43" w:name="_Toc104825796"/>
    </w:p>
    <w:p w14:paraId="3745CEEC" w14:textId="77777777" w:rsidR="00761CD6" w:rsidRPr="005B3F0F" w:rsidRDefault="00761CD6" w:rsidP="005D02A0">
      <w:pPr>
        <w:spacing w:line="360" w:lineRule="auto"/>
        <w:jc w:val="center"/>
        <w:rPr>
          <w:color w:val="000000" w:themeColor="text1"/>
          <w:shd w:val="clear" w:color="auto" w:fill="FFFFFF"/>
        </w:rPr>
      </w:pPr>
    </w:p>
    <w:p w14:paraId="337D93B1" w14:textId="77777777" w:rsidR="005B3E27" w:rsidRPr="005B3F0F" w:rsidRDefault="005B3E27" w:rsidP="00575B52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  <w:bookmarkStart w:id="44" w:name="_Toc167044132"/>
      <w:r w:rsidRPr="005B3F0F">
        <w:rPr>
          <w:color w:val="000000" w:themeColor="text1"/>
          <w:szCs w:val="28"/>
        </w:rPr>
        <w:t>2.3</w:t>
      </w:r>
      <w:r w:rsidRPr="005B3F0F">
        <w:rPr>
          <w:color w:val="000000" w:themeColor="text1"/>
          <w:szCs w:val="28"/>
        </w:rPr>
        <w:tab/>
        <w:t>Руководство оператора</w:t>
      </w:r>
      <w:bookmarkEnd w:id="41"/>
      <w:bookmarkEnd w:id="42"/>
      <w:bookmarkEnd w:id="43"/>
      <w:bookmarkEnd w:id="44"/>
    </w:p>
    <w:p w14:paraId="7397CEA1" w14:textId="77777777" w:rsidR="005B3E27" w:rsidRPr="00787B0A" w:rsidRDefault="005B3E27" w:rsidP="007C0C5B">
      <w:pPr>
        <w:spacing w:line="360" w:lineRule="auto"/>
      </w:pPr>
    </w:p>
    <w:p w14:paraId="21DEF4D2" w14:textId="77777777" w:rsidR="005B3E27" w:rsidRPr="005B3F0F" w:rsidRDefault="005B3E27" w:rsidP="00575B52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  <w:bookmarkStart w:id="45" w:name="_Toc103777014"/>
      <w:bookmarkStart w:id="46" w:name="_Toc104479724"/>
      <w:bookmarkStart w:id="47" w:name="_Toc104825797"/>
      <w:bookmarkStart w:id="48" w:name="_Toc167044133"/>
      <w:r w:rsidRPr="005B3F0F">
        <w:rPr>
          <w:color w:val="000000" w:themeColor="text1"/>
          <w:szCs w:val="28"/>
        </w:rPr>
        <w:t>2.3.1</w:t>
      </w:r>
      <w:r w:rsidRPr="005B3F0F">
        <w:rPr>
          <w:color w:val="000000" w:themeColor="text1"/>
          <w:szCs w:val="28"/>
        </w:rPr>
        <w:tab/>
        <w:t>Назначение программы</w:t>
      </w:r>
      <w:bookmarkEnd w:id="45"/>
      <w:bookmarkEnd w:id="46"/>
      <w:bookmarkEnd w:id="47"/>
      <w:bookmarkEnd w:id="48"/>
    </w:p>
    <w:p w14:paraId="0162D95C" w14:textId="77777777" w:rsidR="005B3E27" w:rsidRPr="00787B0A" w:rsidRDefault="005B3E27" w:rsidP="007C0C5B">
      <w:pPr>
        <w:spacing w:line="360" w:lineRule="auto"/>
      </w:pPr>
    </w:p>
    <w:p w14:paraId="4CD8FAC1" w14:textId="375308E3" w:rsidR="009F3792" w:rsidRDefault="009F3792" w:rsidP="00575B52">
      <w:pPr>
        <w:pStyle w:val="a3"/>
        <w:shd w:val="clear" w:color="auto" w:fill="FFFFFF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0788D020" w14:textId="77777777" w:rsidR="00291179" w:rsidRPr="005B3F0F" w:rsidRDefault="00291179" w:rsidP="00575B52">
      <w:pPr>
        <w:pStyle w:val="a3"/>
        <w:shd w:val="clear" w:color="auto" w:fill="FFFFFF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3B18952E" w14:textId="77777777" w:rsidR="005B3E27" w:rsidRPr="005B3F0F" w:rsidRDefault="005B3E27" w:rsidP="00575B52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  <w:bookmarkStart w:id="49" w:name="_Toc103777015"/>
      <w:bookmarkStart w:id="50" w:name="_Toc104479725"/>
      <w:bookmarkStart w:id="51" w:name="_Toc104825798"/>
      <w:bookmarkStart w:id="52" w:name="_Toc167044134"/>
      <w:r w:rsidRPr="005B3F0F">
        <w:rPr>
          <w:color w:val="000000" w:themeColor="text1"/>
          <w:szCs w:val="28"/>
        </w:rPr>
        <w:t>2.3.2</w:t>
      </w:r>
      <w:r w:rsidRPr="005B3F0F">
        <w:rPr>
          <w:color w:val="000000" w:themeColor="text1"/>
          <w:szCs w:val="28"/>
        </w:rPr>
        <w:tab/>
        <w:t>Условия выполнения программы</w:t>
      </w:r>
      <w:bookmarkEnd w:id="49"/>
      <w:bookmarkEnd w:id="50"/>
      <w:bookmarkEnd w:id="51"/>
      <w:bookmarkEnd w:id="52"/>
    </w:p>
    <w:p w14:paraId="391FE219" w14:textId="77777777" w:rsidR="005B3E27" w:rsidRPr="00787B0A" w:rsidRDefault="005B3E27" w:rsidP="00575B52">
      <w:pPr>
        <w:pStyle w:val="2"/>
        <w:spacing w:before="0" w:line="360" w:lineRule="auto"/>
        <w:ind w:firstLine="709"/>
        <w:rPr>
          <w:b w:val="0"/>
          <w:bCs w:val="0"/>
          <w:color w:val="000000" w:themeColor="text1"/>
        </w:rPr>
      </w:pPr>
    </w:p>
    <w:p w14:paraId="0474595D" w14:textId="26A4FF11" w:rsidR="005B3E27" w:rsidRDefault="005B3E27" w:rsidP="00575B52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</w:p>
    <w:p w14:paraId="22DA05CC" w14:textId="77777777" w:rsidR="00291179" w:rsidRPr="005B3F0F" w:rsidRDefault="00291179" w:rsidP="00575B52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</w:p>
    <w:p w14:paraId="7E94F243" w14:textId="77777777" w:rsidR="005B3E27" w:rsidRPr="005B3F0F" w:rsidRDefault="005B3E27" w:rsidP="00575B52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  <w:bookmarkStart w:id="53" w:name="_Toc103777016"/>
      <w:bookmarkStart w:id="54" w:name="_Toc104479726"/>
      <w:bookmarkStart w:id="55" w:name="_Toc104825799"/>
      <w:bookmarkStart w:id="56" w:name="_Toc167044135"/>
      <w:r w:rsidRPr="005B3F0F">
        <w:rPr>
          <w:color w:val="000000" w:themeColor="text1"/>
          <w:szCs w:val="28"/>
        </w:rPr>
        <w:t>2.3.3</w:t>
      </w:r>
      <w:r w:rsidRPr="005B3F0F">
        <w:rPr>
          <w:color w:val="000000" w:themeColor="text1"/>
          <w:szCs w:val="28"/>
        </w:rPr>
        <w:tab/>
        <w:t>Выполнение программы</w:t>
      </w:r>
      <w:bookmarkEnd w:id="53"/>
      <w:bookmarkEnd w:id="54"/>
      <w:bookmarkEnd w:id="55"/>
      <w:bookmarkEnd w:id="56"/>
    </w:p>
    <w:p w14:paraId="331EFE5C" w14:textId="77777777" w:rsidR="005B3E27" w:rsidRPr="005B3F0F" w:rsidRDefault="005B3E27" w:rsidP="00575B52">
      <w:pPr>
        <w:pStyle w:val="a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</w:p>
    <w:p w14:paraId="433931FA" w14:textId="0C200F9A" w:rsidR="007A68DC" w:rsidRDefault="007A68DC" w:rsidP="005B3E27">
      <w:pPr>
        <w:pStyle w:val="af"/>
        <w:spacing w:before="0" w:beforeAutospacing="0" w:after="0" w:afterAutospacing="0"/>
        <w:ind w:left="0" w:right="0"/>
        <w:jc w:val="center"/>
        <w:rPr>
          <w:color w:val="000000" w:themeColor="text1"/>
          <w:sz w:val="28"/>
          <w:szCs w:val="28"/>
          <w:shd w:val="clear" w:color="auto" w:fill="FFFFFF"/>
        </w:rPr>
      </w:pPr>
    </w:p>
    <w:p w14:paraId="45032E95" w14:textId="77777777" w:rsidR="00761CD6" w:rsidRPr="005B3F0F" w:rsidRDefault="00761CD6" w:rsidP="005B3E27">
      <w:pPr>
        <w:pStyle w:val="af"/>
        <w:spacing w:before="0" w:beforeAutospacing="0" w:after="0" w:afterAutospacing="0"/>
        <w:ind w:left="0" w:right="0"/>
        <w:jc w:val="center"/>
        <w:rPr>
          <w:color w:val="000000" w:themeColor="text1"/>
          <w:sz w:val="28"/>
          <w:szCs w:val="28"/>
          <w:shd w:val="clear" w:color="auto" w:fill="FFFFFF"/>
        </w:rPr>
      </w:pPr>
    </w:p>
    <w:p w14:paraId="043F2648" w14:textId="77777777" w:rsidR="005B3E27" w:rsidRPr="005B3F0F" w:rsidRDefault="005B3E27" w:rsidP="00D33A71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  <w:bookmarkStart w:id="57" w:name="_Toc103777017"/>
      <w:bookmarkStart w:id="58" w:name="_Toc104479727"/>
      <w:bookmarkStart w:id="59" w:name="_Toc104825800"/>
      <w:bookmarkStart w:id="60" w:name="_Toc167044136"/>
      <w:r w:rsidRPr="005B3F0F">
        <w:rPr>
          <w:color w:val="000000" w:themeColor="text1"/>
          <w:szCs w:val="28"/>
        </w:rPr>
        <w:t>2.3.4</w:t>
      </w:r>
      <w:r w:rsidRPr="005B3F0F">
        <w:rPr>
          <w:color w:val="000000" w:themeColor="text1"/>
          <w:szCs w:val="28"/>
        </w:rPr>
        <w:tab/>
        <w:t>Сообщения оператору</w:t>
      </w:r>
      <w:bookmarkEnd w:id="57"/>
      <w:bookmarkEnd w:id="58"/>
      <w:bookmarkEnd w:id="59"/>
      <w:bookmarkEnd w:id="60"/>
    </w:p>
    <w:p w14:paraId="05AC3F33" w14:textId="77777777" w:rsidR="005B3E27" w:rsidRPr="005B3F0F" w:rsidRDefault="005B3E27" w:rsidP="00D55D97">
      <w:pPr>
        <w:pStyle w:val="af"/>
        <w:spacing w:before="0" w:beforeAutospacing="0" w:after="0" w:afterAutospacing="0"/>
        <w:ind w:left="0" w:right="0"/>
        <w:jc w:val="center"/>
        <w:rPr>
          <w:color w:val="000000" w:themeColor="text1"/>
          <w:sz w:val="28"/>
        </w:rPr>
      </w:pPr>
    </w:p>
    <w:p w14:paraId="046DEF85" w14:textId="261EE757" w:rsidR="00E41FE4" w:rsidRDefault="00E41FE4" w:rsidP="005B3E27">
      <w:pPr>
        <w:pStyle w:val="af"/>
        <w:spacing w:before="0" w:beforeAutospacing="0" w:after="0" w:afterAutospacing="0"/>
        <w:ind w:left="0" w:right="0"/>
        <w:jc w:val="center"/>
        <w:rPr>
          <w:color w:val="000000" w:themeColor="text1"/>
          <w:sz w:val="28"/>
          <w:szCs w:val="28"/>
          <w:shd w:val="clear" w:color="auto" w:fill="FFFFFF"/>
        </w:rPr>
      </w:pPr>
    </w:p>
    <w:p w14:paraId="0A9DCCF3" w14:textId="77777777" w:rsidR="00761CD6" w:rsidRPr="005B3F0F" w:rsidRDefault="00761CD6" w:rsidP="005B3E27">
      <w:pPr>
        <w:pStyle w:val="af"/>
        <w:spacing w:before="0" w:beforeAutospacing="0" w:after="0" w:afterAutospacing="0"/>
        <w:ind w:left="0" w:right="0"/>
        <w:jc w:val="center"/>
        <w:rPr>
          <w:color w:val="000000" w:themeColor="text1"/>
          <w:sz w:val="28"/>
          <w:szCs w:val="28"/>
          <w:shd w:val="clear" w:color="auto" w:fill="FFFFFF"/>
        </w:rPr>
      </w:pPr>
    </w:p>
    <w:p w14:paraId="088A8368" w14:textId="77777777" w:rsidR="005B3E27" w:rsidRPr="005B3F0F" w:rsidRDefault="005B3E27" w:rsidP="005B3E27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  <w:bookmarkStart w:id="61" w:name="_Toc103777018"/>
      <w:bookmarkStart w:id="62" w:name="_Toc104479728"/>
      <w:bookmarkStart w:id="63" w:name="_Toc104825801"/>
      <w:bookmarkStart w:id="64" w:name="_Toc167044137"/>
      <w:r w:rsidRPr="005B3F0F">
        <w:rPr>
          <w:color w:val="000000" w:themeColor="text1"/>
          <w:szCs w:val="28"/>
        </w:rPr>
        <w:t>2.4</w:t>
      </w:r>
      <w:r w:rsidRPr="005B3F0F">
        <w:rPr>
          <w:color w:val="000000" w:themeColor="text1"/>
          <w:szCs w:val="28"/>
        </w:rPr>
        <w:tab/>
        <w:t>Описание контрольного примера</w:t>
      </w:r>
      <w:bookmarkEnd w:id="61"/>
      <w:bookmarkEnd w:id="62"/>
      <w:bookmarkEnd w:id="63"/>
      <w:bookmarkEnd w:id="64"/>
    </w:p>
    <w:p w14:paraId="44DFE833" w14:textId="77777777" w:rsidR="005B3E27" w:rsidRPr="00787B0A" w:rsidRDefault="005B3E27" w:rsidP="005B3E27">
      <w:pPr>
        <w:pStyle w:val="2"/>
        <w:spacing w:before="0" w:line="360" w:lineRule="auto"/>
        <w:ind w:firstLine="709"/>
        <w:rPr>
          <w:b w:val="0"/>
          <w:bCs w:val="0"/>
          <w:color w:val="000000" w:themeColor="text1"/>
          <w:szCs w:val="28"/>
        </w:rPr>
      </w:pPr>
    </w:p>
    <w:p w14:paraId="5CDBC7F0" w14:textId="77777777" w:rsidR="005B3E27" w:rsidRPr="005B3F0F" w:rsidRDefault="005B3E27" w:rsidP="005B3E27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  <w:bookmarkStart w:id="65" w:name="_Toc103777020"/>
      <w:bookmarkStart w:id="66" w:name="_Toc104479730"/>
      <w:bookmarkStart w:id="67" w:name="_Toc104825802"/>
      <w:bookmarkStart w:id="68" w:name="_Toc167044138"/>
      <w:r w:rsidRPr="005B3F0F">
        <w:rPr>
          <w:color w:val="000000" w:themeColor="text1"/>
          <w:szCs w:val="28"/>
        </w:rPr>
        <w:t>2.4.1</w:t>
      </w:r>
      <w:r w:rsidRPr="005B3F0F">
        <w:rPr>
          <w:color w:val="000000" w:themeColor="text1"/>
          <w:szCs w:val="28"/>
        </w:rPr>
        <w:tab/>
        <w:t>Исходные данные</w:t>
      </w:r>
      <w:bookmarkEnd w:id="65"/>
      <w:bookmarkEnd w:id="66"/>
      <w:bookmarkEnd w:id="67"/>
      <w:bookmarkEnd w:id="68"/>
    </w:p>
    <w:p w14:paraId="7692331A" w14:textId="77777777" w:rsidR="005B3E27" w:rsidRPr="00787B0A" w:rsidRDefault="005B3E27" w:rsidP="005B3E27">
      <w:pPr>
        <w:pStyle w:val="2"/>
        <w:spacing w:before="0" w:line="360" w:lineRule="auto"/>
        <w:ind w:firstLine="709"/>
        <w:rPr>
          <w:b w:val="0"/>
          <w:bCs w:val="0"/>
          <w:color w:val="000000" w:themeColor="text1"/>
        </w:rPr>
      </w:pPr>
    </w:p>
    <w:p w14:paraId="070FFBF4" w14:textId="62CC3FAC" w:rsidR="005B3E27" w:rsidRDefault="005B3E27" w:rsidP="005B3E27">
      <w:pPr>
        <w:tabs>
          <w:tab w:val="left" w:pos="8788"/>
        </w:tabs>
        <w:rPr>
          <w:color w:val="000000" w:themeColor="text1"/>
        </w:rPr>
      </w:pPr>
    </w:p>
    <w:p w14:paraId="50B38891" w14:textId="77777777" w:rsidR="00761CD6" w:rsidRPr="005B3F0F" w:rsidRDefault="00761CD6" w:rsidP="005B3E27">
      <w:pPr>
        <w:tabs>
          <w:tab w:val="left" w:pos="8788"/>
        </w:tabs>
        <w:rPr>
          <w:color w:val="000000" w:themeColor="text1"/>
        </w:rPr>
      </w:pPr>
    </w:p>
    <w:p w14:paraId="0B418002" w14:textId="77777777" w:rsidR="005B3E27" w:rsidRPr="005B3F0F" w:rsidRDefault="005B3E27" w:rsidP="005B3E27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  <w:bookmarkStart w:id="69" w:name="_Toc103777022"/>
      <w:bookmarkStart w:id="70" w:name="_Toc104479732"/>
      <w:bookmarkStart w:id="71" w:name="_Toc104825803"/>
      <w:bookmarkStart w:id="72" w:name="_Toc167044139"/>
      <w:r w:rsidRPr="005B3F0F">
        <w:rPr>
          <w:color w:val="000000" w:themeColor="text1"/>
          <w:szCs w:val="28"/>
        </w:rPr>
        <w:t>2.4.2</w:t>
      </w:r>
      <w:r w:rsidRPr="005B3F0F">
        <w:rPr>
          <w:color w:val="000000" w:themeColor="text1"/>
          <w:szCs w:val="28"/>
        </w:rPr>
        <w:tab/>
        <w:t>Проверка программы</w:t>
      </w:r>
      <w:bookmarkEnd w:id="69"/>
      <w:bookmarkEnd w:id="70"/>
      <w:bookmarkEnd w:id="71"/>
      <w:bookmarkEnd w:id="72"/>
    </w:p>
    <w:p w14:paraId="6AD88153" w14:textId="77777777" w:rsidR="005B3E27" w:rsidRPr="005B3F0F" w:rsidRDefault="005B3E27" w:rsidP="00CB6C6A">
      <w:pPr>
        <w:spacing w:line="360" w:lineRule="auto"/>
      </w:pPr>
    </w:p>
    <w:p w14:paraId="344B548A" w14:textId="77777777" w:rsidR="00761CD6" w:rsidRDefault="00761CD6">
      <w:pPr>
        <w:spacing w:after="160" w:line="259" w:lineRule="auto"/>
      </w:pPr>
    </w:p>
    <w:p w14:paraId="0A755E6B" w14:textId="6584D77A" w:rsidR="00CC5223" w:rsidRPr="005B3F0F" w:rsidRDefault="00CC5223">
      <w:pPr>
        <w:spacing w:after="160" w:line="259" w:lineRule="auto"/>
        <w:rPr>
          <w:color w:val="000000" w:themeColor="text1"/>
        </w:rPr>
        <w:sectPr w:rsidR="00CC5223" w:rsidRPr="005B3F0F" w:rsidSect="006A0D84">
          <w:head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 w:rsidRPr="005B3F0F">
        <w:rPr>
          <w:color w:val="000000" w:themeColor="text1"/>
        </w:rPr>
        <w:br w:type="page"/>
      </w:r>
    </w:p>
    <w:p w14:paraId="53B3E08C" w14:textId="77777777" w:rsidR="007048C4" w:rsidRPr="005B3F0F" w:rsidRDefault="00BB2A62" w:rsidP="007A05B4">
      <w:pPr>
        <w:pStyle w:val="2"/>
        <w:spacing w:before="0" w:line="360" w:lineRule="auto"/>
        <w:jc w:val="center"/>
        <w:rPr>
          <w:color w:val="000000" w:themeColor="text1"/>
        </w:rPr>
      </w:pPr>
      <w:bookmarkStart w:id="73" w:name="_Toc167044140"/>
      <w:bookmarkStart w:id="74" w:name="_Toc104479734"/>
      <w:bookmarkStart w:id="75" w:name="_Toc102558922"/>
      <w:r w:rsidRPr="005B3F0F">
        <w:rPr>
          <w:color w:val="000000" w:themeColor="text1"/>
        </w:rPr>
        <w:lastRenderedPageBreak/>
        <w:t>Глава 3</w:t>
      </w:r>
      <w:r w:rsidR="007048C4" w:rsidRPr="005B3F0F">
        <w:rPr>
          <w:color w:val="000000" w:themeColor="text1"/>
        </w:rPr>
        <w:tab/>
        <w:t>Экономическое обоснование разработки</w:t>
      </w:r>
      <w:bookmarkEnd w:id="73"/>
    </w:p>
    <w:p w14:paraId="36BA451C" w14:textId="77777777" w:rsidR="007048C4" w:rsidRPr="005B3F0F" w:rsidRDefault="007048C4" w:rsidP="007A05B4">
      <w:pPr>
        <w:spacing w:line="360" w:lineRule="auto"/>
        <w:ind w:firstLine="709"/>
        <w:jc w:val="both"/>
        <w:rPr>
          <w:color w:val="000000" w:themeColor="text1"/>
        </w:rPr>
      </w:pPr>
    </w:p>
    <w:p w14:paraId="22FA0C61" w14:textId="77777777" w:rsidR="0015339D" w:rsidRPr="005B3F0F" w:rsidRDefault="0015339D" w:rsidP="007A05B4">
      <w:pPr>
        <w:spacing w:line="360" w:lineRule="auto"/>
        <w:ind w:firstLine="709"/>
        <w:jc w:val="both"/>
        <w:rPr>
          <w:color w:val="000000" w:themeColor="text1"/>
        </w:rPr>
      </w:pPr>
    </w:p>
    <w:p w14:paraId="6DB9AA78" w14:textId="77777777" w:rsidR="007048C4" w:rsidRPr="005B3F0F" w:rsidRDefault="007048C4" w:rsidP="007A05B4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  <w:bookmarkStart w:id="76" w:name="_Toc104825806"/>
      <w:bookmarkStart w:id="77" w:name="_Toc167044141"/>
      <w:bookmarkEnd w:id="74"/>
      <w:r w:rsidRPr="005B3F0F">
        <w:rPr>
          <w:color w:val="000000" w:themeColor="text1"/>
          <w:szCs w:val="28"/>
        </w:rPr>
        <w:t>3.1</w:t>
      </w:r>
      <w:r w:rsidRPr="005B3F0F">
        <w:rPr>
          <w:color w:val="000000" w:themeColor="text1"/>
          <w:szCs w:val="28"/>
        </w:rPr>
        <w:tab/>
        <w:t>Расчет стоимости программного обеспечения</w:t>
      </w:r>
      <w:bookmarkEnd w:id="76"/>
      <w:bookmarkEnd w:id="77"/>
    </w:p>
    <w:p w14:paraId="06CDB782" w14:textId="77777777" w:rsidR="00782C1A" w:rsidRPr="005B3F0F" w:rsidRDefault="00782C1A" w:rsidP="007A05B4">
      <w:pPr>
        <w:pStyle w:val="2"/>
        <w:spacing w:before="0" w:line="360" w:lineRule="auto"/>
        <w:ind w:firstLine="709"/>
        <w:rPr>
          <w:color w:val="000000" w:themeColor="text1"/>
          <w:szCs w:val="28"/>
        </w:rPr>
      </w:pPr>
    </w:p>
    <w:p w14:paraId="1D0597B9" w14:textId="77777777" w:rsidR="00E43A36" w:rsidRPr="005B3F0F" w:rsidRDefault="00E43A36" w:rsidP="00E43A36">
      <w:pPr>
        <w:spacing w:line="360" w:lineRule="auto"/>
        <w:ind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t>Целью экономического обоснования разработки является количественное и качественное доказательство экономической целесообразности программы, а также определение организационно-экономических условий ее эффективного функционирования.</w:t>
      </w:r>
    </w:p>
    <w:p w14:paraId="7A9A4F19" w14:textId="73BF660E" w:rsidR="007048C4" w:rsidRPr="005B3F0F" w:rsidRDefault="00D14616" w:rsidP="00734429">
      <w:pPr>
        <w:spacing w:line="360" w:lineRule="auto"/>
        <w:ind w:firstLine="709"/>
        <w:jc w:val="both"/>
        <w:rPr>
          <w:color w:val="000000" w:themeColor="text1"/>
        </w:rPr>
      </w:pPr>
      <w:bookmarkStart w:id="78" w:name="_Toc104881663"/>
      <w:r w:rsidRPr="005B3F0F">
        <w:rPr>
          <w:color w:val="000000" w:themeColor="text1"/>
        </w:rPr>
        <w:t>Для расчета стоимости программного обеспечения понадобится календарный план.</w:t>
      </w:r>
      <w:r w:rsidR="00E43A36" w:rsidRPr="005B3F0F">
        <w:rPr>
          <w:color w:val="000000" w:themeColor="text1"/>
        </w:rPr>
        <w:t xml:space="preserve"> Представлено в </w:t>
      </w:r>
      <w:r w:rsidR="00E43A36" w:rsidRPr="00956A8F">
        <w:rPr>
          <w:color w:val="000000" w:themeColor="text1"/>
          <w:highlight w:val="yellow"/>
        </w:rPr>
        <w:t>таблице</w:t>
      </w:r>
      <w:r w:rsidR="00E43A36" w:rsidRPr="005B3F0F">
        <w:rPr>
          <w:color w:val="000000" w:themeColor="text1"/>
        </w:rPr>
        <w:t xml:space="preserve"> </w:t>
      </w:r>
      <w:bookmarkEnd w:id="78"/>
      <w:r w:rsidR="00956A8F">
        <w:rPr>
          <w:color w:val="000000" w:themeColor="text1"/>
        </w:rPr>
        <w:t>1</w:t>
      </w:r>
    </w:p>
    <w:p w14:paraId="0CD96972" w14:textId="77777777" w:rsidR="00D14980" w:rsidRPr="005B3F0F" w:rsidRDefault="00D14980" w:rsidP="00D14980">
      <w:pPr>
        <w:shd w:val="clear" w:color="auto" w:fill="FFFFFF"/>
        <w:spacing w:line="360" w:lineRule="auto"/>
        <w:ind w:firstLine="709"/>
        <w:jc w:val="both"/>
        <w:rPr>
          <w:rFonts w:eastAsia="Times New Roman" w:cs="Times New Roman"/>
          <w:color w:val="000000" w:themeColor="text1"/>
          <w:spacing w:val="6"/>
        </w:rPr>
      </w:pPr>
      <w:r w:rsidRPr="005B3F0F">
        <w:rPr>
          <w:rFonts w:eastAsia="Times New Roman" w:cs="Times New Roman"/>
          <w:color w:val="000000" w:themeColor="text1"/>
          <w:spacing w:val="6"/>
        </w:rPr>
        <w:t>Календарный план – проектный документ, который позволяет:</w:t>
      </w:r>
    </w:p>
    <w:p w14:paraId="0BAEFB88" w14:textId="77777777" w:rsidR="00D14980" w:rsidRPr="005B3F0F" w:rsidRDefault="00D14980" w:rsidP="005462A5">
      <w:pPr>
        <w:pStyle w:val="a3"/>
        <w:numPr>
          <w:ilvl w:val="0"/>
          <w:numId w:val="20"/>
        </w:numPr>
        <w:shd w:val="clear" w:color="auto" w:fill="FFFFFF"/>
        <w:spacing w:line="360" w:lineRule="auto"/>
        <w:ind w:left="0" w:firstLine="709"/>
        <w:rPr>
          <w:rFonts w:eastAsia="Times New Roman"/>
          <w:color w:val="000000" w:themeColor="text1"/>
          <w:spacing w:val="6"/>
          <w:sz w:val="28"/>
        </w:rPr>
      </w:pPr>
      <w:r w:rsidRPr="005B3F0F">
        <w:rPr>
          <w:rFonts w:eastAsia="Times New Roman"/>
          <w:color w:val="000000" w:themeColor="text1"/>
          <w:spacing w:val="6"/>
          <w:sz w:val="28"/>
        </w:rPr>
        <w:t>определить оптим</w:t>
      </w:r>
      <w:r w:rsidR="00BE5D6C" w:rsidRPr="005B3F0F">
        <w:rPr>
          <w:rFonts w:eastAsia="Times New Roman"/>
          <w:color w:val="000000" w:themeColor="text1"/>
          <w:spacing w:val="6"/>
          <w:sz w:val="28"/>
        </w:rPr>
        <w:t>альный порядок выполнения работ,</w:t>
      </w:r>
    </w:p>
    <w:p w14:paraId="52F43DF6" w14:textId="77777777" w:rsidR="00D14980" w:rsidRPr="005B3F0F" w:rsidRDefault="00D14980" w:rsidP="005462A5">
      <w:pPr>
        <w:pStyle w:val="a3"/>
        <w:numPr>
          <w:ilvl w:val="0"/>
          <w:numId w:val="20"/>
        </w:numPr>
        <w:shd w:val="clear" w:color="auto" w:fill="FFFFFF"/>
        <w:spacing w:line="360" w:lineRule="auto"/>
        <w:ind w:left="0" w:firstLine="709"/>
        <w:rPr>
          <w:rFonts w:eastAsia="Times New Roman"/>
          <w:color w:val="000000" w:themeColor="text1"/>
          <w:spacing w:val="6"/>
          <w:sz w:val="28"/>
        </w:rPr>
      </w:pPr>
      <w:r w:rsidRPr="005B3F0F">
        <w:rPr>
          <w:rFonts w:eastAsia="Times New Roman"/>
          <w:color w:val="000000" w:themeColor="text1"/>
          <w:spacing w:val="6"/>
          <w:sz w:val="28"/>
        </w:rPr>
        <w:t>установить сроки</w:t>
      </w:r>
      <w:r w:rsidR="00BE5D6C" w:rsidRPr="005B3F0F">
        <w:rPr>
          <w:rFonts w:eastAsia="Times New Roman"/>
          <w:color w:val="000000" w:themeColor="text1"/>
          <w:spacing w:val="6"/>
          <w:sz w:val="28"/>
        </w:rPr>
        <w:t xml:space="preserve"> завершения каждого этапа работ,</w:t>
      </w:r>
    </w:p>
    <w:p w14:paraId="7EF9F0FD" w14:textId="77777777" w:rsidR="00D14980" w:rsidRPr="005B3F0F" w:rsidRDefault="00D14980" w:rsidP="005462A5">
      <w:pPr>
        <w:pStyle w:val="a3"/>
        <w:numPr>
          <w:ilvl w:val="0"/>
          <w:numId w:val="20"/>
        </w:numPr>
        <w:shd w:val="clear" w:color="auto" w:fill="FFFFFF"/>
        <w:spacing w:line="360" w:lineRule="auto"/>
        <w:ind w:left="0" w:firstLine="709"/>
        <w:rPr>
          <w:rFonts w:eastAsia="Times New Roman"/>
          <w:color w:val="000000" w:themeColor="text1"/>
          <w:spacing w:val="6"/>
          <w:sz w:val="28"/>
        </w:rPr>
      </w:pPr>
      <w:r w:rsidRPr="005B3F0F">
        <w:rPr>
          <w:rFonts w:eastAsia="Times New Roman"/>
          <w:color w:val="000000" w:themeColor="text1"/>
          <w:spacing w:val="6"/>
          <w:sz w:val="28"/>
        </w:rPr>
        <w:t>грамотно оценить размеры необходимы</w:t>
      </w:r>
      <w:r w:rsidR="00BE5D6C" w:rsidRPr="005B3F0F">
        <w:rPr>
          <w:rFonts w:eastAsia="Times New Roman"/>
          <w:color w:val="000000" w:themeColor="text1"/>
          <w:spacing w:val="6"/>
          <w:sz w:val="28"/>
        </w:rPr>
        <w:t>х финансовых вложений,</w:t>
      </w:r>
    </w:p>
    <w:p w14:paraId="559F05F5" w14:textId="77777777" w:rsidR="00D14980" w:rsidRPr="005B3F0F" w:rsidRDefault="00D14980" w:rsidP="005462A5">
      <w:pPr>
        <w:pStyle w:val="a3"/>
        <w:numPr>
          <w:ilvl w:val="0"/>
          <w:numId w:val="20"/>
        </w:numPr>
        <w:shd w:val="clear" w:color="auto" w:fill="FFFFFF"/>
        <w:spacing w:line="360" w:lineRule="auto"/>
        <w:ind w:left="0" w:firstLine="709"/>
        <w:rPr>
          <w:rFonts w:eastAsia="Times New Roman"/>
          <w:color w:val="000000" w:themeColor="text1"/>
          <w:spacing w:val="6"/>
          <w:sz w:val="28"/>
        </w:rPr>
      </w:pPr>
      <w:r w:rsidRPr="005B3F0F">
        <w:rPr>
          <w:rFonts w:eastAsia="Times New Roman"/>
          <w:color w:val="000000" w:themeColor="text1"/>
          <w:spacing w:val="6"/>
          <w:sz w:val="28"/>
        </w:rPr>
        <w:t>учитывать воз</w:t>
      </w:r>
      <w:r w:rsidR="00BE5D6C" w:rsidRPr="005B3F0F">
        <w:rPr>
          <w:rFonts w:eastAsia="Times New Roman"/>
          <w:color w:val="000000" w:themeColor="text1"/>
          <w:spacing w:val="6"/>
          <w:sz w:val="28"/>
        </w:rPr>
        <w:t>можные риски и сдвиги по срокам,</w:t>
      </w:r>
    </w:p>
    <w:p w14:paraId="50B45F25" w14:textId="77777777" w:rsidR="004E2023" w:rsidRPr="005B3F0F" w:rsidRDefault="00D14980" w:rsidP="004E2023">
      <w:pPr>
        <w:pStyle w:val="a3"/>
        <w:numPr>
          <w:ilvl w:val="0"/>
          <w:numId w:val="20"/>
        </w:numPr>
        <w:shd w:val="clear" w:color="auto" w:fill="FFFFFF"/>
        <w:spacing w:line="360" w:lineRule="auto"/>
        <w:ind w:left="0" w:firstLine="709"/>
        <w:rPr>
          <w:rFonts w:eastAsia="Times New Roman"/>
          <w:color w:val="000000" w:themeColor="text1"/>
          <w:spacing w:val="6"/>
          <w:sz w:val="28"/>
        </w:rPr>
      </w:pPr>
      <w:r w:rsidRPr="005B3F0F">
        <w:rPr>
          <w:rFonts w:eastAsia="Times New Roman"/>
          <w:color w:val="000000" w:themeColor="text1"/>
          <w:spacing w:val="6"/>
          <w:sz w:val="28"/>
        </w:rPr>
        <w:t xml:space="preserve">сократить сроки </w:t>
      </w:r>
      <w:r w:rsidR="00097898" w:rsidRPr="005B3F0F">
        <w:rPr>
          <w:rFonts w:eastAsia="Times New Roman"/>
          <w:color w:val="000000" w:themeColor="text1"/>
          <w:spacing w:val="6"/>
          <w:sz w:val="28"/>
        </w:rPr>
        <w:t>написания приложения</w:t>
      </w:r>
      <w:r w:rsidRPr="005B3F0F">
        <w:rPr>
          <w:rFonts w:eastAsia="Times New Roman"/>
          <w:color w:val="000000" w:themeColor="text1"/>
          <w:spacing w:val="6"/>
          <w:sz w:val="28"/>
        </w:rPr>
        <w:t xml:space="preserve"> и снизить затраты.</w:t>
      </w:r>
    </w:p>
    <w:p w14:paraId="32B2F1CC" w14:textId="627D8006" w:rsidR="00014FBD" w:rsidRDefault="00014FBD" w:rsidP="00014FBD">
      <w:pPr>
        <w:spacing w:line="360" w:lineRule="auto"/>
        <w:rPr>
          <w:color w:val="000000" w:themeColor="text1"/>
        </w:rPr>
      </w:pPr>
      <w:r w:rsidRPr="005B3F0F">
        <w:rPr>
          <w:color w:val="000000" w:themeColor="text1"/>
        </w:rPr>
        <w:t xml:space="preserve">Таблица </w:t>
      </w:r>
      <w:r w:rsidR="00291179">
        <w:rPr>
          <w:color w:val="000000" w:themeColor="text1"/>
        </w:rPr>
        <w:t>1</w:t>
      </w:r>
      <w:r w:rsidRPr="005B3F0F">
        <w:rPr>
          <w:color w:val="000000" w:themeColor="text1"/>
        </w:rPr>
        <w:t xml:space="preserve"> – Календарный план</w:t>
      </w: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3"/>
        <w:gridCol w:w="1367"/>
        <w:gridCol w:w="2902"/>
      </w:tblGrid>
      <w:tr w:rsidR="003323C6" w:rsidRPr="003323C6" w14:paraId="548AD0F5" w14:textId="77777777" w:rsidTr="003323C6">
        <w:trPr>
          <w:trHeight w:val="20"/>
        </w:trPr>
        <w:tc>
          <w:tcPr>
            <w:tcW w:w="2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34AA7" w14:textId="77777777" w:rsidR="003323C6" w:rsidRPr="003323C6" w:rsidRDefault="003323C6" w:rsidP="003323C6">
            <w:pPr>
              <w:spacing w:line="276" w:lineRule="auto"/>
              <w:jc w:val="center"/>
              <w:rPr>
                <w:rFonts w:cs="Times New Roman"/>
                <w:bCs/>
                <w:spacing w:val="-5"/>
                <w:sz w:val="24"/>
                <w:szCs w:val="24"/>
              </w:rPr>
            </w:pPr>
            <w:r w:rsidRPr="003323C6">
              <w:rPr>
                <w:rFonts w:cs="Times New Roman"/>
                <w:bCs/>
                <w:spacing w:val="-5"/>
                <w:sz w:val="24"/>
                <w:szCs w:val="24"/>
              </w:rPr>
              <w:t>Наименование главы, раздела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392C8" w14:textId="77777777" w:rsidR="003323C6" w:rsidRPr="003323C6" w:rsidRDefault="003323C6" w:rsidP="003323C6">
            <w:pPr>
              <w:spacing w:line="276" w:lineRule="auto"/>
              <w:jc w:val="center"/>
              <w:rPr>
                <w:rFonts w:cs="Times New Roman"/>
                <w:bCs/>
                <w:spacing w:val="-5"/>
                <w:sz w:val="24"/>
                <w:szCs w:val="24"/>
              </w:rPr>
            </w:pPr>
            <w:r w:rsidRPr="003323C6">
              <w:rPr>
                <w:rFonts w:cs="Times New Roman"/>
                <w:bCs/>
                <w:spacing w:val="-5"/>
                <w:sz w:val="24"/>
                <w:szCs w:val="24"/>
              </w:rPr>
              <w:t>Количество дней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2B949" w14:textId="77777777" w:rsidR="003323C6" w:rsidRPr="003323C6" w:rsidRDefault="003323C6" w:rsidP="003323C6">
            <w:pPr>
              <w:spacing w:line="276" w:lineRule="auto"/>
              <w:jc w:val="center"/>
              <w:rPr>
                <w:rFonts w:cs="Times New Roman"/>
                <w:bCs/>
                <w:spacing w:val="-5"/>
                <w:sz w:val="24"/>
                <w:szCs w:val="24"/>
              </w:rPr>
            </w:pPr>
            <w:r w:rsidRPr="003323C6">
              <w:rPr>
                <w:rFonts w:cs="Times New Roman"/>
                <w:bCs/>
                <w:spacing w:val="-5"/>
                <w:sz w:val="24"/>
                <w:szCs w:val="24"/>
              </w:rPr>
              <w:t>Дата начала выполнения</w:t>
            </w:r>
          </w:p>
        </w:tc>
      </w:tr>
      <w:tr w:rsidR="003323C6" w:rsidRPr="003323C6" w14:paraId="1F0D7008" w14:textId="77777777" w:rsidTr="003323C6">
        <w:trPr>
          <w:trHeight w:val="20"/>
        </w:trPr>
        <w:tc>
          <w:tcPr>
            <w:tcW w:w="2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362D" w14:textId="77777777" w:rsidR="003323C6" w:rsidRPr="003323C6" w:rsidRDefault="003323C6" w:rsidP="003323C6">
            <w:pPr>
              <w:spacing w:line="276" w:lineRule="auto"/>
              <w:rPr>
                <w:rFonts w:cs="Times New Roman"/>
                <w:bCs/>
                <w:spacing w:val="-5"/>
                <w:sz w:val="24"/>
                <w:szCs w:val="24"/>
              </w:rPr>
            </w:pPr>
            <w:r w:rsidRPr="003323C6">
              <w:rPr>
                <w:rFonts w:cs="Times New Roman"/>
                <w:bCs/>
                <w:spacing w:val="-5"/>
                <w:sz w:val="24"/>
                <w:szCs w:val="24"/>
              </w:rPr>
              <w:t>Введение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E5355" w14:textId="77777777" w:rsidR="003323C6" w:rsidRPr="003323C6" w:rsidRDefault="003323C6" w:rsidP="003323C6">
            <w:pPr>
              <w:spacing w:line="276" w:lineRule="auto"/>
              <w:jc w:val="center"/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</w:pPr>
            <w:r w:rsidRPr="003323C6"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  <w:t>3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FCECD" w14:textId="77777777" w:rsidR="003323C6" w:rsidRPr="003323C6" w:rsidRDefault="003323C6" w:rsidP="003323C6">
            <w:pPr>
              <w:spacing w:line="276" w:lineRule="auto"/>
              <w:ind w:right="-143"/>
              <w:jc w:val="center"/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</w:pPr>
            <w:r w:rsidRPr="003323C6"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  <w:t>20.05.2024</w:t>
            </w:r>
          </w:p>
        </w:tc>
      </w:tr>
      <w:tr w:rsidR="003323C6" w:rsidRPr="003323C6" w14:paraId="3BF54F04" w14:textId="77777777" w:rsidTr="003323C6">
        <w:trPr>
          <w:trHeight w:val="20"/>
        </w:trPr>
        <w:tc>
          <w:tcPr>
            <w:tcW w:w="2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A969" w14:textId="77777777" w:rsidR="003323C6" w:rsidRPr="003323C6" w:rsidRDefault="003323C6" w:rsidP="003323C6">
            <w:pPr>
              <w:spacing w:line="276" w:lineRule="auto"/>
              <w:rPr>
                <w:rFonts w:cs="Times New Roman"/>
                <w:bCs/>
                <w:spacing w:val="-5"/>
                <w:sz w:val="24"/>
                <w:szCs w:val="24"/>
              </w:rPr>
            </w:pPr>
            <w:r w:rsidRPr="003323C6">
              <w:rPr>
                <w:rFonts w:cs="Times New Roman"/>
                <w:bCs/>
                <w:spacing w:val="-5"/>
                <w:sz w:val="24"/>
                <w:szCs w:val="24"/>
              </w:rPr>
              <w:t>1 Анализ методов и средств решения поставленной задачи</w:t>
            </w:r>
          </w:p>
        </w:tc>
        <w:tc>
          <w:tcPr>
            <w:tcW w:w="7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631E6C" w14:textId="77777777" w:rsidR="003323C6" w:rsidRPr="003323C6" w:rsidRDefault="003323C6" w:rsidP="003323C6">
            <w:pPr>
              <w:spacing w:line="276" w:lineRule="auto"/>
              <w:jc w:val="center"/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</w:pPr>
            <w:r w:rsidRPr="003323C6"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  <w:t>7</w:t>
            </w:r>
          </w:p>
        </w:tc>
        <w:tc>
          <w:tcPr>
            <w:tcW w:w="15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930A0B" w14:textId="77777777" w:rsidR="003323C6" w:rsidRPr="003323C6" w:rsidRDefault="003323C6" w:rsidP="003323C6">
            <w:pPr>
              <w:spacing w:line="276" w:lineRule="auto"/>
              <w:ind w:right="-143"/>
              <w:jc w:val="center"/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</w:pPr>
            <w:r w:rsidRPr="003323C6"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  <w:t>23.05.2024</w:t>
            </w:r>
          </w:p>
        </w:tc>
      </w:tr>
      <w:tr w:rsidR="003323C6" w:rsidRPr="003323C6" w14:paraId="0D45F452" w14:textId="77777777" w:rsidTr="003323C6">
        <w:trPr>
          <w:trHeight w:val="20"/>
        </w:trPr>
        <w:tc>
          <w:tcPr>
            <w:tcW w:w="2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3294" w14:textId="77777777" w:rsidR="003323C6" w:rsidRPr="003323C6" w:rsidRDefault="003323C6" w:rsidP="003323C6">
            <w:pPr>
              <w:tabs>
                <w:tab w:val="left" w:pos="315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323C6">
              <w:rPr>
                <w:rFonts w:cs="Times New Roman"/>
                <w:sz w:val="24"/>
                <w:szCs w:val="24"/>
              </w:rPr>
              <w:t>1.1 Техническое задание на разработку программного продукта</w:t>
            </w:r>
          </w:p>
        </w:tc>
        <w:tc>
          <w:tcPr>
            <w:tcW w:w="7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247B6" w14:textId="77777777" w:rsidR="003323C6" w:rsidRPr="003323C6" w:rsidRDefault="003323C6" w:rsidP="003323C6">
            <w:pPr>
              <w:spacing w:line="276" w:lineRule="auto"/>
              <w:jc w:val="center"/>
              <w:rPr>
                <w:rFonts w:cs="Times New Roman"/>
                <w:bCs/>
                <w:spacing w:val="-5"/>
                <w:sz w:val="24"/>
                <w:szCs w:val="24"/>
              </w:rPr>
            </w:pPr>
          </w:p>
        </w:tc>
        <w:tc>
          <w:tcPr>
            <w:tcW w:w="15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5D2D5" w14:textId="77777777" w:rsidR="003323C6" w:rsidRPr="003323C6" w:rsidRDefault="003323C6" w:rsidP="003323C6">
            <w:pPr>
              <w:tabs>
                <w:tab w:val="left" w:pos="315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23C6" w:rsidRPr="003323C6" w14:paraId="1E183DF3" w14:textId="77777777" w:rsidTr="003323C6">
        <w:trPr>
          <w:trHeight w:val="20"/>
        </w:trPr>
        <w:tc>
          <w:tcPr>
            <w:tcW w:w="2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AB771" w14:textId="77777777" w:rsidR="003323C6" w:rsidRPr="003323C6" w:rsidRDefault="003323C6" w:rsidP="003323C6">
            <w:pPr>
              <w:tabs>
                <w:tab w:val="left" w:pos="315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323C6">
              <w:rPr>
                <w:rFonts w:cs="Times New Roman"/>
                <w:sz w:val="24"/>
                <w:szCs w:val="24"/>
              </w:rPr>
              <w:t>1.2 Обзор существующих решений</w:t>
            </w:r>
          </w:p>
        </w:tc>
        <w:tc>
          <w:tcPr>
            <w:tcW w:w="7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C5918" w14:textId="77777777" w:rsidR="003323C6" w:rsidRPr="003323C6" w:rsidRDefault="003323C6" w:rsidP="003323C6">
            <w:pPr>
              <w:spacing w:line="276" w:lineRule="auto"/>
              <w:jc w:val="center"/>
              <w:rPr>
                <w:rFonts w:cs="Times New Roman"/>
                <w:bCs/>
                <w:spacing w:val="-5"/>
                <w:sz w:val="24"/>
                <w:szCs w:val="24"/>
              </w:rPr>
            </w:pPr>
          </w:p>
        </w:tc>
        <w:tc>
          <w:tcPr>
            <w:tcW w:w="15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2CEE6" w14:textId="77777777" w:rsidR="003323C6" w:rsidRPr="003323C6" w:rsidRDefault="003323C6" w:rsidP="003323C6">
            <w:pPr>
              <w:tabs>
                <w:tab w:val="left" w:pos="315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23C6" w:rsidRPr="003323C6" w14:paraId="4C235539" w14:textId="77777777" w:rsidTr="003323C6">
        <w:trPr>
          <w:trHeight w:val="20"/>
        </w:trPr>
        <w:tc>
          <w:tcPr>
            <w:tcW w:w="2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D5870" w14:textId="77777777" w:rsidR="003323C6" w:rsidRPr="003323C6" w:rsidRDefault="003323C6" w:rsidP="003323C6">
            <w:pPr>
              <w:tabs>
                <w:tab w:val="left" w:pos="315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323C6">
              <w:rPr>
                <w:rFonts w:cs="Times New Roman"/>
                <w:sz w:val="24"/>
                <w:szCs w:val="24"/>
              </w:rPr>
              <w:t>1.3 Выбор программного обеспечения для реализации задачи</w:t>
            </w:r>
          </w:p>
        </w:tc>
        <w:tc>
          <w:tcPr>
            <w:tcW w:w="7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68D43" w14:textId="77777777" w:rsidR="003323C6" w:rsidRPr="003323C6" w:rsidRDefault="003323C6" w:rsidP="003323C6">
            <w:pPr>
              <w:spacing w:line="276" w:lineRule="auto"/>
              <w:jc w:val="center"/>
              <w:rPr>
                <w:rFonts w:cs="Times New Roman"/>
                <w:bCs/>
                <w:spacing w:val="-5"/>
                <w:sz w:val="24"/>
                <w:szCs w:val="24"/>
              </w:rPr>
            </w:pPr>
          </w:p>
        </w:tc>
        <w:tc>
          <w:tcPr>
            <w:tcW w:w="15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6359B" w14:textId="77777777" w:rsidR="003323C6" w:rsidRPr="003323C6" w:rsidRDefault="003323C6" w:rsidP="003323C6">
            <w:pPr>
              <w:tabs>
                <w:tab w:val="left" w:pos="315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23C6" w:rsidRPr="003323C6" w14:paraId="4ED00B18" w14:textId="77777777" w:rsidTr="003323C6">
        <w:trPr>
          <w:trHeight w:val="20"/>
        </w:trPr>
        <w:tc>
          <w:tcPr>
            <w:tcW w:w="2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9445A" w14:textId="77777777" w:rsidR="003323C6" w:rsidRPr="003323C6" w:rsidRDefault="003323C6" w:rsidP="003323C6">
            <w:pPr>
              <w:tabs>
                <w:tab w:val="left" w:pos="315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323C6">
              <w:rPr>
                <w:rFonts w:cs="Times New Roman"/>
                <w:sz w:val="24"/>
                <w:szCs w:val="24"/>
              </w:rPr>
              <w:t>2 Практическая реализация программного обеспечения</w:t>
            </w:r>
          </w:p>
        </w:tc>
        <w:tc>
          <w:tcPr>
            <w:tcW w:w="73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FDF99" w14:textId="77777777" w:rsidR="003323C6" w:rsidRPr="003323C6" w:rsidRDefault="003323C6" w:rsidP="003323C6">
            <w:pPr>
              <w:spacing w:line="276" w:lineRule="auto"/>
              <w:jc w:val="center"/>
              <w:rPr>
                <w:rFonts w:cs="Times New Roman"/>
                <w:bCs/>
                <w:spacing w:val="-5"/>
                <w:sz w:val="24"/>
                <w:szCs w:val="24"/>
              </w:rPr>
            </w:pPr>
            <w:r w:rsidRPr="003323C6"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  <w:t>5</w:t>
            </w:r>
          </w:p>
        </w:tc>
        <w:tc>
          <w:tcPr>
            <w:tcW w:w="15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01E58C" w14:textId="77777777" w:rsidR="003323C6" w:rsidRPr="003323C6" w:rsidRDefault="003323C6" w:rsidP="003323C6">
            <w:pPr>
              <w:spacing w:line="276" w:lineRule="auto"/>
              <w:ind w:right="-143"/>
              <w:jc w:val="center"/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</w:pPr>
            <w:r w:rsidRPr="003323C6"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  <w:t>30.05.2024</w:t>
            </w:r>
          </w:p>
        </w:tc>
      </w:tr>
      <w:tr w:rsidR="003323C6" w:rsidRPr="003323C6" w14:paraId="5F908D67" w14:textId="77777777" w:rsidTr="003323C6">
        <w:trPr>
          <w:trHeight w:val="20"/>
        </w:trPr>
        <w:tc>
          <w:tcPr>
            <w:tcW w:w="2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66C64" w14:textId="77777777" w:rsidR="003323C6" w:rsidRPr="003323C6" w:rsidRDefault="003323C6" w:rsidP="003323C6">
            <w:pPr>
              <w:tabs>
                <w:tab w:val="left" w:pos="315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323C6">
              <w:rPr>
                <w:rFonts w:cs="Times New Roman"/>
                <w:sz w:val="24"/>
                <w:szCs w:val="24"/>
              </w:rPr>
              <w:t>2.1 Описание программы</w:t>
            </w:r>
          </w:p>
        </w:tc>
        <w:tc>
          <w:tcPr>
            <w:tcW w:w="7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8F58C" w14:textId="77777777" w:rsidR="003323C6" w:rsidRPr="003323C6" w:rsidRDefault="003323C6" w:rsidP="003323C6">
            <w:pPr>
              <w:spacing w:line="276" w:lineRule="auto"/>
              <w:jc w:val="center"/>
              <w:rPr>
                <w:rFonts w:cs="Times New Roman"/>
                <w:bCs/>
                <w:spacing w:val="-5"/>
                <w:sz w:val="24"/>
                <w:szCs w:val="24"/>
              </w:rPr>
            </w:pPr>
          </w:p>
        </w:tc>
        <w:tc>
          <w:tcPr>
            <w:tcW w:w="15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0BEB1" w14:textId="77777777" w:rsidR="003323C6" w:rsidRPr="003323C6" w:rsidRDefault="003323C6" w:rsidP="003323C6">
            <w:pPr>
              <w:tabs>
                <w:tab w:val="left" w:pos="315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23C6" w:rsidRPr="003323C6" w14:paraId="06090372" w14:textId="77777777" w:rsidTr="003323C6">
        <w:trPr>
          <w:trHeight w:val="20"/>
        </w:trPr>
        <w:tc>
          <w:tcPr>
            <w:tcW w:w="2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80FC" w14:textId="77777777" w:rsidR="003323C6" w:rsidRPr="003323C6" w:rsidRDefault="003323C6" w:rsidP="003323C6">
            <w:pPr>
              <w:tabs>
                <w:tab w:val="left" w:pos="315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323C6">
              <w:rPr>
                <w:rFonts w:cs="Times New Roman"/>
                <w:sz w:val="24"/>
                <w:szCs w:val="24"/>
              </w:rPr>
              <w:t>2.2 Руководство системного программиста</w:t>
            </w:r>
          </w:p>
        </w:tc>
        <w:tc>
          <w:tcPr>
            <w:tcW w:w="7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9A11D9" w14:textId="77777777" w:rsidR="003323C6" w:rsidRPr="003323C6" w:rsidRDefault="003323C6" w:rsidP="003323C6">
            <w:pPr>
              <w:spacing w:line="276" w:lineRule="auto"/>
              <w:jc w:val="center"/>
              <w:rPr>
                <w:rFonts w:cs="Times New Roman"/>
                <w:bCs/>
                <w:spacing w:val="-5"/>
                <w:sz w:val="24"/>
                <w:szCs w:val="24"/>
              </w:rPr>
            </w:pPr>
          </w:p>
        </w:tc>
        <w:tc>
          <w:tcPr>
            <w:tcW w:w="15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AB848E" w14:textId="77777777" w:rsidR="003323C6" w:rsidRPr="003323C6" w:rsidRDefault="003323C6" w:rsidP="003323C6">
            <w:pPr>
              <w:tabs>
                <w:tab w:val="left" w:pos="315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23C6" w:rsidRPr="003323C6" w14:paraId="1AB3BF22" w14:textId="77777777" w:rsidTr="003323C6">
        <w:trPr>
          <w:trHeight w:val="20"/>
        </w:trPr>
        <w:tc>
          <w:tcPr>
            <w:tcW w:w="2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E74F" w14:textId="77777777" w:rsidR="003323C6" w:rsidRPr="003323C6" w:rsidRDefault="003323C6" w:rsidP="003323C6">
            <w:pPr>
              <w:tabs>
                <w:tab w:val="left" w:pos="315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323C6">
              <w:rPr>
                <w:rFonts w:cs="Times New Roman"/>
                <w:sz w:val="24"/>
                <w:szCs w:val="24"/>
              </w:rPr>
              <w:t>2.3 Руководство оператора</w:t>
            </w:r>
          </w:p>
        </w:tc>
        <w:tc>
          <w:tcPr>
            <w:tcW w:w="7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792B3" w14:textId="77777777" w:rsidR="003323C6" w:rsidRPr="003323C6" w:rsidRDefault="003323C6" w:rsidP="003323C6">
            <w:pPr>
              <w:spacing w:line="276" w:lineRule="auto"/>
              <w:jc w:val="center"/>
              <w:rPr>
                <w:rFonts w:cs="Times New Roman"/>
                <w:bCs/>
                <w:spacing w:val="-5"/>
                <w:sz w:val="24"/>
                <w:szCs w:val="24"/>
              </w:rPr>
            </w:pPr>
          </w:p>
        </w:tc>
        <w:tc>
          <w:tcPr>
            <w:tcW w:w="15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639E11" w14:textId="77777777" w:rsidR="003323C6" w:rsidRPr="003323C6" w:rsidRDefault="003323C6" w:rsidP="003323C6">
            <w:pPr>
              <w:tabs>
                <w:tab w:val="left" w:pos="315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23C6" w:rsidRPr="003323C6" w14:paraId="2726F4BF" w14:textId="77777777" w:rsidTr="003323C6">
        <w:trPr>
          <w:trHeight w:val="20"/>
        </w:trPr>
        <w:tc>
          <w:tcPr>
            <w:tcW w:w="2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345E" w14:textId="77777777" w:rsidR="003323C6" w:rsidRPr="003323C6" w:rsidRDefault="003323C6" w:rsidP="003323C6">
            <w:pPr>
              <w:tabs>
                <w:tab w:val="left" w:pos="315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323C6">
              <w:rPr>
                <w:rFonts w:cs="Times New Roman"/>
                <w:sz w:val="24"/>
                <w:szCs w:val="24"/>
              </w:rPr>
              <w:t>2.4. Описание контрольного примера</w:t>
            </w:r>
          </w:p>
        </w:tc>
        <w:tc>
          <w:tcPr>
            <w:tcW w:w="7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031E" w14:textId="77777777" w:rsidR="003323C6" w:rsidRPr="003323C6" w:rsidRDefault="003323C6" w:rsidP="003323C6">
            <w:pPr>
              <w:spacing w:line="276" w:lineRule="auto"/>
              <w:jc w:val="center"/>
              <w:rPr>
                <w:rFonts w:cs="Times New Roman"/>
                <w:bCs/>
                <w:spacing w:val="-5"/>
                <w:sz w:val="24"/>
                <w:szCs w:val="24"/>
              </w:rPr>
            </w:pPr>
          </w:p>
        </w:tc>
        <w:tc>
          <w:tcPr>
            <w:tcW w:w="15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A713D" w14:textId="77777777" w:rsidR="003323C6" w:rsidRPr="003323C6" w:rsidRDefault="003323C6" w:rsidP="003323C6">
            <w:pPr>
              <w:tabs>
                <w:tab w:val="left" w:pos="315"/>
              </w:tabs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23C6" w:rsidRPr="003323C6" w14:paraId="7C076D1A" w14:textId="77777777" w:rsidTr="003323C6">
        <w:trPr>
          <w:trHeight w:val="20"/>
        </w:trPr>
        <w:tc>
          <w:tcPr>
            <w:tcW w:w="2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81716" w14:textId="77777777" w:rsidR="003323C6" w:rsidRPr="003323C6" w:rsidRDefault="003323C6" w:rsidP="003323C6">
            <w:pPr>
              <w:tabs>
                <w:tab w:val="left" w:pos="315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323C6">
              <w:rPr>
                <w:rFonts w:cs="Times New Roman"/>
                <w:sz w:val="24"/>
                <w:szCs w:val="24"/>
              </w:rPr>
              <w:lastRenderedPageBreak/>
              <w:t>3 Экономическое обоснование разработки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5659" w14:textId="77777777" w:rsidR="003323C6" w:rsidRPr="003323C6" w:rsidRDefault="003323C6" w:rsidP="003323C6">
            <w:pPr>
              <w:spacing w:line="276" w:lineRule="auto"/>
              <w:jc w:val="center"/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</w:pPr>
            <w:r w:rsidRPr="003323C6"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  <w:t>3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6661" w14:textId="77777777" w:rsidR="003323C6" w:rsidRPr="003323C6" w:rsidRDefault="003323C6" w:rsidP="003323C6">
            <w:pPr>
              <w:spacing w:line="276" w:lineRule="auto"/>
              <w:ind w:right="-143"/>
              <w:jc w:val="center"/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</w:pPr>
            <w:r w:rsidRPr="003323C6"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  <w:t>04.06.2024</w:t>
            </w:r>
          </w:p>
        </w:tc>
      </w:tr>
      <w:tr w:rsidR="003323C6" w:rsidRPr="003323C6" w14:paraId="7C607F5B" w14:textId="77777777" w:rsidTr="003323C6">
        <w:trPr>
          <w:trHeight w:val="20"/>
        </w:trPr>
        <w:tc>
          <w:tcPr>
            <w:tcW w:w="2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84CB" w14:textId="77777777" w:rsidR="003323C6" w:rsidRPr="003323C6" w:rsidRDefault="003323C6" w:rsidP="003323C6">
            <w:pPr>
              <w:tabs>
                <w:tab w:val="left" w:pos="315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323C6">
              <w:rPr>
                <w:rFonts w:cs="Times New Roman"/>
                <w:sz w:val="24"/>
                <w:szCs w:val="24"/>
              </w:rPr>
              <w:t xml:space="preserve">Заключение 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02D73" w14:textId="77777777" w:rsidR="003323C6" w:rsidRPr="003323C6" w:rsidRDefault="003323C6" w:rsidP="003323C6">
            <w:pPr>
              <w:spacing w:line="276" w:lineRule="auto"/>
              <w:jc w:val="center"/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</w:pPr>
            <w:r w:rsidRPr="003323C6"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  <w:t>3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561E" w14:textId="77777777" w:rsidR="003323C6" w:rsidRPr="003323C6" w:rsidRDefault="003323C6" w:rsidP="003323C6">
            <w:pPr>
              <w:spacing w:line="276" w:lineRule="auto"/>
              <w:ind w:right="-143"/>
              <w:jc w:val="center"/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</w:pPr>
            <w:r w:rsidRPr="003323C6"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  <w:t>07.06.2024</w:t>
            </w:r>
          </w:p>
        </w:tc>
      </w:tr>
      <w:tr w:rsidR="003323C6" w:rsidRPr="003323C6" w14:paraId="3E7BC2A7" w14:textId="77777777" w:rsidTr="003323C6">
        <w:trPr>
          <w:trHeight w:val="20"/>
        </w:trPr>
        <w:tc>
          <w:tcPr>
            <w:tcW w:w="2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2CAAF" w14:textId="77777777" w:rsidR="003323C6" w:rsidRPr="003323C6" w:rsidRDefault="003323C6" w:rsidP="003323C6">
            <w:pPr>
              <w:tabs>
                <w:tab w:val="left" w:pos="315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323C6">
              <w:rPr>
                <w:rFonts w:cs="Times New Roman"/>
                <w:sz w:val="24"/>
                <w:szCs w:val="24"/>
              </w:rPr>
              <w:t>Список использованных источников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66289" w14:textId="77777777" w:rsidR="003323C6" w:rsidRPr="003323C6" w:rsidRDefault="003323C6" w:rsidP="003323C6">
            <w:pPr>
              <w:spacing w:line="276" w:lineRule="auto"/>
              <w:jc w:val="center"/>
              <w:rPr>
                <w:rFonts w:cs="Times New Roman"/>
                <w:bCs/>
                <w:spacing w:val="-5"/>
                <w:sz w:val="24"/>
                <w:szCs w:val="24"/>
              </w:rPr>
            </w:pPr>
            <w:r w:rsidRPr="003323C6">
              <w:rPr>
                <w:rFonts w:cs="Times New Roman"/>
                <w:bCs/>
                <w:spacing w:val="-5"/>
                <w:sz w:val="24"/>
                <w:szCs w:val="24"/>
              </w:rPr>
              <w:t>3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D5C5" w14:textId="77777777" w:rsidR="003323C6" w:rsidRPr="003323C6" w:rsidRDefault="003323C6" w:rsidP="003323C6">
            <w:pPr>
              <w:spacing w:line="276" w:lineRule="auto"/>
              <w:ind w:right="-143"/>
              <w:jc w:val="center"/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</w:pPr>
            <w:r w:rsidRPr="003323C6"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  <w:t>10.06.2024</w:t>
            </w:r>
          </w:p>
        </w:tc>
      </w:tr>
      <w:tr w:rsidR="003323C6" w:rsidRPr="003323C6" w14:paraId="359F78AD" w14:textId="77777777" w:rsidTr="003323C6">
        <w:trPr>
          <w:trHeight w:val="20"/>
        </w:trPr>
        <w:tc>
          <w:tcPr>
            <w:tcW w:w="2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6393" w14:textId="77777777" w:rsidR="003323C6" w:rsidRPr="003323C6" w:rsidRDefault="003323C6" w:rsidP="003323C6">
            <w:pPr>
              <w:tabs>
                <w:tab w:val="left" w:pos="315"/>
              </w:tabs>
              <w:spacing w:line="276" w:lineRule="auto"/>
              <w:rPr>
                <w:rFonts w:cs="Times New Roman"/>
                <w:sz w:val="24"/>
                <w:szCs w:val="24"/>
              </w:rPr>
            </w:pPr>
            <w:r w:rsidRPr="003323C6">
              <w:rPr>
                <w:rFonts w:cs="Times New Roman"/>
                <w:sz w:val="24"/>
                <w:szCs w:val="24"/>
              </w:rPr>
              <w:t>Приложение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CF40" w14:textId="77777777" w:rsidR="003323C6" w:rsidRPr="003323C6" w:rsidRDefault="003323C6" w:rsidP="003323C6">
            <w:pPr>
              <w:spacing w:line="276" w:lineRule="auto"/>
              <w:jc w:val="center"/>
              <w:rPr>
                <w:rFonts w:cs="Times New Roman"/>
                <w:bCs/>
                <w:spacing w:val="-5"/>
                <w:sz w:val="24"/>
                <w:szCs w:val="24"/>
              </w:rPr>
            </w:pPr>
            <w:r w:rsidRPr="003323C6">
              <w:rPr>
                <w:rFonts w:cs="Times New Roman"/>
                <w:bCs/>
                <w:spacing w:val="-5"/>
                <w:sz w:val="24"/>
                <w:szCs w:val="24"/>
              </w:rPr>
              <w:t>2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A3B8" w14:textId="77777777" w:rsidR="003323C6" w:rsidRPr="003323C6" w:rsidRDefault="003323C6" w:rsidP="003323C6">
            <w:pPr>
              <w:spacing w:line="276" w:lineRule="auto"/>
              <w:ind w:right="-143"/>
              <w:jc w:val="center"/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</w:pPr>
            <w:r w:rsidRPr="003323C6">
              <w:rPr>
                <w:rFonts w:cs="Times New Roman"/>
                <w:bCs/>
                <w:spacing w:val="-5"/>
                <w:sz w:val="24"/>
                <w:szCs w:val="24"/>
                <w:lang w:val="en-US"/>
              </w:rPr>
              <w:t>13.06.2024</w:t>
            </w:r>
          </w:p>
        </w:tc>
      </w:tr>
    </w:tbl>
    <w:bookmarkEnd w:id="75"/>
    <w:p w14:paraId="659B33EE" w14:textId="77777777" w:rsidR="0016336A" w:rsidRPr="005B3F0F" w:rsidRDefault="007048C4" w:rsidP="0097354E">
      <w:pPr>
        <w:spacing w:line="360" w:lineRule="auto"/>
        <w:ind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t xml:space="preserve">Программный продукт, как любое техническое решение необходимо рассматривать с экономической точки зрения, экономической целесообразности и пользы. </w:t>
      </w:r>
    </w:p>
    <w:p w14:paraId="0E240B74" w14:textId="77777777" w:rsidR="007048C4" w:rsidRPr="005B3F0F" w:rsidRDefault="007048C4" w:rsidP="0097354E">
      <w:pPr>
        <w:spacing w:line="360" w:lineRule="auto"/>
        <w:ind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t xml:space="preserve">Расчет стоимости программного обеспечения включаются следующие статьи затрат: </w:t>
      </w:r>
    </w:p>
    <w:p w14:paraId="17D81A63" w14:textId="77777777" w:rsidR="007048C4" w:rsidRPr="005B3F0F" w:rsidRDefault="007048C4" w:rsidP="0097354E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t>затраты на теоретические исследования, разработку технических предложений, проведение расчетных работ, моделирование, подбор и изучение научно-технической литературы</w:t>
      </w:r>
      <w:r w:rsidR="0037763D" w:rsidRPr="005B3F0F">
        <w:rPr>
          <w:color w:val="000000" w:themeColor="text1"/>
        </w:rPr>
        <w:t>,</w:t>
      </w:r>
    </w:p>
    <w:p w14:paraId="5879191C" w14:textId="77777777" w:rsidR="005462A5" w:rsidRPr="005B3F0F" w:rsidRDefault="007048C4" w:rsidP="0097354E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t>затраты на проектирование и разработку рабочей документации</w:t>
      </w:r>
      <w:r w:rsidR="00E31D94" w:rsidRPr="005B3F0F">
        <w:rPr>
          <w:color w:val="000000" w:themeColor="text1"/>
        </w:rPr>
        <w:t>,</w:t>
      </w:r>
      <w:r w:rsidRPr="005B3F0F">
        <w:rPr>
          <w:color w:val="000000" w:themeColor="text1"/>
        </w:rPr>
        <w:t xml:space="preserve"> затраты на опытную эксплуатацию и испытания, тестирование программных средств вычисл</w:t>
      </w:r>
      <w:r w:rsidR="0037763D" w:rsidRPr="005B3F0F">
        <w:rPr>
          <w:color w:val="000000" w:themeColor="text1"/>
        </w:rPr>
        <w:t>ительной техники и информатики,</w:t>
      </w:r>
    </w:p>
    <w:p w14:paraId="38C53C83" w14:textId="77777777" w:rsidR="007048C4" w:rsidRPr="005B3F0F" w:rsidRDefault="007048C4" w:rsidP="0097354E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t>затраты на технологическую подготовку разработки программных средств вычисл</w:t>
      </w:r>
      <w:r w:rsidR="0037763D" w:rsidRPr="005B3F0F">
        <w:rPr>
          <w:color w:val="000000" w:themeColor="text1"/>
        </w:rPr>
        <w:t>ительной техники и информатики,</w:t>
      </w:r>
    </w:p>
    <w:p w14:paraId="01AF324E" w14:textId="77777777" w:rsidR="0037763D" w:rsidRPr="005B3F0F" w:rsidRDefault="007048C4" w:rsidP="0097354E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t>другие прямые затраты, связанные с выполнением работ по разработке программных средств вычислительной техники и информатики, включая затраты на машинное время.</w:t>
      </w:r>
    </w:p>
    <w:p w14:paraId="39297D1A" w14:textId="77777777" w:rsidR="00942359" w:rsidRPr="005B3F0F" w:rsidRDefault="006E5748" w:rsidP="006E5748">
      <w:pPr>
        <w:spacing w:line="360" w:lineRule="auto"/>
        <w:ind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t>При расчете стоимости разработки учитываются следующие основные</w:t>
      </w:r>
    </w:p>
    <w:p w14:paraId="07B13315" w14:textId="1ADE9E4D" w:rsidR="007048C4" w:rsidRPr="005B3F0F" w:rsidRDefault="007048C4" w:rsidP="009E178C">
      <w:pPr>
        <w:spacing w:after="160" w:line="259" w:lineRule="auto"/>
        <w:rPr>
          <w:color w:val="000000" w:themeColor="text1"/>
        </w:rPr>
      </w:pPr>
      <w:r w:rsidRPr="005B3F0F">
        <w:rPr>
          <w:color w:val="000000" w:themeColor="text1"/>
        </w:rPr>
        <w:t xml:space="preserve">статьи затрат: </w:t>
      </w:r>
    </w:p>
    <w:p w14:paraId="34014E93" w14:textId="77777777" w:rsidR="007048C4" w:rsidRPr="005B3F0F" w:rsidRDefault="0037763D" w:rsidP="0097354E">
      <w:pPr>
        <w:pStyle w:val="a3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сырье и материалы,</w:t>
      </w:r>
    </w:p>
    <w:p w14:paraId="31301BBE" w14:textId="77777777" w:rsidR="007048C4" w:rsidRPr="005B3F0F" w:rsidRDefault="007048C4" w:rsidP="0097354E">
      <w:pPr>
        <w:pStyle w:val="a3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о</w:t>
      </w:r>
      <w:r w:rsidR="0037763D" w:rsidRPr="005B3F0F">
        <w:rPr>
          <w:color w:val="000000" w:themeColor="text1"/>
          <w:sz w:val="28"/>
          <w:szCs w:val="28"/>
        </w:rPr>
        <w:t xml:space="preserve">сновная заработная плата, </w:t>
      </w:r>
      <m:oMath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осн</m:t>
            </m:r>
          </m:sub>
        </m:sSub>
        <m:r>
          <w:rPr>
            <w:rFonts w:ascii="Cambria Math" w:eastAsia="Times New Roman" w:hAnsi="Cambria Math"/>
            <w:color w:val="000000" w:themeColor="text1"/>
            <w:sz w:val="28"/>
            <w:szCs w:val="28"/>
          </w:rPr>
          <m:t>)</m:t>
        </m:r>
      </m:oMath>
      <w:r w:rsidR="0037763D" w:rsidRPr="005B3F0F">
        <w:rPr>
          <w:color w:val="000000" w:themeColor="text1"/>
          <w:sz w:val="28"/>
          <w:szCs w:val="28"/>
        </w:rPr>
        <w:t>,</w:t>
      </w:r>
    </w:p>
    <w:p w14:paraId="1DA526A9" w14:textId="77777777" w:rsidR="007048C4" w:rsidRPr="005B3F0F" w:rsidRDefault="007048C4" w:rsidP="0097354E">
      <w:pPr>
        <w:pStyle w:val="a3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отчисления на социальное страхование,</w:t>
      </w:r>
      <w:r w:rsidR="0039783C" w:rsidRPr="005B3F0F">
        <w:rPr>
          <w:color w:val="000000" w:themeColor="text1"/>
          <w:sz w:val="28"/>
          <w:szCs w:val="28"/>
        </w:rPr>
        <w:t xml:space="preserve"> Р</w:t>
      </w:r>
      <w:r w:rsidR="0039783C" w:rsidRPr="005B3F0F">
        <w:rPr>
          <w:color w:val="000000" w:themeColor="text1"/>
          <w:sz w:val="28"/>
          <w:szCs w:val="28"/>
          <w:vertAlign w:val="subscript"/>
        </w:rPr>
        <w:t>СОЦ.СТР.</w:t>
      </w:r>
      <w:r w:rsidR="0039783C" w:rsidRPr="005B3F0F">
        <w:rPr>
          <w:color w:val="000000" w:themeColor="text1"/>
          <w:sz w:val="28"/>
          <w:szCs w:val="28"/>
        </w:rPr>
        <w:t xml:space="preserve"> (35% от (</w:t>
      </w:r>
      <m:oMath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осн</m:t>
            </m:r>
          </m:sub>
        </m:sSub>
        <m:r>
          <w:rPr>
            <w:rFonts w:ascii="Cambria Math" w:eastAsia="Times New Roman" w:hAnsi="Cambria Math"/>
            <w:color w:val="000000" w:themeColor="text1"/>
            <w:sz w:val="28"/>
            <w:szCs w:val="28"/>
          </w:rPr>
          <m:t>)</m:t>
        </m:r>
      </m:oMath>
      <w:r w:rsidR="0039783C" w:rsidRPr="005B3F0F">
        <w:rPr>
          <w:color w:val="000000" w:themeColor="text1"/>
          <w:sz w:val="28"/>
          <w:szCs w:val="28"/>
        </w:rPr>
        <w:t>,</w:t>
      </w:r>
    </w:p>
    <w:p w14:paraId="63C8E4AE" w14:textId="77777777" w:rsidR="007048C4" w:rsidRPr="005B3F0F" w:rsidRDefault="007048C4" w:rsidP="0039783C">
      <w:pPr>
        <w:pStyle w:val="a3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отчисления в фонд занятости и чрезвычайный налог, Р</w:t>
      </w:r>
      <w:r w:rsidRPr="005B3F0F">
        <w:rPr>
          <w:color w:val="000000" w:themeColor="text1"/>
          <w:sz w:val="28"/>
          <w:szCs w:val="28"/>
          <w:vertAlign w:val="subscript"/>
        </w:rPr>
        <w:t>ФЗЧ</w:t>
      </w:r>
      <w:r w:rsidRPr="005B3F0F">
        <w:rPr>
          <w:color w:val="000000" w:themeColor="text1"/>
          <w:sz w:val="28"/>
          <w:szCs w:val="28"/>
        </w:rPr>
        <w:t xml:space="preserve"> (4% от </w:t>
      </w:r>
      <w:r w:rsidR="0039783C" w:rsidRPr="005B3F0F">
        <w:rPr>
          <w:color w:val="000000" w:themeColor="text1"/>
          <w:sz w:val="28"/>
          <w:szCs w:val="28"/>
        </w:rPr>
        <w:t>(</w:t>
      </w:r>
      <m:oMath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осн</m:t>
            </m:r>
          </m:sub>
        </m:sSub>
        <m:r>
          <w:rPr>
            <w:rFonts w:ascii="Cambria Math" w:eastAsia="Times New Roman" w:hAnsi="Cambria Math"/>
            <w:color w:val="000000" w:themeColor="text1"/>
            <w:sz w:val="28"/>
            <w:szCs w:val="28"/>
          </w:rPr>
          <m:t>))</m:t>
        </m:r>
      </m:oMath>
      <w:r w:rsidR="0039783C" w:rsidRPr="005B3F0F">
        <w:rPr>
          <w:color w:val="000000" w:themeColor="text1"/>
          <w:sz w:val="28"/>
          <w:szCs w:val="28"/>
        </w:rPr>
        <w:t>,</w:t>
      </w:r>
      <w:r w:rsidRPr="005B3F0F">
        <w:rPr>
          <w:color w:val="000000" w:themeColor="text1"/>
          <w:sz w:val="28"/>
          <w:szCs w:val="28"/>
        </w:rPr>
        <w:t>накладные расходы, Р</w:t>
      </w:r>
      <w:r w:rsidRPr="005B3F0F">
        <w:rPr>
          <w:color w:val="000000" w:themeColor="text1"/>
          <w:sz w:val="28"/>
          <w:szCs w:val="28"/>
          <w:vertAlign w:val="subscript"/>
        </w:rPr>
        <w:t>Н</w:t>
      </w:r>
      <w:r w:rsidRPr="005B3F0F">
        <w:rPr>
          <w:color w:val="000000" w:themeColor="text1"/>
          <w:sz w:val="28"/>
          <w:szCs w:val="28"/>
        </w:rPr>
        <w:t xml:space="preserve"> (300% от сумм</w:t>
      </w:r>
      <w:r w:rsidR="0037763D" w:rsidRPr="005B3F0F">
        <w:rPr>
          <w:color w:val="000000" w:themeColor="text1"/>
          <w:sz w:val="28"/>
          <w:szCs w:val="28"/>
        </w:rPr>
        <w:t>ы),</w:t>
      </w:r>
    </w:p>
    <w:p w14:paraId="2CF9C566" w14:textId="77777777" w:rsidR="007048C4" w:rsidRPr="005B3F0F" w:rsidRDefault="007048C4" w:rsidP="0097354E">
      <w:pPr>
        <w:pStyle w:val="a3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 xml:space="preserve">прочие расходы. </w:t>
      </w:r>
    </w:p>
    <w:p w14:paraId="051699E6" w14:textId="77777777" w:rsidR="0016336A" w:rsidRPr="005B3F0F" w:rsidRDefault="007048C4" w:rsidP="0097354E">
      <w:pPr>
        <w:spacing w:line="360" w:lineRule="auto"/>
        <w:ind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t xml:space="preserve">Для проведения дальнейших расчетов необходимо собрать исходные </w:t>
      </w:r>
    </w:p>
    <w:p w14:paraId="4F1AB6BD" w14:textId="77777777" w:rsidR="007048C4" w:rsidRPr="005B3F0F" w:rsidRDefault="007048C4" w:rsidP="0097354E">
      <w:pPr>
        <w:spacing w:line="360" w:lineRule="auto"/>
        <w:jc w:val="both"/>
        <w:rPr>
          <w:color w:val="000000" w:themeColor="text1"/>
        </w:rPr>
      </w:pPr>
      <w:r w:rsidRPr="005B3F0F">
        <w:rPr>
          <w:color w:val="000000" w:themeColor="text1"/>
        </w:rPr>
        <w:lastRenderedPageBreak/>
        <w:t xml:space="preserve">данные. Перечень исходных данных для расчета сметной стоимости программного обеспечения представлено в таблице </w:t>
      </w:r>
      <w:r w:rsidR="00575E32" w:rsidRPr="005B3F0F">
        <w:rPr>
          <w:color w:val="000000" w:themeColor="text1"/>
        </w:rPr>
        <w:t>7</w:t>
      </w:r>
      <w:r w:rsidRPr="005B3F0F">
        <w:rPr>
          <w:color w:val="000000" w:themeColor="text1"/>
        </w:rPr>
        <w:t>.</w:t>
      </w:r>
    </w:p>
    <w:p w14:paraId="4EE1549D" w14:textId="21CF8B15" w:rsidR="00EB0E9E" w:rsidRPr="005B3F0F" w:rsidRDefault="007048C4" w:rsidP="007048C4">
      <w:pPr>
        <w:spacing w:line="360" w:lineRule="auto"/>
        <w:jc w:val="both"/>
        <w:rPr>
          <w:color w:val="000000" w:themeColor="text1"/>
        </w:rPr>
      </w:pPr>
      <w:r w:rsidRPr="005B3F0F">
        <w:rPr>
          <w:color w:val="000000" w:themeColor="text1"/>
        </w:rPr>
        <w:t xml:space="preserve">Таблица </w:t>
      </w:r>
      <w:r w:rsidR="00C40648">
        <w:rPr>
          <w:color w:val="000000" w:themeColor="text1"/>
        </w:rPr>
        <w:t>2</w:t>
      </w:r>
      <w:r w:rsidRPr="005B3F0F">
        <w:rPr>
          <w:color w:val="000000" w:themeColor="text1"/>
        </w:rPr>
        <w:t xml:space="preserve"> – Расчет сметной стоимости программного обеспечения</w:t>
      </w:r>
    </w:p>
    <w:tbl>
      <w:tblPr>
        <w:tblW w:w="918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1686"/>
        <w:gridCol w:w="2211"/>
      </w:tblGrid>
      <w:tr w:rsidR="005B3F0F" w:rsidRPr="005B3F0F" w14:paraId="3A0D3403" w14:textId="77777777" w:rsidTr="00311FAA">
        <w:trPr>
          <w:trHeight w:val="454"/>
        </w:trPr>
        <w:tc>
          <w:tcPr>
            <w:tcW w:w="5283" w:type="dxa"/>
            <w:shd w:val="clear" w:color="auto" w:fill="auto"/>
            <w:vAlign w:val="center"/>
          </w:tcPr>
          <w:p w14:paraId="3577F0B7" w14:textId="77777777" w:rsidR="002B3D68" w:rsidRPr="005B3F0F" w:rsidRDefault="002B3D68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Показатель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555A629D" w14:textId="77777777" w:rsidR="002B3D68" w:rsidRPr="005B3F0F" w:rsidRDefault="002B3D68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Условное обозначение</w:t>
            </w:r>
          </w:p>
        </w:tc>
        <w:tc>
          <w:tcPr>
            <w:tcW w:w="2211" w:type="dxa"/>
            <w:shd w:val="clear" w:color="auto" w:fill="auto"/>
            <w:vAlign w:val="center"/>
          </w:tcPr>
          <w:p w14:paraId="0785FB7A" w14:textId="77777777" w:rsidR="002B3D68" w:rsidRPr="005B3F0F" w:rsidRDefault="002B3D68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Значение</w:t>
            </w:r>
          </w:p>
        </w:tc>
      </w:tr>
      <w:tr w:rsidR="005B3F0F" w:rsidRPr="005B3F0F" w14:paraId="6013CDA1" w14:textId="77777777" w:rsidTr="00311FAA">
        <w:trPr>
          <w:trHeight w:val="454"/>
        </w:trPr>
        <w:tc>
          <w:tcPr>
            <w:tcW w:w="5283" w:type="dxa"/>
            <w:shd w:val="clear" w:color="auto" w:fill="auto"/>
          </w:tcPr>
          <w:p w14:paraId="279135E0" w14:textId="77777777" w:rsidR="002B3D68" w:rsidRPr="005B3F0F" w:rsidRDefault="002B3D68" w:rsidP="00B82C87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Стоимость одного часа машинного времени, руб/час</w:t>
            </w:r>
            <w:r w:rsidR="00E31D94" w:rsidRPr="005B3F0F">
              <w:rPr>
                <w:rFonts w:cs="Times New Roman"/>
                <w:color w:val="000000" w:themeColor="text1"/>
                <w:sz w:val="24"/>
                <w:szCs w:val="24"/>
              </w:rPr>
              <w:t>,</w:t>
            </w: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 xml:space="preserve"> м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8CCA39A" w14:textId="77777777" w:rsidR="002B3D68" w:rsidRPr="005B3F0F" w:rsidRDefault="004F1DA9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2211" w:type="dxa"/>
            <w:shd w:val="clear" w:color="auto" w:fill="auto"/>
            <w:vAlign w:val="center"/>
          </w:tcPr>
          <w:p w14:paraId="2DACFA87" w14:textId="77777777" w:rsidR="002B3D68" w:rsidRPr="005B3F0F" w:rsidRDefault="002B3D68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115</w:t>
            </w:r>
          </w:p>
        </w:tc>
      </w:tr>
      <w:tr w:rsidR="005B3F0F" w:rsidRPr="005B3F0F" w14:paraId="55FD37EE" w14:textId="77777777" w:rsidTr="00311FAA">
        <w:trPr>
          <w:trHeight w:val="454"/>
        </w:trPr>
        <w:tc>
          <w:tcPr>
            <w:tcW w:w="5283" w:type="dxa"/>
            <w:shd w:val="clear" w:color="auto" w:fill="auto"/>
          </w:tcPr>
          <w:p w14:paraId="72C4895A" w14:textId="77777777" w:rsidR="002B3D68" w:rsidRPr="005B3F0F" w:rsidRDefault="002B3D68" w:rsidP="00B82C87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Количество машинного времени, час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8D6492A" w14:textId="77777777" w:rsidR="002B3D68" w:rsidRPr="005B3F0F" w:rsidRDefault="004F1DA9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2211" w:type="dxa"/>
            <w:shd w:val="clear" w:color="auto" w:fill="auto"/>
            <w:vAlign w:val="center"/>
          </w:tcPr>
          <w:p w14:paraId="4FC1B9AE" w14:textId="77777777" w:rsidR="002B3D68" w:rsidRPr="005B3F0F" w:rsidRDefault="002B3D68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58</w:t>
            </w:r>
          </w:p>
        </w:tc>
      </w:tr>
      <w:tr w:rsidR="005B3F0F" w:rsidRPr="005B3F0F" w14:paraId="3C48DDEE" w14:textId="77777777" w:rsidTr="00311FAA">
        <w:trPr>
          <w:trHeight w:val="454"/>
        </w:trPr>
        <w:tc>
          <w:tcPr>
            <w:tcW w:w="5283" w:type="dxa"/>
            <w:shd w:val="clear" w:color="auto" w:fill="auto"/>
          </w:tcPr>
          <w:p w14:paraId="6E5778A1" w14:textId="77777777" w:rsidR="002B3D68" w:rsidRPr="005B3F0F" w:rsidRDefault="002B3D68" w:rsidP="00B82C87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Оклад, руб/день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CBBAA28" w14:textId="77777777" w:rsidR="002B3D68" w:rsidRPr="005B3F0F" w:rsidRDefault="002B3D68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Q</w:t>
            </w:r>
          </w:p>
        </w:tc>
        <w:tc>
          <w:tcPr>
            <w:tcW w:w="2211" w:type="dxa"/>
            <w:shd w:val="clear" w:color="auto" w:fill="auto"/>
            <w:vAlign w:val="center"/>
          </w:tcPr>
          <w:p w14:paraId="367B8923" w14:textId="77777777" w:rsidR="002B3D68" w:rsidRPr="005B3F0F" w:rsidRDefault="002B3D68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2045</w:t>
            </w:r>
          </w:p>
        </w:tc>
      </w:tr>
      <w:tr w:rsidR="005B3F0F" w:rsidRPr="005B3F0F" w14:paraId="12D9867A" w14:textId="77777777" w:rsidTr="00311FAA">
        <w:trPr>
          <w:trHeight w:val="454"/>
        </w:trPr>
        <w:tc>
          <w:tcPr>
            <w:tcW w:w="5283" w:type="dxa"/>
            <w:shd w:val="clear" w:color="auto" w:fill="auto"/>
          </w:tcPr>
          <w:p w14:paraId="5276C19C" w14:textId="77777777" w:rsidR="002B3D68" w:rsidRPr="005B3F0F" w:rsidRDefault="002B3D68" w:rsidP="00B82C87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Число фактически отработанных дней, день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0EE68D2" w14:textId="77777777" w:rsidR="002B3D68" w:rsidRPr="005B3F0F" w:rsidRDefault="002B3D68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Н</w:t>
            </w:r>
          </w:p>
        </w:tc>
        <w:tc>
          <w:tcPr>
            <w:tcW w:w="2211" w:type="dxa"/>
            <w:shd w:val="clear" w:color="auto" w:fill="auto"/>
            <w:vAlign w:val="center"/>
          </w:tcPr>
          <w:p w14:paraId="45381063" w14:textId="77777777" w:rsidR="002B3D68" w:rsidRPr="005B3F0F" w:rsidRDefault="002B3D68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58</w:t>
            </w:r>
          </w:p>
        </w:tc>
      </w:tr>
      <w:tr w:rsidR="005B3F0F" w:rsidRPr="005B3F0F" w14:paraId="04FC67CC" w14:textId="77777777" w:rsidTr="00311FAA">
        <w:trPr>
          <w:trHeight w:val="454"/>
        </w:trPr>
        <w:tc>
          <w:tcPr>
            <w:tcW w:w="5283" w:type="dxa"/>
            <w:shd w:val="clear" w:color="auto" w:fill="auto"/>
          </w:tcPr>
          <w:p w14:paraId="3E08A800" w14:textId="77777777" w:rsidR="002B3D68" w:rsidRPr="005B3F0F" w:rsidRDefault="002B3D68" w:rsidP="00B82C87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Премия, руб.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D21CBE2" w14:textId="77777777" w:rsidR="002B3D68" w:rsidRPr="005B3F0F" w:rsidRDefault="002B3D68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Пр</w:t>
            </w:r>
          </w:p>
        </w:tc>
        <w:tc>
          <w:tcPr>
            <w:tcW w:w="2211" w:type="dxa"/>
            <w:shd w:val="clear" w:color="auto" w:fill="auto"/>
            <w:vAlign w:val="center"/>
          </w:tcPr>
          <w:p w14:paraId="44978CAB" w14:textId="77777777" w:rsidR="002B3D68" w:rsidRPr="005B3F0F" w:rsidRDefault="002B3D68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0,3</w:t>
            </w:r>
          </w:p>
        </w:tc>
      </w:tr>
      <w:tr w:rsidR="005B3F0F" w:rsidRPr="005B3F0F" w14:paraId="2C34B05C" w14:textId="77777777" w:rsidTr="00311FAA">
        <w:trPr>
          <w:trHeight w:val="454"/>
        </w:trPr>
        <w:tc>
          <w:tcPr>
            <w:tcW w:w="5283" w:type="dxa"/>
            <w:shd w:val="clear" w:color="auto" w:fill="auto"/>
          </w:tcPr>
          <w:p w14:paraId="6226B142" w14:textId="77777777" w:rsidR="002B3D68" w:rsidRPr="005B3F0F" w:rsidRDefault="002B3D68" w:rsidP="00B82C87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Расчет затрат на заработную плату, руб.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16B1B01" w14:textId="77777777" w:rsidR="002B3D68" w:rsidRPr="005B3F0F" w:rsidRDefault="004F1DA9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 w:themeColor="text1"/>
                      </w:rPr>
                      <m:t>осн</m:t>
                    </m:r>
                  </m:sub>
                </m:sSub>
              </m:oMath>
            </m:oMathPara>
          </w:p>
        </w:tc>
        <w:tc>
          <w:tcPr>
            <w:tcW w:w="2211" w:type="dxa"/>
            <w:shd w:val="clear" w:color="auto" w:fill="auto"/>
            <w:vAlign w:val="center"/>
          </w:tcPr>
          <w:p w14:paraId="04F7A9AB" w14:textId="77777777" w:rsidR="002B3D68" w:rsidRPr="005B3F0F" w:rsidRDefault="002B3D68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118610</w:t>
            </w:r>
          </w:p>
        </w:tc>
      </w:tr>
      <w:tr w:rsidR="005B3F0F" w:rsidRPr="005B3F0F" w14:paraId="098C7616" w14:textId="77777777" w:rsidTr="00311FAA">
        <w:trPr>
          <w:trHeight w:val="454"/>
        </w:trPr>
        <w:tc>
          <w:tcPr>
            <w:tcW w:w="5283" w:type="dxa"/>
            <w:shd w:val="clear" w:color="auto" w:fill="auto"/>
          </w:tcPr>
          <w:p w14:paraId="7C5E70F9" w14:textId="77777777" w:rsidR="002B3D68" w:rsidRPr="005B3F0F" w:rsidRDefault="002B3D68" w:rsidP="00B82C87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Стоимость машинного времени, руб.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4E21002C" w14:textId="77777777" w:rsidR="002B3D68" w:rsidRPr="005B3F0F" w:rsidRDefault="004F1DA9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 w:themeColor="text1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2211" w:type="dxa"/>
            <w:shd w:val="clear" w:color="auto" w:fill="auto"/>
            <w:vAlign w:val="center"/>
          </w:tcPr>
          <w:p w14:paraId="63107604" w14:textId="77777777" w:rsidR="002B3D68" w:rsidRPr="005B3F0F" w:rsidRDefault="002B3D68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47328</w:t>
            </w:r>
          </w:p>
        </w:tc>
      </w:tr>
      <w:tr w:rsidR="005B3F0F" w:rsidRPr="005B3F0F" w14:paraId="6DF4EC1A" w14:textId="77777777" w:rsidTr="00311FAA">
        <w:trPr>
          <w:trHeight w:val="454"/>
        </w:trPr>
        <w:tc>
          <w:tcPr>
            <w:tcW w:w="5283" w:type="dxa"/>
            <w:shd w:val="clear" w:color="auto" w:fill="auto"/>
          </w:tcPr>
          <w:p w14:paraId="6C9ADC6B" w14:textId="77777777" w:rsidR="002B3D68" w:rsidRPr="005B3F0F" w:rsidRDefault="002B3D68" w:rsidP="00B82C87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Отчисление на социальное страхование, руб.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C06D814" w14:textId="77777777" w:rsidR="002B3D68" w:rsidRPr="005B3F0F" w:rsidRDefault="004F1DA9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 w:themeColor="text1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 w:themeColor="text1"/>
                      </w:rPr>
                      <m:t>фсзн</m:t>
                    </m:r>
                  </m:sub>
                </m:sSub>
              </m:oMath>
            </m:oMathPara>
          </w:p>
        </w:tc>
        <w:tc>
          <w:tcPr>
            <w:tcW w:w="2211" w:type="dxa"/>
            <w:shd w:val="clear" w:color="auto" w:fill="auto"/>
            <w:vAlign w:val="center"/>
          </w:tcPr>
          <w:p w14:paraId="7D9C3D9F" w14:textId="77777777" w:rsidR="002B3D68" w:rsidRPr="005B3F0F" w:rsidRDefault="002B3D68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41513</w:t>
            </w:r>
          </w:p>
        </w:tc>
      </w:tr>
      <w:tr w:rsidR="005B3F0F" w:rsidRPr="005B3F0F" w14:paraId="5AFFF59F" w14:textId="77777777" w:rsidTr="00311FAA">
        <w:trPr>
          <w:trHeight w:val="454"/>
        </w:trPr>
        <w:tc>
          <w:tcPr>
            <w:tcW w:w="5283" w:type="dxa"/>
            <w:shd w:val="clear" w:color="auto" w:fill="auto"/>
          </w:tcPr>
          <w:p w14:paraId="68129EA6" w14:textId="77777777" w:rsidR="0037763D" w:rsidRPr="005B3F0F" w:rsidRDefault="00015751" w:rsidP="00B82C87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Единый платёж чрезвычайного налога, руб.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D5D343A" w14:textId="77777777" w:rsidR="0037763D" w:rsidRPr="005B3F0F" w:rsidRDefault="004F1DA9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 w:themeColor="text1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 w:themeColor="text1"/>
                      </w:rPr>
                      <m:t>феч</m:t>
                    </m:r>
                  </m:sub>
                </m:sSub>
              </m:oMath>
            </m:oMathPara>
          </w:p>
        </w:tc>
        <w:tc>
          <w:tcPr>
            <w:tcW w:w="2211" w:type="dxa"/>
            <w:shd w:val="clear" w:color="auto" w:fill="auto"/>
            <w:vAlign w:val="center"/>
          </w:tcPr>
          <w:p w14:paraId="6BA95A74" w14:textId="77777777" w:rsidR="0037763D" w:rsidRPr="005B3F0F" w:rsidRDefault="00015751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4744</w:t>
            </w:r>
          </w:p>
        </w:tc>
      </w:tr>
      <w:tr w:rsidR="005B3F0F" w:rsidRPr="005B3F0F" w14:paraId="5047B575" w14:textId="77777777" w:rsidTr="00311FAA">
        <w:trPr>
          <w:trHeight w:val="454"/>
        </w:trPr>
        <w:tc>
          <w:tcPr>
            <w:tcW w:w="5283" w:type="dxa"/>
            <w:shd w:val="clear" w:color="auto" w:fill="auto"/>
          </w:tcPr>
          <w:p w14:paraId="287EBABE" w14:textId="77777777" w:rsidR="0037763D" w:rsidRPr="005B3F0F" w:rsidRDefault="00015751" w:rsidP="00B82C87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Сумма всех затрат, руб.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0CEC6AB" w14:textId="77777777" w:rsidR="0037763D" w:rsidRPr="005B3F0F" w:rsidRDefault="004F1DA9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 w:themeColor="text1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сум</m:t>
                    </m:r>
                  </m:sub>
                </m:sSub>
              </m:oMath>
            </m:oMathPara>
          </w:p>
        </w:tc>
        <w:tc>
          <w:tcPr>
            <w:tcW w:w="2211" w:type="dxa"/>
            <w:shd w:val="clear" w:color="auto" w:fill="auto"/>
            <w:vAlign w:val="center"/>
          </w:tcPr>
          <w:p w14:paraId="37A85813" w14:textId="77777777" w:rsidR="0037763D" w:rsidRPr="005B3F0F" w:rsidRDefault="00015751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164867</w:t>
            </w:r>
          </w:p>
        </w:tc>
      </w:tr>
      <w:tr w:rsidR="005B3F0F" w:rsidRPr="005B3F0F" w14:paraId="3B2173A8" w14:textId="77777777" w:rsidTr="00311FAA">
        <w:trPr>
          <w:trHeight w:val="454"/>
        </w:trPr>
        <w:tc>
          <w:tcPr>
            <w:tcW w:w="5283" w:type="dxa"/>
            <w:shd w:val="clear" w:color="auto" w:fill="auto"/>
          </w:tcPr>
          <w:p w14:paraId="6A091A33" w14:textId="77777777" w:rsidR="0037763D" w:rsidRPr="005B3F0F" w:rsidRDefault="00015751" w:rsidP="00B82C87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Накладные расходы, руб.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A3F086A" w14:textId="77777777" w:rsidR="0037763D" w:rsidRPr="005B3F0F" w:rsidRDefault="004F1DA9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 w:themeColor="text1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211" w:type="dxa"/>
            <w:shd w:val="clear" w:color="auto" w:fill="auto"/>
            <w:vAlign w:val="center"/>
          </w:tcPr>
          <w:p w14:paraId="5F32CE4E" w14:textId="77777777" w:rsidR="0037763D" w:rsidRPr="005B3F0F" w:rsidRDefault="00015751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494601</w:t>
            </w:r>
          </w:p>
        </w:tc>
      </w:tr>
      <w:tr w:rsidR="005B3F0F" w:rsidRPr="005B3F0F" w14:paraId="63C0AA60" w14:textId="77777777" w:rsidTr="00311FAA">
        <w:trPr>
          <w:trHeight w:val="454"/>
        </w:trPr>
        <w:tc>
          <w:tcPr>
            <w:tcW w:w="5283" w:type="dxa"/>
            <w:shd w:val="clear" w:color="auto" w:fill="auto"/>
          </w:tcPr>
          <w:p w14:paraId="0D5ECE66" w14:textId="77777777" w:rsidR="0037763D" w:rsidRPr="005B3F0F" w:rsidRDefault="00015751" w:rsidP="00B82C87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Себестоимость продукта, руб.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920D4C8" w14:textId="77777777" w:rsidR="0037763D" w:rsidRPr="005B3F0F" w:rsidRDefault="004F1DA9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211" w:type="dxa"/>
            <w:shd w:val="clear" w:color="auto" w:fill="auto"/>
            <w:vAlign w:val="center"/>
          </w:tcPr>
          <w:p w14:paraId="4B8FB933" w14:textId="77777777" w:rsidR="0037763D" w:rsidRPr="005B3F0F" w:rsidRDefault="00015751" w:rsidP="00B82C87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659468</w:t>
            </w:r>
          </w:p>
        </w:tc>
      </w:tr>
      <w:tr w:rsidR="005B3F0F" w:rsidRPr="005B3F0F" w14:paraId="682F7C07" w14:textId="77777777" w:rsidTr="00311FAA">
        <w:trPr>
          <w:trHeight w:val="454"/>
        </w:trPr>
        <w:tc>
          <w:tcPr>
            <w:tcW w:w="5283" w:type="dxa"/>
            <w:shd w:val="clear" w:color="auto" w:fill="auto"/>
          </w:tcPr>
          <w:p w14:paraId="7154FE56" w14:textId="77777777" w:rsidR="00061595" w:rsidRPr="005B3F0F" w:rsidRDefault="00061595" w:rsidP="0006159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Расходы материала, руб.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4AE24CC" w14:textId="77777777" w:rsidR="00061595" w:rsidRPr="005B3F0F" w:rsidRDefault="004F1DA9" w:rsidP="00061595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 w:themeColor="text1"/>
                      </w:rPr>
                      <m:t>мат</m:t>
                    </m:r>
                  </m:sub>
                </m:sSub>
              </m:oMath>
            </m:oMathPara>
          </w:p>
        </w:tc>
        <w:tc>
          <w:tcPr>
            <w:tcW w:w="2211" w:type="dxa"/>
            <w:shd w:val="clear" w:color="auto" w:fill="auto"/>
            <w:vAlign w:val="center"/>
          </w:tcPr>
          <w:p w14:paraId="07C6942F" w14:textId="77777777" w:rsidR="00061595" w:rsidRPr="005B3F0F" w:rsidRDefault="00061595" w:rsidP="00061595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529</w:t>
            </w:r>
          </w:p>
        </w:tc>
      </w:tr>
      <w:tr w:rsidR="005B3F0F" w:rsidRPr="005B3F0F" w14:paraId="5C1B792C" w14:textId="77777777" w:rsidTr="00311FAA">
        <w:trPr>
          <w:trHeight w:val="454"/>
        </w:trPr>
        <w:tc>
          <w:tcPr>
            <w:tcW w:w="5283" w:type="dxa"/>
            <w:shd w:val="clear" w:color="auto" w:fill="auto"/>
          </w:tcPr>
          <w:p w14:paraId="00B61826" w14:textId="77777777" w:rsidR="00061595" w:rsidRPr="005B3F0F" w:rsidRDefault="00061595" w:rsidP="0006159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Размер прибыли, руб.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4C92A17" w14:textId="77777777" w:rsidR="00061595" w:rsidRPr="005B3F0F" w:rsidRDefault="00061595" w:rsidP="00061595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П</w:t>
            </w:r>
          </w:p>
        </w:tc>
        <w:tc>
          <w:tcPr>
            <w:tcW w:w="2211" w:type="dxa"/>
            <w:shd w:val="clear" w:color="auto" w:fill="auto"/>
            <w:vAlign w:val="center"/>
          </w:tcPr>
          <w:p w14:paraId="1460AEB8" w14:textId="77777777" w:rsidR="00061595" w:rsidRPr="005B3F0F" w:rsidRDefault="00061595" w:rsidP="00061595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197840</w:t>
            </w:r>
          </w:p>
        </w:tc>
      </w:tr>
      <w:tr w:rsidR="005B3F0F" w:rsidRPr="005B3F0F" w14:paraId="2EA67626" w14:textId="77777777" w:rsidTr="00311FAA">
        <w:trPr>
          <w:trHeight w:val="454"/>
        </w:trPr>
        <w:tc>
          <w:tcPr>
            <w:tcW w:w="5283" w:type="dxa"/>
            <w:shd w:val="clear" w:color="auto" w:fill="auto"/>
          </w:tcPr>
          <w:p w14:paraId="25046CE5" w14:textId="77777777" w:rsidR="00061595" w:rsidRPr="005B3F0F" w:rsidRDefault="00061595" w:rsidP="00061595">
            <w:pPr>
              <w:rPr>
                <w:rFonts w:cs="Times New Roman"/>
                <w:color w:val="000000" w:themeColor="text1"/>
                <w:sz w:val="24"/>
                <w:szCs w:val="24"/>
                <w:highlight w:val="red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Отчисления в местные целевые фонды, руб.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5D253DA" w14:textId="77777777" w:rsidR="00061595" w:rsidRPr="005B3F0F" w:rsidRDefault="00061595" w:rsidP="00061595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highlight w:val="red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Сб</w:t>
            </w:r>
          </w:p>
        </w:tc>
        <w:tc>
          <w:tcPr>
            <w:tcW w:w="2211" w:type="dxa"/>
            <w:shd w:val="clear" w:color="auto" w:fill="auto"/>
            <w:vAlign w:val="center"/>
          </w:tcPr>
          <w:p w14:paraId="60E790AF" w14:textId="77777777" w:rsidR="00061595" w:rsidRPr="005B3F0F" w:rsidRDefault="00061595" w:rsidP="00061595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B3F0F">
              <w:rPr>
                <w:rFonts w:cs="Times New Roman"/>
                <w:color w:val="000000" w:themeColor="text1"/>
                <w:sz w:val="24"/>
                <w:szCs w:val="24"/>
              </w:rPr>
              <w:t>26515</w:t>
            </w:r>
          </w:p>
        </w:tc>
      </w:tr>
    </w:tbl>
    <w:p w14:paraId="430F4AD9" w14:textId="77777777" w:rsidR="002E3CA1" w:rsidRPr="005B3F0F" w:rsidRDefault="00A96B07" w:rsidP="00A96B07">
      <w:pPr>
        <w:spacing w:line="360" w:lineRule="auto"/>
        <w:ind w:firstLine="709"/>
        <w:jc w:val="both"/>
        <w:rPr>
          <w:rFonts w:cs="Times New Roman"/>
          <w:color w:val="000000" w:themeColor="text1"/>
        </w:rPr>
      </w:pPr>
      <w:r w:rsidRPr="005B3F0F">
        <w:rPr>
          <w:rFonts w:cs="Times New Roman"/>
          <w:color w:val="000000" w:themeColor="text1"/>
        </w:rPr>
        <w:t>Затраты на материалы (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мат</m:t>
            </m:r>
          </m:sub>
        </m:sSub>
      </m:oMath>
      <w:r w:rsidRPr="005B3F0F">
        <w:rPr>
          <w:rFonts w:cs="Times New Roman"/>
          <w:color w:val="000000" w:themeColor="text1"/>
        </w:rPr>
        <w:t>) учитывают расходы на носители данных,</w:t>
      </w:r>
    </w:p>
    <w:p w14:paraId="337D707D" w14:textId="77777777" w:rsidR="007048C4" w:rsidRPr="005B3F0F" w:rsidRDefault="007048C4" w:rsidP="00A96B07">
      <w:pPr>
        <w:pStyle w:val="a3"/>
        <w:spacing w:line="360" w:lineRule="auto"/>
        <w:ind w:left="0"/>
        <w:rPr>
          <w:color w:val="000000" w:themeColor="text1"/>
          <w:sz w:val="28"/>
        </w:rPr>
      </w:pPr>
      <w:r w:rsidRPr="005B3F0F">
        <w:rPr>
          <w:color w:val="000000" w:themeColor="text1"/>
          <w:sz w:val="28"/>
        </w:rPr>
        <w:t>бумагу для печатающих устройств. В процессе разработки понадобился:</w:t>
      </w:r>
    </w:p>
    <w:p w14:paraId="6E512CBF" w14:textId="77777777" w:rsidR="007048C4" w:rsidRPr="005B3F0F" w:rsidRDefault="007048C4" w:rsidP="00732662">
      <w:pPr>
        <w:pStyle w:val="a3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  <w:lang w:val="en-US"/>
        </w:rPr>
        <w:t>Flash</w:t>
      </w:r>
      <w:r w:rsidRPr="005B3F0F">
        <w:rPr>
          <w:color w:val="000000" w:themeColor="text1"/>
          <w:sz w:val="28"/>
          <w:szCs w:val="28"/>
        </w:rPr>
        <w:t>-</w:t>
      </w:r>
      <w:r w:rsidR="00BE5D6C" w:rsidRPr="005B3F0F">
        <w:rPr>
          <w:color w:val="000000" w:themeColor="text1"/>
          <w:sz w:val="28"/>
          <w:szCs w:val="28"/>
        </w:rPr>
        <w:t>накопитель стоимостью 500 руб.,</w:t>
      </w:r>
    </w:p>
    <w:p w14:paraId="3B2E8436" w14:textId="77ED2CD2" w:rsidR="007048C4" w:rsidRPr="005B3F0F" w:rsidRDefault="003323C6" w:rsidP="00732662">
      <w:pPr>
        <w:pStyle w:val="a3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50</w:t>
      </w:r>
      <w:r w:rsidR="00BC28C9">
        <w:rPr>
          <w:color w:val="000000" w:themeColor="text1"/>
          <w:sz w:val="28"/>
          <w:szCs w:val="28"/>
        </w:rPr>
        <w:t xml:space="preserve"> лист</w:t>
      </w:r>
      <w:r>
        <w:rPr>
          <w:color w:val="000000" w:themeColor="text1"/>
          <w:sz w:val="28"/>
          <w:szCs w:val="28"/>
        </w:rPr>
        <w:t>ов</w:t>
      </w:r>
      <w:r w:rsidR="007048C4" w:rsidRPr="005B3F0F">
        <w:rPr>
          <w:color w:val="000000" w:themeColor="text1"/>
          <w:sz w:val="28"/>
          <w:szCs w:val="28"/>
        </w:rPr>
        <w:t xml:space="preserve"> бумаги формата А4 для распечатки документации по проекту,</w:t>
      </w:r>
      <w:r w:rsidR="00BE5D6C" w:rsidRPr="005B3F0F">
        <w:rPr>
          <w:color w:val="000000" w:themeColor="text1"/>
          <w:sz w:val="28"/>
          <w:szCs w:val="28"/>
        </w:rPr>
        <w:t xml:space="preserve"> стоимость одного листа </w:t>
      </w:r>
      <w:r>
        <w:rPr>
          <w:color w:val="000000" w:themeColor="text1"/>
          <w:sz w:val="28"/>
          <w:szCs w:val="28"/>
        </w:rPr>
        <w:t>10</w:t>
      </w:r>
      <w:r w:rsidR="00BE5D6C" w:rsidRPr="005B3F0F">
        <w:rPr>
          <w:color w:val="000000" w:themeColor="text1"/>
          <w:sz w:val="28"/>
          <w:szCs w:val="28"/>
        </w:rPr>
        <w:t xml:space="preserve"> руб.</w:t>
      </w:r>
    </w:p>
    <w:p w14:paraId="0292E9F5" w14:textId="77777777" w:rsidR="007048C4" w:rsidRPr="005B3F0F" w:rsidRDefault="00EA0F80" w:rsidP="00732662">
      <w:pPr>
        <w:pStyle w:val="a3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Расчет з</w:t>
      </w:r>
      <w:r w:rsidR="007048C4" w:rsidRPr="005B3F0F">
        <w:rPr>
          <w:color w:val="000000" w:themeColor="text1"/>
          <w:sz w:val="28"/>
          <w:szCs w:val="28"/>
        </w:rPr>
        <w:t>атрат</w:t>
      </w:r>
      <w:r w:rsidRPr="005B3F0F">
        <w:rPr>
          <w:color w:val="000000" w:themeColor="text1"/>
          <w:sz w:val="28"/>
          <w:szCs w:val="28"/>
        </w:rPr>
        <w:t>ов</w:t>
      </w:r>
      <w:r w:rsidR="007048C4" w:rsidRPr="005B3F0F">
        <w:rPr>
          <w:color w:val="000000" w:themeColor="text1"/>
          <w:sz w:val="28"/>
          <w:szCs w:val="28"/>
        </w:rPr>
        <w:t xml:space="preserve"> на материалы</w:t>
      </w:r>
      <m:oMath>
        <m:r>
          <m:rPr>
            <m:sty m:val="p"/>
          </m:rPr>
          <w:rPr>
            <w:rFonts w:ascii="Cambria Math" w:eastAsia="Times New Roman" w:hAnsi="Cambria Math"/>
            <w:color w:val="000000" w:themeColor="text1"/>
            <w:sz w:val="28"/>
            <w:szCs w:val="28"/>
          </w:rPr>
          <m:t xml:space="preserve"> Рмат</m:t>
        </m:r>
      </m:oMath>
      <w:r w:rsidR="007048C4" w:rsidRPr="005B3F0F">
        <w:rPr>
          <w:color w:val="000000" w:themeColor="text1"/>
          <w:sz w:val="28"/>
          <w:szCs w:val="28"/>
        </w:rPr>
        <w:t>:</w:t>
      </w:r>
    </w:p>
    <w:p w14:paraId="5926036A" w14:textId="30EFFD37" w:rsidR="007048C4" w:rsidRPr="005B3F0F" w:rsidRDefault="007048C4" w:rsidP="00732662">
      <w:pPr>
        <w:pStyle w:val="a3"/>
        <w:tabs>
          <w:tab w:val="left" w:pos="2977"/>
          <w:tab w:val="left" w:pos="8902"/>
        </w:tabs>
        <w:spacing w:line="360" w:lineRule="auto"/>
        <w:ind w:left="0" w:firstLine="709"/>
        <w:rPr>
          <w:rFonts w:eastAsia="Times New Roman"/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 w:themeColor="text1"/>
            <w:sz w:val="28"/>
            <w:szCs w:val="28"/>
          </w:rPr>
          <m:t>=500+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50</m:t>
        </m:r>
        <m:r>
          <m:rPr>
            <m:sty m:val="p"/>
          </m:rPr>
          <w:rPr>
            <w:rFonts w:ascii="Cambria Math" w:eastAsia="Times New Roman" w:hAnsi="Cambria Math"/>
            <w:color w:val="000000" w:themeColor="text1"/>
            <w:sz w:val="28"/>
            <w:szCs w:val="28"/>
          </w:rPr>
          <m:t>*10=1000 руб</m:t>
        </m:r>
      </m:oMath>
      <w:r w:rsidR="00680E30" w:rsidRPr="005B3F0F">
        <w:rPr>
          <w:color w:val="000000" w:themeColor="text1"/>
          <w:sz w:val="28"/>
          <w:szCs w:val="28"/>
        </w:rPr>
        <w:t>.</w:t>
      </w:r>
    </w:p>
    <w:p w14:paraId="225DE82E" w14:textId="77777777" w:rsidR="00CC06D4" w:rsidRPr="005B3F0F" w:rsidRDefault="007048C4" w:rsidP="00607A75">
      <w:pPr>
        <w:pStyle w:val="a3"/>
        <w:spacing w:line="360" w:lineRule="auto"/>
        <w:ind w:left="0" w:firstLine="709"/>
        <w:rPr>
          <w:color w:val="000000" w:themeColor="text1"/>
          <w:sz w:val="28"/>
        </w:rPr>
      </w:pPr>
      <w:r w:rsidRPr="005B3F0F">
        <w:rPr>
          <w:color w:val="000000" w:themeColor="text1"/>
          <w:sz w:val="28"/>
        </w:rPr>
        <w:t>Стоимость часа машинного времени 32 рубля, в стоимость включены тариф за электричество (1,6 рубля) и количество энергии, потребляемое ноутбуком (20 вольт). Время разработки проекта, то есть количество машинного времени - 68 дней по 4 часов.</w:t>
      </w:r>
    </w:p>
    <w:p w14:paraId="07A1020F" w14:textId="77777777" w:rsidR="007048C4" w:rsidRPr="005B3F0F" w:rsidRDefault="007048C4" w:rsidP="00732662">
      <w:pPr>
        <w:pStyle w:val="a3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lastRenderedPageBreak/>
        <w:t xml:space="preserve">Стоимость машинного времени </w:t>
      </w:r>
      <m:oMath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м</m:t>
            </m:r>
          </m:sub>
        </m:sSub>
      </m:oMath>
      <w:r w:rsidRPr="005B3F0F">
        <w:rPr>
          <w:color w:val="000000" w:themeColor="text1"/>
          <w:sz w:val="28"/>
          <w:szCs w:val="28"/>
        </w:rPr>
        <w:t xml:space="preserve"> вычисляется по формуле (</w:t>
      </w:r>
      <w:r w:rsidR="000631BB" w:rsidRPr="005B3F0F">
        <w:rPr>
          <w:color w:val="000000" w:themeColor="text1"/>
          <w:sz w:val="28"/>
          <w:szCs w:val="28"/>
        </w:rPr>
        <w:t>1</w:t>
      </w:r>
      <w:r w:rsidRPr="005B3F0F">
        <w:rPr>
          <w:color w:val="000000" w:themeColor="text1"/>
          <w:sz w:val="28"/>
          <w:szCs w:val="28"/>
        </w:rPr>
        <w:t>):</w:t>
      </w:r>
    </w:p>
    <w:p w14:paraId="46D8A8A7" w14:textId="77777777" w:rsidR="0016336A" w:rsidRPr="005B3F0F" w:rsidRDefault="0016336A" w:rsidP="00732662">
      <w:pPr>
        <w:pStyle w:val="a3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00CAF925" w14:textId="77777777" w:rsidR="007048C4" w:rsidRPr="005B3F0F" w:rsidRDefault="007048C4" w:rsidP="00732662">
      <w:pPr>
        <w:pStyle w:val="a3"/>
        <w:tabs>
          <w:tab w:val="left" w:pos="3828"/>
          <w:tab w:val="left" w:pos="8902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×</m:t>
        </m:r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м</m:t>
            </m:r>
          </m:sub>
        </m:sSub>
      </m:oMath>
      <w:r w:rsidRPr="005B3F0F">
        <w:rPr>
          <w:color w:val="000000" w:themeColor="text1"/>
          <w:sz w:val="28"/>
          <w:szCs w:val="28"/>
        </w:rPr>
        <w:t>,</w:t>
      </w:r>
      <w:r w:rsidRPr="005B3F0F">
        <w:rPr>
          <w:color w:val="000000" w:themeColor="text1"/>
          <w:sz w:val="28"/>
          <w:szCs w:val="28"/>
        </w:rPr>
        <w:tab/>
        <w:t>(</w:t>
      </w:r>
      <w:r w:rsidR="000631BB" w:rsidRPr="005B3F0F">
        <w:rPr>
          <w:color w:val="000000" w:themeColor="text1"/>
          <w:sz w:val="28"/>
          <w:szCs w:val="28"/>
        </w:rPr>
        <w:t>1</w:t>
      </w:r>
      <w:r w:rsidRPr="005B3F0F">
        <w:rPr>
          <w:color w:val="000000" w:themeColor="text1"/>
          <w:sz w:val="28"/>
          <w:szCs w:val="28"/>
        </w:rPr>
        <w:t>)</w:t>
      </w:r>
    </w:p>
    <w:p w14:paraId="05C4B831" w14:textId="77777777" w:rsidR="005577AF" w:rsidRPr="005B3F0F" w:rsidRDefault="005577AF" w:rsidP="00732662">
      <w:pPr>
        <w:pStyle w:val="a3"/>
        <w:tabs>
          <w:tab w:val="left" w:pos="3828"/>
          <w:tab w:val="left" w:pos="8902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66DAE8AC" w14:textId="77777777" w:rsidR="007048C4" w:rsidRPr="005B3F0F" w:rsidRDefault="0039783C" w:rsidP="0039783C">
      <w:pPr>
        <w:pStyle w:val="a3"/>
        <w:spacing w:line="360" w:lineRule="auto"/>
        <w:ind w:left="0" w:firstLine="142"/>
        <w:rPr>
          <w:color w:val="000000" w:themeColor="text1"/>
          <w:sz w:val="28"/>
        </w:rPr>
      </w:pPr>
      <w:r w:rsidRPr="005B3F0F">
        <w:rPr>
          <w:color w:val="000000" w:themeColor="text1"/>
          <w:sz w:val="28"/>
        </w:rPr>
        <w:t>г</w:t>
      </w:r>
      <w:r w:rsidR="007048C4" w:rsidRPr="005B3F0F">
        <w:rPr>
          <w:color w:val="000000" w:themeColor="text1"/>
          <w:sz w:val="28"/>
        </w:rPr>
        <w:t>д</w:t>
      </w:r>
      <w:r w:rsidR="005577AF" w:rsidRPr="005B3F0F">
        <w:rPr>
          <w:color w:val="000000" w:themeColor="text1"/>
          <w:sz w:val="28"/>
        </w:rPr>
        <w:t>е</w:t>
      </w:r>
      <w:r w:rsidRPr="005B3F0F">
        <w:rPr>
          <w:color w:val="000000" w:themeColor="text1"/>
          <w:sz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м</m:t>
            </m:r>
          </m:sub>
        </m:sSub>
      </m:oMath>
      <w:r w:rsidR="007048C4" w:rsidRPr="005B3F0F">
        <w:rPr>
          <w:color w:val="000000" w:themeColor="text1"/>
          <w:sz w:val="28"/>
        </w:rPr>
        <w:t xml:space="preserve"> – стоимость одного часа машинного времени, руб./час (32</w:t>
      </w:r>
      <w:r w:rsidR="000578BB" w:rsidRPr="005B3F0F">
        <w:rPr>
          <w:color w:val="000000" w:themeColor="text1"/>
          <w:sz w:val="28"/>
        </w:rPr>
        <w:t xml:space="preserve"> рубля</w:t>
      </w:r>
      <w:r w:rsidR="007048C4" w:rsidRPr="005B3F0F">
        <w:rPr>
          <w:color w:val="000000" w:themeColor="text1"/>
          <w:sz w:val="28"/>
        </w:rPr>
        <w:t>)</w:t>
      </w:r>
      <w:r w:rsidR="00E31D94" w:rsidRPr="005B3F0F">
        <w:rPr>
          <w:color w:val="000000" w:themeColor="text1"/>
          <w:sz w:val="28"/>
        </w:rPr>
        <w:t>,</w:t>
      </w:r>
    </w:p>
    <w:p w14:paraId="771CEEA6" w14:textId="77777777" w:rsidR="005577AF" w:rsidRPr="005B3F0F" w:rsidRDefault="004F1DA9" w:rsidP="00C26D0D">
      <w:pPr>
        <w:pStyle w:val="a3"/>
        <w:spacing w:line="360" w:lineRule="auto"/>
        <w:ind w:left="0" w:firstLine="624"/>
        <w:rPr>
          <w:color w:val="000000" w:themeColor="text1"/>
          <w:sz w:val="28"/>
        </w:rPr>
      </w:pPr>
      <m:oMath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м</m:t>
            </m:r>
          </m:sub>
        </m:sSub>
      </m:oMath>
      <w:r w:rsidR="00AE16C4" w:rsidRPr="005B3F0F">
        <w:rPr>
          <w:color w:val="000000" w:themeColor="text1"/>
          <w:sz w:val="28"/>
          <w:szCs w:val="28"/>
        </w:rPr>
        <w:t>,</w:t>
      </w:r>
      <w:r w:rsidR="007048C4" w:rsidRPr="005B3F0F">
        <w:rPr>
          <w:color w:val="000000" w:themeColor="text1"/>
          <w:sz w:val="28"/>
        </w:rPr>
        <w:t xml:space="preserve"> – количество машинного времени, необходимое для разработки программных средств вычислительной техники и информатики, час.</w:t>
      </w:r>
    </w:p>
    <w:p w14:paraId="2BFC40EE" w14:textId="77777777" w:rsidR="00131866" w:rsidRPr="005B3F0F" w:rsidRDefault="004F1DA9" w:rsidP="00131866">
      <w:pPr>
        <w:pStyle w:val="af"/>
        <w:shd w:val="clear" w:color="auto" w:fill="FFFFFF"/>
        <w:spacing w:before="0" w:beforeAutospacing="0" w:after="0" w:afterAutospacing="0"/>
        <w:ind w:left="0" w:right="0"/>
        <w:jc w:val="center"/>
        <w:textAlignment w:val="baseline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м</m:t>
            </m:r>
          </m:sub>
        </m:sSub>
      </m:oMath>
      <w:r w:rsidR="00131866" w:rsidRPr="005B3F0F">
        <w:rPr>
          <w:color w:val="000000" w:themeColor="text1"/>
          <w:sz w:val="28"/>
          <w:szCs w:val="28"/>
        </w:rPr>
        <w:t xml:space="preserve"> = 32 × 68 × 4 = 8704 руб.</w:t>
      </w:r>
    </w:p>
    <w:p w14:paraId="0753B039" w14:textId="77777777" w:rsidR="00131866" w:rsidRPr="005B3F0F" w:rsidRDefault="00131866" w:rsidP="00131866">
      <w:pPr>
        <w:pStyle w:val="a3"/>
        <w:spacing w:line="360" w:lineRule="auto"/>
        <w:ind w:left="0" w:firstLine="709"/>
        <w:rPr>
          <w:color w:val="000000" w:themeColor="text1"/>
          <w:sz w:val="28"/>
        </w:rPr>
      </w:pPr>
      <w:r w:rsidRPr="005B3F0F">
        <w:rPr>
          <w:color w:val="000000" w:themeColor="text1"/>
          <w:sz w:val="28"/>
        </w:rPr>
        <w:t xml:space="preserve">Расчета основной заработной платы </w:t>
      </w:r>
      <m:oMath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осн</m:t>
            </m:r>
          </m:sub>
        </m:sSub>
      </m:oMath>
      <w:r w:rsidR="00C26D0D" w:rsidRPr="005B3F0F">
        <w:rPr>
          <w:color w:val="000000" w:themeColor="text1"/>
          <w:sz w:val="28"/>
          <w:szCs w:val="28"/>
        </w:rPr>
        <w:t xml:space="preserve"> </w:t>
      </w:r>
      <w:r w:rsidR="007C1C85" w:rsidRPr="005B3F0F">
        <w:rPr>
          <w:color w:val="000000" w:themeColor="text1"/>
          <w:sz w:val="28"/>
        </w:rPr>
        <w:t xml:space="preserve"> </w:t>
      </w:r>
      <w:r w:rsidRPr="005B3F0F">
        <w:rPr>
          <w:color w:val="000000" w:themeColor="text1"/>
          <w:sz w:val="28"/>
          <w:szCs w:val="28"/>
        </w:rPr>
        <w:t>вычисляется по формуле (</w:t>
      </w:r>
      <w:r w:rsidR="000631BB" w:rsidRPr="005B3F0F">
        <w:rPr>
          <w:color w:val="000000" w:themeColor="text1"/>
          <w:sz w:val="28"/>
          <w:szCs w:val="28"/>
        </w:rPr>
        <w:t>2</w:t>
      </w:r>
      <w:r w:rsidRPr="005B3F0F">
        <w:rPr>
          <w:color w:val="000000" w:themeColor="text1"/>
          <w:sz w:val="28"/>
          <w:szCs w:val="28"/>
        </w:rPr>
        <w:t>)</w:t>
      </w:r>
      <w:r w:rsidRPr="005B3F0F">
        <w:rPr>
          <w:color w:val="000000" w:themeColor="text1"/>
          <w:sz w:val="28"/>
        </w:rPr>
        <w:t>:</w:t>
      </w:r>
    </w:p>
    <w:p w14:paraId="309C324E" w14:textId="77777777" w:rsidR="00131866" w:rsidRPr="005B3F0F" w:rsidRDefault="00131866" w:rsidP="00BE5D6C">
      <w:pPr>
        <w:pStyle w:val="a3"/>
        <w:spacing w:line="360" w:lineRule="auto"/>
        <w:ind w:left="0" w:firstLine="454"/>
        <w:rPr>
          <w:color w:val="000000" w:themeColor="text1"/>
          <w:sz w:val="28"/>
        </w:rPr>
      </w:pPr>
    </w:p>
    <w:p w14:paraId="7342ABA1" w14:textId="77777777" w:rsidR="007048C4" w:rsidRPr="005B3F0F" w:rsidRDefault="007048C4" w:rsidP="00732662">
      <w:pPr>
        <w:pStyle w:val="a3"/>
        <w:tabs>
          <w:tab w:val="left" w:pos="3544"/>
          <w:tab w:val="left" w:pos="8902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=Q × H+Пр</m:t>
        </m:r>
      </m:oMath>
      <w:r w:rsidRPr="005B3F0F">
        <w:rPr>
          <w:color w:val="000000" w:themeColor="text1"/>
          <w:sz w:val="28"/>
          <w:szCs w:val="28"/>
        </w:rPr>
        <w:t>,</w:t>
      </w:r>
      <w:r w:rsidRPr="005B3F0F">
        <w:rPr>
          <w:color w:val="000000" w:themeColor="text1"/>
          <w:sz w:val="28"/>
          <w:szCs w:val="28"/>
        </w:rPr>
        <w:tab/>
        <w:t>(</w:t>
      </w:r>
      <w:r w:rsidR="000631BB" w:rsidRPr="005B3F0F">
        <w:rPr>
          <w:color w:val="000000" w:themeColor="text1"/>
          <w:sz w:val="28"/>
          <w:szCs w:val="28"/>
        </w:rPr>
        <w:t>2</w:t>
      </w:r>
      <w:r w:rsidRPr="005B3F0F">
        <w:rPr>
          <w:color w:val="000000" w:themeColor="text1"/>
          <w:sz w:val="28"/>
          <w:szCs w:val="28"/>
        </w:rPr>
        <w:t>)</w:t>
      </w:r>
    </w:p>
    <w:p w14:paraId="5FBF42C3" w14:textId="77777777" w:rsidR="007048C4" w:rsidRPr="005B3F0F" w:rsidRDefault="007048C4" w:rsidP="00732662">
      <w:pPr>
        <w:pStyle w:val="af"/>
        <w:shd w:val="clear" w:color="auto" w:fill="FFFFFF"/>
        <w:spacing w:before="0" w:beforeAutospacing="0" w:after="0" w:afterAutospacing="0"/>
        <w:ind w:left="0" w:right="0" w:firstLine="709"/>
        <w:textAlignment w:val="baseline"/>
        <w:rPr>
          <w:color w:val="000000" w:themeColor="text1"/>
          <w:sz w:val="28"/>
          <w:szCs w:val="28"/>
        </w:rPr>
      </w:pPr>
    </w:p>
    <w:p w14:paraId="477115AC" w14:textId="77777777" w:rsidR="007048C4" w:rsidRPr="005B3F0F" w:rsidRDefault="007048C4" w:rsidP="00BE5D6C">
      <w:pPr>
        <w:pStyle w:val="af"/>
        <w:shd w:val="clear" w:color="auto" w:fill="FFFFFF"/>
        <w:spacing w:before="0" w:beforeAutospacing="0" w:after="0" w:afterAutospacing="0"/>
        <w:ind w:left="0" w:right="0"/>
        <w:textAlignment w:val="baseline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где Q – оклад (</w:t>
      </w:r>
      <w:r w:rsidRPr="005B3F0F">
        <w:rPr>
          <w:color w:val="000000" w:themeColor="text1"/>
          <w:sz w:val="28"/>
        </w:rPr>
        <w:t xml:space="preserve">27500 руб. - </w:t>
      </w:r>
      <w:r w:rsidRPr="005B3F0F">
        <w:rPr>
          <w:color w:val="000000" w:themeColor="text1"/>
          <w:sz w:val="28"/>
          <w:szCs w:val="28"/>
        </w:rPr>
        <w:t>программист разработчик программного обеспечения, в день 1250 руб.)</w:t>
      </w:r>
    </w:p>
    <w:p w14:paraId="5859315D" w14:textId="77777777" w:rsidR="007048C4" w:rsidRPr="005B3F0F" w:rsidRDefault="007048C4" w:rsidP="00BE5D6C">
      <w:pPr>
        <w:pStyle w:val="af"/>
        <w:shd w:val="clear" w:color="auto" w:fill="FFFFFF"/>
        <w:spacing w:before="0" w:beforeAutospacing="0" w:after="0" w:afterAutospacing="0"/>
        <w:ind w:left="0" w:right="0" w:firstLine="567"/>
        <w:textAlignment w:val="baseline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Н – число фактически отработанных дней (22 дня)</w:t>
      </w:r>
      <w:r w:rsidR="00E31D94" w:rsidRPr="005B3F0F">
        <w:rPr>
          <w:color w:val="000000" w:themeColor="text1"/>
          <w:sz w:val="28"/>
          <w:szCs w:val="28"/>
        </w:rPr>
        <w:t>,</w:t>
      </w:r>
      <w:r w:rsidRPr="005B3F0F">
        <w:rPr>
          <w:color w:val="000000" w:themeColor="text1"/>
          <w:sz w:val="28"/>
          <w:szCs w:val="28"/>
        </w:rPr>
        <w:t xml:space="preserve"> </w:t>
      </w:r>
    </w:p>
    <w:p w14:paraId="70C79A5E" w14:textId="77777777" w:rsidR="007048C4" w:rsidRPr="005B3F0F" w:rsidRDefault="007048C4" w:rsidP="00BE5D6C">
      <w:pPr>
        <w:pStyle w:val="af"/>
        <w:shd w:val="clear" w:color="auto" w:fill="FFFFFF"/>
        <w:spacing w:before="0" w:beforeAutospacing="0" w:after="0" w:afterAutospacing="0"/>
        <w:ind w:left="0" w:right="0" w:firstLine="567"/>
        <w:textAlignment w:val="baseline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Пр – Премия (30% от основной заработной платы).</w:t>
      </w:r>
    </w:p>
    <w:p w14:paraId="347A0355" w14:textId="77777777" w:rsidR="00985D85" w:rsidRPr="005B3F0F" w:rsidRDefault="004F1DA9" w:rsidP="00225607">
      <w:pPr>
        <w:pStyle w:val="af"/>
        <w:shd w:val="clear" w:color="auto" w:fill="FFFFFF"/>
        <w:spacing w:before="0" w:beforeAutospacing="0" w:after="0" w:afterAutospacing="0"/>
        <w:ind w:left="0" w:right="0"/>
        <w:jc w:val="center"/>
        <w:textAlignment w:val="baseline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осн</m:t>
            </m:r>
          </m:sub>
        </m:sSub>
      </m:oMath>
      <w:r w:rsidR="007048C4" w:rsidRPr="005B3F0F">
        <w:rPr>
          <w:color w:val="000000" w:themeColor="text1"/>
          <w:sz w:val="28"/>
          <w:szCs w:val="28"/>
        </w:rPr>
        <w:t xml:space="preserve"> = 1250 × (68 / 2) + (27500 × 0,3) = 50750 руб.</w:t>
      </w:r>
    </w:p>
    <w:p w14:paraId="47DE9F08" w14:textId="77777777" w:rsidR="008F1EB2" w:rsidRPr="005B3F0F" w:rsidRDefault="007048C4" w:rsidP="00732662">
      <w:pPr>
        <w:pStyle w:val="af"/>
        <w:shd w:val="clear" w:color="auto" w:fill="FFFFFF"/>
        <w:spacing w:before="0" w:beforeAutospacing="0" w:after="0" w:afterAutospacing="0"/>
        <w:ind w:left="0" w:right="0" w:firstLine="709"/>
        <w:textAlignment w:val="baseline"/>
        <w:rPr>
          <w:color w:val="000000" w:themeColor="text1"/>
          <w:sz w:val="28"/>
          <w:szCs w:val="20"/>
          <w:shd w:val="clear" w:color="auto" w:fill="FFFFFF"/>
        </w:rPr>
      </w:pPr>
      <w:r w:rsidRPr="005B3F0F">
        <w:rPr>
          <w:color w:val="000000" w:themeColor="text1"/>
          <w:sz w:val="28"/>
          <w:szCs w:val="20"/>
          <w:shd w:val="clear" w:color="auto" w:fill="FFFFFF"/>
        </w:rPr>
        <w:t xml:space="preserve">Затраты по статье «отчисления на социальное страхование» </w:t>
      </w:r>
    </w:p>
    <w:p w14:paraId="704AB7C5" w14:textId="77777777" w:rsidR="007048C4" w:rsidRPr="005B3F0F" w:rsidRDefault="007048C4" w:rsidP="008F1EB2">
      <w:pPr>
        <w:pStyle w:val="af"/>
        <w:shd w:val="clear" w:color="auto" w:fill="FFFFFF"/>
        <w:spacing w:before="0" w:beforeAutospacing="0" w:after="0" w:afterAutospacing="0"/>
        <w:ind w:left="0" w:right="0"/>
        <w:textAlignment w:val="baseline"/>
        <w:rPr>
          <w:color w:val="000000" w:themeColor="text1"/>
          <w:sz w:val="28"/>
          <w:szCs w:val="20"/>
          <w:shd w:val="clear" w:color="auto" w:fill="FFFFFF"/>
        </w:rPr>
      </w:pPr>
      <w:r w:rsidRPr="005B3F0F">
        <w:rPr>
          <w:color w:val="000000" w:themeColor="text1"/>
          <w:sz w:val="28"/>
          <w:szCs w:val="20"/>
          <w:shd w:val="clear" w:color="auto" w:fill="FFFFFF"/>
        </w:rPr>
        <w:t>определяются в процентах от затрат на заработную плату. Их величина принимается 35% от фонда заработной платы</w:t>
      </w:r>
      <w:r w:rsidR="007C1C85" w:rsidRPr="005B3F0F">
        <w:rPr>
          <w:color w:val="000000" w:themeColor="text1"/>
          <w:sz w:val="28"/>
          <w:szCs w:val="20"/>
          <w:shd w:val="clear" w:color="auto" w:fill="FFFFFF"/>
        </w:rPr>
        <w:t xml:space="preserve"> </w:t>
      </w:r>
      <w:r w:rsidRPr="005B3F0F">
        <w:rPr>
          <w:color w:val="000000" w:themeColor="text1"/>
          <w:sz w:val="28"/>
          <w:szCs w:val="20"/>
          <w:shd w:val="clear" w:color="auto" w:fill="FFFFFF"/>
        </w:rPr>
        <w:t>(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осн</m:t>
            </m:r>
          </m:sub>
        </m:sSub>
      </m:oMath>
      <w:r w:rsidRPr="005B3F0F">
        <w:rPr>
          <w:color w:val="000000" w:themeColor="text1"/>
          <w:sz w:val="28"/>
          <w:szCs w:val="20"/>
          <w:shd w:val="clear" w:color="auto" w:fill="FFFFFF"/>
        </w:rPr>
        <w:t>).</w:t>
      </w:r>
    </w:p>
    <w:p w14:paraId="7D78F873" w14:textId="77777777" w:rsidR="007048C4" w:rsidRPr="005B3F0F" w:rsidRDefault="007048C4" w:rsidP="00732662">
      <w:pPr>
        <w:pStyle w:val="af"/>
        <w:shd w:val="clear" w:color="auto" w:fill="FFFFFF"/>
        <w:spacing w:before="0" w:beforeAutospacing="0" w:after="0" w:afterAutospacing="0"/>
        <w:ind w:left="0" w:right="0" w:firstLine="709"/>
        <w:textAlignment w:val="baseline"/>
        <w:rPr>
          <w:color w:val="000000" w:themeColor="text1"/>
          <w:sz w:val="28"/>
        </w:rPr>
      </w:pPr>
      <w:r w:rsidRPr="005B3F0F">
        <w:rPr>
          <w:color w:val="000000" w:themeColor="text1"/>
          <w:sz w:val="28"/>
          <w:szCs w:val="28"/>
        </w:rPr>
        <w:t xml:space="preserve">Расчет отчисления на социальное страхование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фсзн</m:t>
            </m:r>
          </m:sub>
        </m:sSub>
      </m:oMath>
      <w:r w:rsidRPr="005B3F0F">
        <w:rPr>
          <w:color w:val="000000" w:themeColor="text1"/>
          <w:sz w:val="28"/>
          <w:szCs w:val="28"/>
        </w:rPr>
        <w:t xml:space="preserve">, (35% от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осн</m:t>
            </m:r>
          </m:sub>
        </m:sSub>
      </m:oMath>
      <w:r w:rsidRPr="005B3F0F">
        <w:rPr>
          <w:color w:val="000000" w:themeColor="text1"/>
          <w:sz w:val="28"/>
          <w:szCs w:val="28"/>
        </w:rPr>
        <w:t>) вычисляется по формуле (</w:t>
      </w:r>
      <w:r w:rsidR="000540C9" w:rsidRPr="005B3F0F">
        <w:rPr>
          <w:color w:val="000000" w:themeColor="text1"/>
          <w:sz w:val="28"/>
          <w:szCs w:val="28"/>
        </w:rPr>
        <w:t>3</w:t>
      </w:r>
      <w:r w:rsidRPr="005B3F0F">
        <w:rPr>
          <w:color w:val="000000" w:themeColor="text1"/>
          <w:sz w:val="28"/>
          <w:szCs w:val="28"/>
        </w:rPr>
        <w:t>)</w:t>
      </w:r>
      <w:r w:rsidRPr="005B3F0F">
        <w:rPr>
          <w:color w:val="000000" w:themeColor="text1"/>
          <w:sz w:val="28"/>
        </w:rPr>
        <w:t>:</w:t>
      </w:r>
    </w:p>
    <w:p w14:paraId="24E04598" w14:textId="77777777" w:rsidR="003376DB" w:rsidRPr="005B3F0F" w:rsidRDefault="003376DB" w:rsidP="00732662">
      <w:pPr>
        <w:pStyle w:val="af"/>
        <w:shd w:val="clear" w:color="auto" w:fill="FFFFFF"/>
        <w:spacing w:before="0" w:beforeAutospacing="0" w:after="0" w:afterAutospacing="0"/>
        <w:ind w:left="0" w:right="0" w:firstLine="709"/>
        <w:textAlignment w:val="baseline"/>
        <w:rPr>
          <w:color w:val="000000" w:themeColor="text1"/>
          <w:sz w:val="28"/>
          <w:szCs w:val="28"/>
        </w:rPr>
      </w:pPr>
    </w:p>
    <w:p w14:paraId="4ADAAEC3" w14:textId="77777777" w:rsidR="007048C4" w:rsidRPr="005B3F0F" w:rsidRDefault="007048C4" w:rsidP="00732662">
      <w:pPr>
        <w:pStyle w:val="a3"/>
        <w:tabs>
          <w:tab w:val="left" w:pos="3686"/>
          <w:tab w:val="left" w:pos="8902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rFonts w:eastAsia="Times New Roman"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фсзн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=</m:t>
        </m:r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× 0,35,</m:t>
        </m:r>
      </m:oMath>
      <w:r w:rsidRPr="005B3F0F">
        <w:rPr>
          <w:rFonts w:eastAsia="Times New Roman"/>
          <w:color w:val="000000" w:themeColor="text1"/>
          <w:sz w:val="28"/>
          <w:szCs w:val="28"/>
        </w:rPr>
        <w:tab/>
        <w:t>(</w:t>
      </w:r>
      <w:r w:rsidR="000540C9" w:rsidRPr="005B3F0F">
        <w:rPr>
          <w:rFonts w:eastAsia="Times New Roman"/>
          <w:color w:val="000000" w:themeColor="text1"/>
          <w:sz w:val="28"/>
          <w:szCs w:val="28"/>
        </w:rPr>
        <w:t>3</w:t>
      </w:r>
      <w:r w:rsidRPr="005B3F0F">
        <w:rPr>
          <w:rFonts w:eastAsia="Times New Roman"/>
          <w:color w:val="000000" w:themeColor="text1"/>
          <w:sz w:val="28"/>
          <w:szCs w:val="28"/>
        </w:rPr>
        <w:t>)</w:t>
      </w:r>
    </w:p>
    <w:p w14:paraId="426F40D0" w14:textId="77777777" w:rsidR="007048C4" w:rsidRPr="005B3F0F" w:rsidRDefault="007048C4" w:rsidP="00732662">
      <w:pPr>
        <w:pStyle w:val="af"/>
        <w:shd w:val="clear" w:color="auto" w:fill="FFFFFF"/>
        <w:spacing w:before="0" w:beforeAutospacing="0" w:after="0" w:afterAutospacing="0"/>
        <w:ind w:left="0" w:right="0" w:firstLine="709"/>
        <w:textAlignment w:val="baseline"/>
        <w:rPr>
          <w:color w:val="000000" w:themeColor="text1"/>
          <w:sz w:val="28"/>
          <w:szCs w:val="28"/>
          <w:highlight w:val="red"/>
        </w:rPr>
      </w:pPr>
    </w:p>
    <w:p w14:paraId="41163A76" w14:textId="77777777" w:rsidR="00BF2701" w:rsidRPr="005B3F0F" w:rsidRDefault="00585875" w:rsidP="004613BC">
      <w:pPr>
        <w:pStyle w:val="af"/>
        <w:shd w:val="clear" w:color="auto" w:fill="FFFFFF"/>
        <w:tabs>
          <w:tab w:val="left" w:pos="6615"/>
        </w:tabs>
        <w:spacing w:before="0" w:beforeAutospacing="0" w:after="0" w:afterAutospacing="0"/>
        <w:ind w:left="0" w:right="0"/>
        <w:textAlignment w:val="baseline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г</w:t>
      </w:r>
      <w:r w:rsidR="004613BC" w:rsidRPr="005B3F0F">
        <w:rPr>
          <w:color w:val="000000" w:themeColor="text1"/>
          <w:sz w:val="28"/>
          <w:szCs w:val="28"/>
        </w:rPr>
        <w:t>де</w:t>
      </w:r>
      <w:r w:rsidR="007C1C85" w:rsidRPr="005B3F0F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</m:oMath>
      <w:r w:rsidR="007048C4" w:rsidRPr="005B3F0F">
        <w:rPr>
          <w:color w:val="000000" w:themeColor="text1"/>
          <w:sz w:val="28"/>
          <w:szCs w:val="28"/>
        </w:rPr>
        <w:t xml:space="preserve"> – основная заработная плата.</w:t>
      </w:r>
    </w:p>
    <w:p w14:paraId="0CCDA4FA" w14:textId="77777777" w:rsidR="007048C4" w:rsidRPr="005B3F0F" w:rsidRDefault="004F1DA9" w:rsidP="00225607">
      <w:pPr>
        <w:pStyle w:val="af"/>
        <w:shd w:val="clear" w:color="auto" w:fill="FFFFFF"/>
        <w:spacing w:before="0" w:beforeAutospacing="0" w:after="0" w:afterAutospacing="0"/>
        <w:ind w:left="0" w:right="0"/>
        <w:jc w:val="center"/>
        <w:textAlignment w:val="baseline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фсзн</m:t>
            </m:r>
          </m:sub>
        </m:sSub>
      </m:oMath>
      <w:r w:rsidR="007048C4" w:rsidRPr="005B3F0F">
        <w:rPr>
          <w:color w:val="000000" w:themeColor="text1"/>
          <w:sz w:val="28"/>
          <w:szCs w:val="28"/>
        </w:rPr>
        <w:t xml:space="preserve"> = 50750 × 0,35 = 17699 руб.</w:t>
      </w:r>
    </w:p>
    <w:p w14:paraId="483EB1B5" w14:textId="77777777" w:rsidR="0016336A" w:rsidRPr="005B3F0F" w:rsidRDefault="007048C4" w:rsidP="00732662">
      <w:pPr>
        <w:pStyle w:val="af"/>
        <w:shd w:val="clear" w:color="auto" w:fill="FFFFFF"/>
        <w:spacing w:before="0" w:beforeAutospacing="0" w:after="0" w:afterAutospacing="0"/>
        <w:ind w:left="0" w:right="0" w:firstLine="709"/>
        <w:textAlignment w:val="baseline"/>
        <w:rPr>
          <w:color w:val="000000" w:themeColor="text1"/>
          <w:sz w:val="28"/>
          <w:szCs w:val="20"/>
          <w:shd w:val="clear" w:color="auto" w:fill="FFFFFF"/>
        </w:rPr>
      </w:pPr>
      <w:r w:rsidRPr="005B3F0F">
        <w:rPr>
          <w:color w:val="000000" w:themeColor="text1"/>
          <w:sz w:val="28"/>
          <w:szCs w:val="20"/>
          <w:shd w:val="clear" w:color="auto" w:fill="FFFFFF"/>
        </w:rPr>
        <w:t xml:space="preserve">Единый платеж чрезвычайного налога для ликвидации последствий </w:t>
      </w:r>
    </w:p>
    <w:p w14:paraId="28345102" w14:textId="77777777" w:rsidR="00CC06D4" w:rsidRPr="005B3F0F" w:rsidRDefault="007048C4" w:rsidP="0016336A">
      <w:pPr>
        <w:pStyle w:val="af"/>
        <w:shd w:val="clear" w:color="auto" w:fill="FFFFFF"/>
        <w:spacing w:before="0" w:beforeAutospacing="0" w:after="0" w:afterAutospacing="0"/>
        <w:ind w:left="0" w:right="0"/>
        <w:textAlignment w:val="baseline"/>
        <w:rPr>
          <w:color w:val="000000" w:themeColor="text1"/>
          <w:sz w:val="28"/>
          <w:szCs w:val="20"/>
          <w:shd w:val="clear" w:color="auto" w:fill="FFFFFF"/>
        </w:rPr>
      </w:pPr>
      <w:r w:rsidRPr="005B3F0F">
        <w:rPr>
          <w:color w:val="000000" w:themeColor="text1"/>
          <w:sz w:val="28"/>
          <w:szCs w:val="20"/>
          <w:shd w:val="clear" w:color="auto" w:fill="FFFFFF"/>
        </w:rPr>
        <w:t>катастрофы производится единым платежом в размере 4% от фонда заработной платы</w:t>
      </w:r>
      <w:r w:rsidR="007C1C85" w:rsidRPr="005B3F0F">
        <w:rPr>
          <w:color w:val="000000" w:themeColor="text1"/>
          <w:sz w:val="28"/>
          <w:szCs w:val="20"/>
          <w:shd w:val="clear" w:color="auto" w:fill="FFFFFF"/>
        </w:rPr>
        <w:t xml:space="preserve"> </w:t>
      </w:r>
      <w:r w:rsidRPr="005B3F0F">
        <w:rPr>
          <w:color w:val="000000" w:themeColor="text1"/>
          <w:sz w:val="28"/>
          <w:szCs w:val="20"/>
          <w:shd w:val="clear" w:color="auto" w:fill="FFFFFF"/>
        </w:rPr>
        <w:t>(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осн</m:t>
            </m:r>
          </m:sub>
        </m:sSub>
      </m:oMath>
      <w:r w:rsidRPr="005B3F0F">
        <w:rPr>
          <w:color w:val="000000" w:themeColor="text1"/>
          <w:sz w:val="28"/>
          <w:szCs w:val="20"/>
          <w:shd w:val="clear" w:color="auto" w:fill="FFFFFF"/>
        </w:rPr>
        <w:t>).</w:t>
      </w:r>
    </w:p>
    <w:p w14:paraId="7A1494E9" w14:textId="77777777" w:rsidR="000D2A5D" w:rsidRPr="005B3F0F" w:rsidRDefault="007048C4" w:rsidP="00732662">
      <w:pPr>
        <w:pStyle w:val="af"/>
        <w:shd w:val="clear" w:color="auto" w:fill="FFFFFF"/>
        <w:spacing w:before="0" w:beforeAutospacing="0" w:after="0" w:afterAutospacing="0"/>
        <w:ind w:left="0" w:right="0" w:firstLine="709"/>
        <w:textAlignment w:val="baseline"/>
        <w:rPr>
          <w:color w:val="000000" w:themeColor="text1"/>
          <w:sz w:val="28"/>
        </w:rPr>
      </w:pPr>
      <w:r w:rsidRPr="005B3F0F">
        <w:rPr>
          <w:color w:val="000000" w:themeColor="text1"/>
          <w:sz w:val="28"/>
          <w:szCs w:val="28"/>
        </w:rPr>
        <w:lastRenderedPageBreak/>
        <w:t xml:space="preserve">Расчет отчисления в фонд занятости и чрезвычайный налог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феч</m:t>
            </m:r>
          </m:sub>
        </m:sSub>
      </m:oMath>
      <w:r w:rsidRPr="005B3F0F">
        <w:rPr>
          <w:color w:val="000000" w:themeColor="text1"/>
          <w:sz w:val="28"/>
          <w:szCs w:val="28"/>
        </w:rPr>
        <w:t xml:space="preserve"> (4% от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осн</m:t>
            </m:r>
          </m:sub>
        </m:sSub>
      </m:oMath>
      <w:r w:rsidRPr="005B3F0F">
        <w:rPr>
          <w:color w:val="000000" w:themeColor="text1"/>
          <w:sz w:val="28"/>
          <w:szCs w:val="28"/>
        </w:rPr>
        <w:t>) вычисляется по формуле (</w:t>
      </w:r>
      <w:r w:rsidR="000540C9" w:rsidRPr="005B3F0F">
        <w:rPr>
          <w:color w:val="000000" w:themeColor="text1"/>
          <w:sz w:val="28"/>
          <w:szCs w:val="28"/>
        </w:rPr>
        <w:t>4</w:t>
      </w:r>
      <w:r w:rsidRPr="005B3F0F">
        <w:rPr>
          <w:color w:val="000000" w:themeColor="text1"/>
          <w:sz w:val="28"/>
          <w:szCs w:val="28"/>
        </w:rPr>
        <w:t>)</w:t>
      </w:r>
      <w:r w:rsidRPr="005B3F0F">
        <w:rPr>
          <w:color w:val="000000" w:themeColor="text1"/>
          <w:sz w:val="28"/>
        </w:rPr>
        <w:t>:</w:t>
      </w:r>
    </w:p>
    <w:p w14:paraId="02A1B106" w14:textId="77777777" w:rsidR="00225607" w:rsidRPr="005B3F0F" w:rsidRDefault="00225607" w:rsidP="00732662">
      <w:pPr>
        <w:pStyle w:val="af"/>
        <w:shd w:val="clear" w:color="auto" w:fill="FFFFFF"/>
        <w:spacing w:before="0" w:beforeAutospacing="0" w:after="0" w:afterAutospacing="0"/>
        <w:ind w:left="0" w:right="0" w:firstLine="709"/>
        <w:textAlignment w:val="baseline"/>
        <w:rPr>
          <w:color w:val="000000" w:themeColor="text1"/>
          <w:sz w:val="28"/>
        </w:rPr>
      </w:pPr>
    </w:p>
    <w:p w14:paraId="1010E8C2" w14:textId="77777777" w:rsidR="007048C4" w:rsidRPr="005B3F0F" w:rsidRDefault="007048C4" w:rsidP="00732662">
      <w:pPr>
        <w:pStyle w:val="a3"/>
        <w:tabs>
          <w:tab w:val="left" w:pos="3686"/>
          <w:tab w:val="left" w:pos="8902"/>
        </w:tabs>
        <w:spacing w:line="360" w:lineRule="auto"/>
        <w:ind w:left="0" w:firstLine="709"/>
        <w:rPr>
          <w:rFonts w:eastAsia="Times New Roman"/>
          <w:color w:val="000000" w:themeColor="text1"/>
          <w:sz w:val="28"/>
          <w:szCs w:val="28"/>
        </w:rPr>
      </w:pPr>
      <w:r w:rsidRPr="005B3F0F">
        <w:rPr>
          <w:rFonts w:eastAsia="Times New Roman"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феч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осн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 w:themeColor="text1"/>
            <w:sz w:val="28"/>
            <w:szCs w:val="28"/>
          </w:rPr>
          <m:t xml:space="preserve"> × 0,04,</m:t>
        </m:r>
      </m:oMath>
      <w:r w:rsidRPr="005B3F0F">
        <w:rPr>
          <w:rFonts w:eastAsia="Times New Roman"/>
          <w:color w:val="000000" w:themeColor="text1"/>
          <w:sz w:val="28"/>
          <w:szCs w:val="28"/>
        </w:rPr>
        <w:tab/>
        <w:t>(</w:t>
      </w:r>
      <w:r w:rsidR="000540C9" w:rsidRPr="005B3F0F">
        <w:rPr>
          <w:rFonts w:eastAsia="Times New Roman"/>
          <w:color w:val="000000" w:themeColor="text1"/>
          <w:sz w:val="28"/>
          <w:szCs w:val="28"/>
        </w:rPr>
        <w:t>4</w:t>
      </w:r>
      <w:r w:rsidRPr="005B3F0F">
        <w:rPr>
          <w:rFonts w:eastAsia="Times New Roman"/>
          <w:color w:val="000000" w:themeColor="text1"/>
          <w:sz w:val="28"/>
          <w:szCs w:val="28"/>
        </w:rPr>
        <w:t>)</w:t>
      </w:r>
    </w:p>
    <w:p w14:paraId="73BE0915" w14:textId="77777777" w:rsidR="00131866" w:rsidRPr="005B3F0F" w:rsidRDefault="00131866" w:rsidP="00732662">
      <w:pPr>
        <w:pStyle w:val="a3"/>
        <w:tabs>
          <w:tab w:val="left" w:pos="3686"/>
          <w:tab w:val="left" w:pos="8902"/>
        </w:tabs>
        <w:spacing w:line="360" w:lineRule="auto"/>
        <w:ind w:left="0" w:firstLine="709"/>
        <w:rPr>
          <w:rFonts w:eastAsia="Times New Roman"/>
          <w:color w:val="000000" w:themeColor="text1"/>
          <w:sz w:val="28"/>
          <w:szCs w:val="28"/>
        </w:rPr>
      </w:pPr>
    </w:p>
    <w:p w14:paraId="5C6F5AB8" w14:textId="77777777" w:rsidR="007048C4" w:rsidRPr="005B3F0F" w:rsidRDefault="004F1DA9" w:rsidP="00225607">
      <w:pPr>
        <w:pStyle w:val="af"/>
        <w:shd w:val="clear" w:color="auto" w:fill="FFFFFF"/>
        <w:spacing w:before="0" w:beforeAutospacing="0" w:after="0" w:afterAutospacing="0"/>
        <w:ind w:left="0" w:right="0"/>
        <w:jc w:val="center"/>
        <w:textAlignment w:val="baseline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феч</m:t>
            </m:r>
          </m:sub>
        </m:sSub>
      </m:oMath>
      <w:r w:rsidR="007048C4" w:rsidRPr="005B3F0F">
        <w:rPr>
          <w:color w:val="000000" w:themeColor="text1"/>
          <w:sz w:val="28"/>
          <w:szCs w:val="28"/>
        </w:rPr>
        <w:t xml:space="preserve"> = 50750 × 0,04 = 2023 руб.</w:t>
      </w:r>
    </w:p>
    <w:p w14:paraId="36F83ADB" w14:textId="77777777" w:rsidR="00FD0DC4" w:rsidRPr="005B3F0F" w:rsidRDefault="007048C4" w:rsidP="00FD0DC4">
      <w:pPr>
        <w:pStyle w:val="af"/>
        <w:shd w:val="clear" w:color="auto" w:fill="FFFFFF"/>
        <w:spacing w:before="0" w:beforeAutospacing="0" w:after="0" w:afterAutospacing="0"/>
        <w:ind w:left="0" w:right="0" w:firstLine="709"/>
        <w:textAlignment w:val="baseline"/>
        <w:rPr>
          <w:color w:val="000000" w:themeColor="text1"/>
          <w:sz w:val="28"/>
        </w:rPr>
      </w:pPr>
      <w:r w:rsidRPr="005B3F0F">
        <w:rPr>
          <w:color w:val="000000" w:themeColor="text1"/>
          <w:sz w:val="28"/>
          <w:szCs w:val="20"/>
          <w:shd w:val="clear" w:color="auto" w:fill="FFFFFF"/>
        </w:rPr>
        <w:t xml:space="preserve">Сумма всех затрат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сум</m:t>
            </m:r>
          </m:sub>
        </m:sSub>
      </m:oMath>
      <w:r w:rsidRPr="005B3F0F">
        <w:rPr>
          <w:color w:val="000000" w:themeColor="text1"/>
          <w:sz w:val="28"/>
          <w:szCs w:val="20"/>
          <w:shd w:val="clear" w:color="auto" w:fill="FFFFFF"/>
        </w:rPr>
        <w:t xml:space="preserve">, руб., состоит из суммы заработной платы и всех отчислений и </w:t>
      </w:r>
      <w:r w:rsidRPr="005B3F0F">
        <w:rPr>
          <w:color w:val="000000" w:themeColor="text1"/>
          <w:sz w:val="28"/>
          <w:szCs w:val="28"/>
        </w:rPr>
        <w:t>вычисляется по формуле (</w:t>
      </w:r>
      <w:r w:rsidR="000540C9" w:rsidRPr="005B3F0F">
        <w:rPr>
          <w:color w:val="000000" w:themeColor="text1"/>
          <w:sz w:val="28"/>
          <w:szCs w:val="28"/>
        </w:rPr>
        <w:t>5</w:t>
      </w:r>
      <w:r w:rsidRPr="005B3F0F">
        <w:rPr>
          <w:color w:val="000000" w:themeColor="text1"/>
          <w:sz w:val="28"/>
          <w:szCs w:val="28"/>
        </w:rPr>
        <w:t>)</w:t>
      </w:r>
      <w:r w:rsidRPr="005B3F0F">
        <w:rPr>
          <w:color w:val="000000" w:themeColor="text1"/>
          <w:sz w:val="28"/>
        </w:rPr>
        <w:t>:</w:t>
      </w:r>
    </w:p>
    <w:p w14:paraId="6BF6C09E" w14:textId="77777777" w:rsidR="00FD0DC4" w:rsidRPr="005B3F0F" w:rsidRDefault="00FD0DC4">
      <w:pPr>
        <w:spacing w:after="160" w:line="259" w:lineRule="auto"/>
        <w:rPr>
          <w:rFonts w:eastAsia="Times New Roman" w:cs="Times New Roman"/>
          <w:color w:val="000000" w:themeColor="text1"/>
          <w:szCs w:val="24"/>
          <w:highlight w:val="yellow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8246"/>
        <w:gridCol w:w="1252"/>
      </w:tblGrid>
      <w:tr w:rsidR="008A119B" w:rsidRPr="005B3F0F" w14:paraId="26DCF742" w14:textId="77777777" w:rsidTr="00131866">
        <w:tc>
          <w:tcPr>
            <w:tcW w:w="8246" w:type="dxa"/>
            <w:shd w:val="clear" w:color="auto" w:fill="auto"/>
          </w:tcPr>
          <w:p w14:paraId="74485E2A" w14:textId="77777777" w:rsidR="007048C4" w:rsidRPr="005B3F0F" w:rsidRDefault="004F1DA9" w:rsidP="00371FD5">
            <w:pPr>
              <w:pStyle w:val="af"/>
              <w:spacing w:before="0" w:beforeAutospacing="0" w:after="0" w:afterAutospacing="0"/>
              <w:ind w:left="0" w:right="0" w:firstLine="1594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сум</m:t>
                  </m:r>
                </m:sub>
              </m:sSub>
            </m:oMath>
            <w:r w:rsidR="007048C4" w:rsidRPr="005B3F0F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осн</m:t>
                  </m:r>
                </m:sub>
              </m:sSub>
            </m:oMath>
            <w:r w:rsidR="007048C4" w:rsidRPr="005B3F0F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фсзн</m:t>
                  </m:r>
                </m:sub>
              </m:sSub>
            </m:oMath>
            <w:r w:rsidR="007048C4" w:rsidRPr="005B3F0F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феч</m:t>
                  </m:r>
                </m:sub>
              </m:sSub>
            </m:oMath>
            <w:r w:rsidR="007048C4" w:rsidRPr="005B3F0F">
              <w:rPr>
                <w:color w:val="000000" w:themeColor="text1"/>
                <w:sz w:val="28"/>
                <w:szCs w:val="28"/>
                <w:shd w:val="clear" w:color="auto" w:fill="FFFFFF"/>
              </w:rPr>
              <w:t>,</w:t>
            </w:r>
          </w:p>
        </w:tc>
        <w:tc>
          <w:tcPr>
            <w:tcW w:w="1252" w:type="dxa"/>
            <w:shd w:val="clear" w:color="auto" w:fill="auto"/>
          </w:tcPr>
          <w:p w14:paraId="17515956" w14:textId="77777777" w:rsidR="007048C4" w:rsidRPr="005B3F0F" w:rsidRDefault="007048C4" w:rsidP="000540C9">
            <w:pPr>
              <w:pStyle w:val="af"/>
              <w:spacing w:before="0" w:beforeAutospacing="0" w:after="0" w:afterAutospacing="0"/>
              <w:ind w:left="0" w:right="0" w:firstLine="709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5B3F0F">
              <w:rPr>
                <w:color w:val="000000" w:themeColor="text1"/>
                <w:sz w:val="28"/>
                <w:szCs w:val="28"/>
              </w:rPr>
              <w:t>(</w:t>
            </w:r>
            <w:r w:rsidR="000540C9" w:rsidRPr="005B3F0F">
              <w:rPr>
                <w:color w:val="000000" w:themeColor="text1"/>
                <w:sz w:val="28"/>
                <w:szCs w:val="28"/>
              </w:rPr>
              <w:t>5</w:t>
            </w:r>
            <w:r w:rsidRPr="005B3F0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06066F9A" w14:textId="77777777" w:rsidR="007048C4" w:rsidRPr="005B3F0F" w:rsidRDefault="007048C4" w:rsidP="00BF2701">
      <w:pPr>
        <w:pStyle w:val="af"/>
        <w:shd w:val="clear" w:color="auto" w:fill="FFFFFF"/>
        <w:spacing w:before="0" w:beforeAutospacing="0" w:after="0" w:afterAutospacing="0"/>
        <w:ind w:left="0" w:right="0" w:firstLine="709"/>
        <w:textAlignment w:val="baseline"/>
        <w:rPr>
          <w:color w:val="000000" w:themeColor="text1"/>
          <w:sz w:val="28"/>
          <w:szCs w:val="28"/>
        </w:rPr>
      </w:pPr>
    </w:p>
    <w:p w14:paraId="3FF42B81" w14:textId="77777777" w:rsidR="007048C4" w:rsidRPr="005B3F0F" w:rsidRDefault="004F1DA9" w:rsidP="004613BC">
      <w:pPr>
        <w:pStyle w:val="af"/>
        <w:shd w:val="clear" w:color="auto" w:fill="FFFFFF"/>
        <w:spacing w:before="0" w:beforeAutospacing="0" w:after="0" w:afterAutospacing="0"/>
        <w:ind w:left="0" w:right="0"/>
        <w:jc w:val="center"/>
        <w:textAlignment w:val="baseline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сум</m:t>
            </m:r>
          </m:sub>
        </m:sSub>
      </m:oMath>
      <w:r w:rsidR="007048C4" w:rsidRPr="005B3F0F">
        <w:rPr>
          <w:color w:val="000000" w:themeColor="text1"/>
          <w:sz w:val="28"/>
          <w:szCs w:val="28"/>
          <w:shd w:val="clear" w:color="auto" w:fill="FFFFFF"/>
        </w:rPr>
        <w:t xml:space="preserve"> = </w:t>
      </w:r>
      <w:r w:rsidR="007048C4" w:rsidRPr="005B3F0F">
        <w:rPr>
          <w:color w:val="000000" w:themeColor="text1"/>
          <w:sz w:val="28"/>
          <w:szCs w:val="28"/>
        </w:rPr>
        <w:t xml:space="preserve">50750 + 17699 + 2023 </w:t>
      </w:r>
      <w:r w:rsidR="007048C4" w:rsidRPr="005B3F0F">
        <w:rPr>
          <w:color w:val="000000" w:themeColor="text1"/>
          <w:sz w:val="28"/>
          <w:szCs w:val="28"/>
          <w:shd w:val="clear" w:color="auto" w:fill="FFFFFF"/>
        </w:rPr>
        <w:t>= 70472 руб.</w:t>
      </w:r>
    </w:p>
    <w:p w14:paraId="1535D56C" w14:textId="77777777" w:rsidR="007048C4" w:rsidRPr="005B3F0F" w:rsidRDefault="007048C4" w:rsidP="00BF2701">
      <w:pPr>
        <w:pStyle w:val="af"/>
        <w:shd w:val="clear" w:color="auto" w:fill="FFFFF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0"/>
        </w:rPr>
      </w:pPr>
      <w:r w:rsidRPr="005B3F0F">
        <w:rPr>
          <w:color w:val="000000" w:themeColor="text1"/>
          <w:sz w:val="28"/>
          <w:szCs w:val="20"/>
        </w:rPr>
        <w:t xml:space="preserve">Накладные расходы,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н</m:t>
            </m:r>
          </m:sub>
        </m:sSub>
      </m:oMath>
      <w:r w:rsidRPr="005B3F0F">
        <w:rPr>
          <w:color w:val="000000" w:themeColor="text1"/>
          <w:sz w:val="28"/>
          <w:szCs w:val="20"/>
        </w:rPr>
        <w:t>, руб., вычисляются по формуле (</w:t>
      </w:r>
      <w:r w:rsidR="000540C9" w:rsidRPr="005B3F0F">
        <w:rPr>
          <w:color w:val="000000" w:themeColor="text1"/>
          <w:sz w:val="28"/>
          <w:szCs w:val="20"/>
        </w:rPr>
        <w:t>6</w:t>
      </w:r>
      <w:r w:rsidRPr="005B3F0F">
        <w:rPr>
          <w:color w:val="000000" w:themeColor="text1"/>
          <w:sz w:val="28"/>
          <w:szCs w:val="20"/>
        </w:rPr>
        <w:t>)</w:t>
      </w:r>
    </w:p>
    <w:p w14:paraId="4D4956BE" w14:textId="77777777" w:rsidR="007048C4" w:rsidRPr="005B3F0F" w:rsidRDefault="007048C4" w:rsidP="00BF2701">
      <w:pPr>
        <w:pStyle w:val="af"/>
        <w:shd w:val="clear" w:color="auto" w:fill="FFFFF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0"/>
        </w:rPr>
      </w:pPr>
    </w:p>
    <w:p w14:paraId="11918DF2" w14:textId="77777777" w:rsidR="007048C4" w:rsidRPr="005B3F0F" w:rsidRDefault="007048C4" w:rsidP="00BF2701">
      <w:pPr>
        <w:pStyle w:val="a3"/>
        <w:tabs>
          <w:tab w:val="left" w:pos="3686"/>
          <w:tab w:val="left" w:pos="8902"/>
        </w:tabs>
        <w:spacing w:line="360" w:lineRule="auto"/>
        <w:ind w:left="0" w:firstLine="709"/>
        <w:rPr>
          <w:rFonts w:eastAsia="Times New Roman"/>
          <w:color w:val="000000" w:themeColor="text1"/>
          <w:sz w:val="28"/>
          <w:szCs w:val="28"/>
        </w:rPr>
      </w:pPr>
      <w:r w:rsidRPr="005B3F0F">
        <w:rPr>
          <w:rFonts w:eastAsia="Times New Roman"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сум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 w:themeColor="text1"/>
            <w:sz w:val="28"/>
            <w:szCs w:val="28"/>
          </w:rPr>
          <m:t>× 3,0,</m:t>
        </m:r>
      </m:oMath>
      <w:r w:rsidRPr="005B3F0F">
        <w:rPr>
          <w:rFonts w:eastAsia="Times New Roman"/>
          <w:color w:val="000000" w:themeColor="text1"/>
          <w:sz w:val="28"/>
          <w:szCs w:val="28"/>
        </w:rPr>
        <w:tab/>
        <w:t>(</w:t>
      </w:r>
      <w:r w:rsidR="000540C9" w:rsidRPr="005B3F0F">
        <w:rPr>
          <w:rFonts w:eastAsia="Times New Roman"/>
          <w:color w:val="000000" w:themeColor="text1"/>
          <w:sz w:val="28"/>
          <w:szCs w:val="28"/>
        </w:rPr>
        <w:t>6</w:t>
      </w:r>
      <w:r w:rsidRPr="005B3F0F">
        <w:rPr>
          <w:rFonts w:eastAsia="Times New Roman"/>
          <w:color w:val="000000" w:themeColor="text1"/>
          <w:sz w:val="28"/>
          <w:szCs w:val="28"/>
        </w:rPr>
        <w:t>)</w:t>
      </w:r>
    </w:p>
    <w:p w14:paraId="323B51A9" w14:textId="77777777" w:rsidR="00A96B07" w:rsidRPr="005B3F0F" w:rsidRDefault="004F1DA9" w:rsidP="004613BC">
      <w:pPr>
        <w:pStyle w:val="af"/>
        <w:shd w:val="clear" w:color="auto" w:fill="FFFFFF"/>
        <w:spacing w:before="0" w:beforeAutospacing="0" w:after="0" w:afterAutospacing="0"/>
        <w:ind w:left="0" w:right="0"/>
        <w:jc w:val="center"/>
        <w:rPr>
          <w:color w:val="000000" w:themeColor="text1"/>
          <w:sz w:val="28"/>
          <w:szCs w:val="20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н</m:t>
            </m:r>
          </m:sub>
        </m:sSub>
      </m:oMath>
      <w:r w:rsidR="007048C4" w:rsidRPr="005B3F0F">
        <w:rPr>
          <w:color w:val="000000" w:themeColor="text1"/>
          <w:sz w:val="28"/>
          <w:szCs w:val="20"/>
        </w:rPr>
        <w:t xml:space="preserve"> = </w:t>
      </w:r>
      <w:r w:rsidR="007048C4" w:rsidRPr="005B3F0F">
        <w:rPr>
          <w:color w:val="000000" w:themeColor="text1"/>
          <w:sz w:val="28"/>
          <w:szCs w:val="28"/>
          <w:shd w:val="clear" w:color="auto" w:fill="FFFFFF"/>
        </w:rPr>
        <w:t>70472</w:t>
      </w:r>
      <w:r w:rsidR="007048C4" w:rsidRPr="005B3F0F">
        <w:rPr>
          <w:color w:val="000000" w:themeColor="text1"/>
          <w:sz w:val="28"/>
          <w:szCs w:val="28"/>
        </w:rPr>
        <w:t xml:space="preserve"> × </w:t>
      </w:r>
      <w:r w:rsidR="007048C4" w:rsidRPr="005B3F0F">
        <w:rPr>
          <w:color w:val="000000" w:themeColor="text1"/>
          <w:sz w:val="28"/>
          <w:szCs w:val="20"/>
        </w:rPr>
        <w:t>3,0 = 211416 руб.</w:t>
      </w:r>
    </w:p>
    <w:p w14:paraId="28B88003" w14:textId="77777777" w:rsidR="007048C4" w:rsidRPr="005B3F0F" w:rsidRDefault="007048C4" w:rsidP="00BF2701">
      <w:pPr>
        <w:pStyle w:val="af"/>
        <w:shd w:val="clear" w:color="auto" w:fill="FFFFFF"/>
        <w:spacing w:before="0" w:beforeAutospacing="0" w:after="0" w:afterAutospacing="0"/>
        <w:ind w:left="0" w:right="0" w:firstLine="709"/>
        <w:rPr>
          <w:color w:val="000000" w:themeColor="text1"/>
          <w:sz w:val="40"/>
          <w:szCs w:val="20"/>
        </w:rPr>
      </w:pPr>
      <w:r w:rsidRPr="005B3F0F">
        <w:rPr>
          <w:color w:val="000000" w:themeColor="text1"/>
          <w:sz w:val="28"/>
          <w:szCs w:val="20"/>
          <w:shd w:val="clear" w:color="auto" w:fill="FFFFFF"/>
        </w:rPr>
        <w:t xml:space="preserve">Расчет себестоимости продукции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п</m:t>
            </m:r>
          </m:sub>
        </m:sSub>
      </m:oMath>
      <w:r w:rsidRPr="005B3F0F">
        <w:rPr>
          <w:color w:val="000000" w:themeColor="text1"/>
          <w:sz w:val="28"/>
          <w:szCs w:val="20"/>
          <w:shd w:val="clear" w:color="auto" w:fill="FFFFFF"/>
        </w:rPr>
        <w:t xml:space="preserve"> вычисляется по формуле (</w:t>
      </w:r>
      <w:r w:rsidR="000540C9" w:rsidRPr="005B3F0F">
        <w:rPr>
          <w:color w:val="000000" w:themeColor="text1"/>
          <w:sz w:val="28"/>
          <w:szCs w:val="20"/>
          <w:shd w:val="clear" w:color="auto" w:fill="FFFFFF"/>
        </w:rPr>
        <w:t>7</w:t>
      </w:r>
      <w:r w:rsidRPr="005B3F0F">
        <w:rPr>
          <w:color w:val="000000" w:themeColor="text1"/>
          <w:sz w:val="28"/>
          <w:szCs w:val="20"/>
          <w:shd w:val="clear" w:color="auto" w:fill="FFFFFF"/>
        </w:rPr>
        <w:t>):</w:t>
      </w:r>
    </w:p>
    <w:p w14:paraId="4913AEBC" w14:textId="77777777" w:rsidR="007048C4" w:rsidRPr="005B3F0F" w:rsidRDefault="007048C4" w:rsidP="00BF2701">
      <w:pPr>
        <w:pStyle w:val="af"/>
        <w:shd w:val="clear" w:color="auto" w:fill="FFFFFF"/>
        <w:spacing w:before="0" w:beforeAutospacing="0" w:after="0" w:afterAutospacing="0"/>
        <w:ind w:left="0" w:right="0" w:firstLine="709"/>
        <w:textAlignment w:val="baseline"/>
        <w:rPr>
          <w:color w:val="000000" w:themeColor="text1"/>
          <w:sz w:val="28"/>
          <w:szCs w:val="28"/>
        </w:rPr>
      </w:pPr>
    </w:p>
    <w:tbl>
      <w:tblPr>
        <w:tblW w:w="935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8789"/>
        <w:gridCol w:w="567"/>
      </w:tblGrid>
      <w:tr w:rsidR="008A119B" w:rsidRPr="005B3F0F" w14:paraId="1AB1EA89" w14:textId="77777777" w:rsidTr="002F4D6F">
        <w:tc>
          <w:tcPr>
            <w:tcW w:w="8789" w:type="dxa"/>
            <w:shd w:val="clear" w:color="auto" w:fill="auto"/>
          </w:tcPr>
          <w:p w14:paraId="13232C41" w14:textId="77777777" w:rsidR="007048C4" w:rsidRPr="005B3F0F" w:rsidRDefault="004F1DA9" w:rsidP="002F4D6F">
            <w:pPr>
              <w:pStyle w:val="af"/>
              <w:spacing w:before="0" w:beforeAutospacing="0" w:after="0" w:afterAutospacing="0"/>
              <w:ind w:left="1021" w:right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п</m:t>
                  </m:r>
                </m:sub>
              </m:sSub>
            </m:oMath>
            <w:r w:rsidR="007048C4" w:rsidRPr="005B3F0F">
              <w:rPr>
                <w:color w:val="000000" w:themeColor="text1"/>
                <w:sz w:val="28"/>
                <w:szCs w:val="20"/>
                <w:shd w:val="clear" w:color="auto" w:fill="FFFFFF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осн</m:t>
                  </m:r>
                </m:sub>
              </m:sSub>
            </m:oMath>
            <w:r w:rsidR="007048C4" w:rsidRPr="005B3F0F">
              <w:rPr>
                <w:color w:val="000000" w:themeColor="text1"/>
                <w:sz w:val="28"/>
                <w:szCs w:val="20"/>
                <w:shd w:val="clear" w:color="auto" w:fill="FFFFFF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фсзн</m:t>
                  </m:r>
                </m:sub>
              </m:sSub>
            </m:oMath>
            <w:r w:rsidR="007048C4" w:rsidRPr="005B3F0F">
              <w:rPr>
                <w:color w:val="000000" w:themeColor="text1"/>
                <w:sz w:val="28"/>
                <w:szCs w:val="20"/>
                <w:shd w:val="clear" w:color="auto" w:fill="FFFFFF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мат</m:t>
                  </m:r>
                </m:sub>
              </m:sSub>
            </m:oMath>
            <w:r w:rsidR="007048C4" w:rsidRPr="005B3F0F">
              <w:rPr>
                <w:color w:val="000000" w:themeColor="text1"/>
                <w:sz w:val="28"/>
                <w:szCs w:val="20"/>
                <w:shd w:val="clear" w:color="auto" w:fill="FFFFFF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м</m:t>
                  </m:r>
                </m:sub>
              </m:sSub>
            </m:oMath>
            <w:r w:rsidR="007048C4" w:rsidRPr="005B3F0F">
              <w:rPr>
                <w:color w:val="000000" w:themeColor="text1"/>
                <w:sz w:val="28"/>
                <w:szCs w:val="20"/>
                <w:shd w:val="clear" w:color="auto" w:fill="FFFFFF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н</m:t>
                  </m:r>
                </m:sub>
              </m:sSub>
            </m:oMath>
            <w:r w:rsidR="007048C4" w:rsidRPr="005B3F0F">
              <w:rPr>
                <w:color w:val="000000" w:themeColor="text1"/>
                <w:sz w:val="28"/>
                <w:szCs w:val="20"/>
                <w:shd w:val="clear" w:color="auto" w:fill="FFFFFF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феч</m:t>
                  </m:r>
                </m:sub>
              </m:sSub>
            </m:oMath>
            <w:r w:rsidR="007048C4" w:rsidRPr="005B3F0F">
              <w:rPr>
                <w:color w:val="000000" w:themeColor="text1"/>
                <w:sz w:val="28"/>
                <w:szCs w:val="20"/>
                <w:shd w:val="clear" w:color="auto" w:fill="FFFFFF"/>
              </w:rPr>
              <w:t>,</w:t>
            </w:r>
          </w:p>
        </w:tc>
        <w:tc>
          <w:tcPr>
            <w:tcW w:w="567" w:type="dxa"/>
            <w:shd w:val="clear" w:color="auto" w:fill="auto"/>
          </w:tcPr>
          <w:p w14:paraId="476577CE" w14:textId="77777777" w:rsidR="007048C4" w:rsidRPr="005B3F0F" w:rsidRDefault="007048C4" w:rsidP="000540C9">
            <w:pPr>
              <w:pStyle w:val="af"/>
              <w:spacing w:before="0" w:beforeAutospacing="0" w:after="0" w:afterAutospacing="0"/>
              <w:ind w:left="0" w:right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5B3F0F">
              <w:rPr>
                <w:color w:val="000000" w:themeColor="text1"/>
                <w:sz w:val="28"/>
                <w:szCs w:val="28"/>
              </w:rPr>
              <w:t>(</w:t>
            </w:r>
            <w:r w:rsidR="000540C9" w:rsidRPr="005B3F0F">
              <w:rPr>
                <w:color w:val="000000" w:themeColor="text1"/>
                <w:sz w:val="28"/>
                <w:szCs w:val="28"/>
              </w:rPr>
              <w:t>7</w:t>
            </w:r>
            <w:r w:rsidRPr="005B3F0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367F554C" w14:textId="77777777" w:rsidR="007048C4" w:rsidRPr="005B3F0F" w:rsidRDefault="007048C4" w:rsidP="00BF2701">
      <w:pPr>
        <w:pStyle w:val="af"/>
        <w:shd w:val="clear" w:color="auto" w:fill="FFFFFF"/>
        <w:spacing w:before="0" w:beforeAutospacing="0" w:after="0" w:afterAutospacing="0"/>
        <w:ind w:left="0" w:right="0" w:firstLine="709"/>
        <w:textAlignment w:val="baseline"/>
        <w:rPr>
          <w:color w:val="000000" w:themeColor="text1"/>
          <w:sz w:val="28"/>
          <w:szCs w:val="28"/>
        </w:rPr>
      </w:pPr>
    </w:p>
    <w:p w14:paraId="4DF8220B" w14:textId="77777777" w:rsidR="007048C4" w:rsidRPr="005B3F0F" w:rsidRDefault="007048C4" w:rsidP="004613BC">
      <w:pPr>
        <w:pStyle w:val="af"/>
        <w:shd w:val="clear" w:color="auto" w:fill="FFFFFF"/>
        <w:spacing w:before="0" w:beforeAutospacing="0" w:after="0" w:afterAutospacing="0"/>
        <w:ind w:left="0" w:right="0"/>
        <w:jc w:val="center"/>
        <w:textAlignment w:val="baseline"/>
        <w:rPr>
          <w:color w:val="000000" w:themeColor="text1"/>
          <w:sz w:val="20"/>
          <w:szCs w:val="20"/>
          <w:shd w:val="clear" w:color="auto" w:fill="FFFFFF"/>
        </w:rPr>
      </w:pPr>
      <w:r w:rsidRPr="005B3F0F">
        <w:rPr>
          <w:color w:val="000000" w:themeColor="text1"/>
          <w:sz w:val="28"/>
          <w:szCs w:val="20"/>
          <w:shd w:val="clear" w:color="auto" w:fill="FFFFFF"/>
        </w:rPr>
        <w:t>Сп =</w:t>
      </w:r>
      <w:r w:rsidRPr="005B3F0F">
        <w:rPr>
          <w:color w:val="000000" w:themeColor="text1"/>
          <w:sz w:val="28"/>
          <w:szCs w:val="28"/>
        </w:rPr>
        <w:t xml:space="preserve"> 50750 + 17699 + </w:t>
      </w:r>
      <w:r w:rsidR="00A93966">
        <w:rPr>
          <w:color w:val="000000" w:themeColor="text1"/>
          <w:sz w:val="28"/>
          <w:szCs w:val="20"/>
          <w:shd w:val="clear" w:color="auto" w:fill="FFFFFF"/>
        </w:rPr>
        <w:t>815</w:t>
      </w:r>
      <w:r w:rsidRPr="005B3F0F">
        <w:rPr>
          <w:color w:val="000000" w:themeColor="text1"/>
          <w:sz w:val="28"/>
          <w:szCs w:val="20"/>
          <w:shd w:val="clear" w:color="auto" w:fill="FFFFFF"/>
        </w:rPr>
        <w:t xml:space="preserve"> + </w:t>
      </w:r>
      <w:r w:rsidRPr="005B3F0F">
        <w:rPr>
          <w:color w:val="000000" w:themeColor="text1"/>
          <w:sz w:val="28"/>
          <w:szCs w:val="28"/>
        </w:rPr>
        <w:t>8704</w:t>
      </w:r>
      <w:r w:rsidRPr="005B3F0F">
        <w:rPr>
          <w:color w:val="000000" w:themeColor="text1"/>
          <w:sz w:val="28"/>
          <w:szCs w:val="20"/>
          <w:shd w:val="clear" w:color="auto" w:fill="FFFFFF"/>
        </w:rPr>
        <w:t xml:space="preserve"> + </w:t>
      </w:r>
      <w:r w:rsidRPr="005B3F0F">
        <w:rPr>
          <w:color w:val="000000" w:themeColor="text1"/>
          <w:sz w:val="28"/>
          <w:szCs w:val="20"/>
        </w:rPr>
        <w:t xml:space="preserve">211416 + </w:t>
      </w:r>
      <w:r w:rsidRPr="005B3F0F">
        <w:rPr>
          <w:color w:val="000000" w:themeColor="text1"/>
          <w:sz w:val="28"/>
          <w:szCs w:val="28"/>
        </w:rPr>
        <w:t xml:space="preserve">2023 </w:t>
      </w:r>
      <w:r w:rsidRPr="005B3F0F">
        <w:rPr>
          <w:color w:val="000000" w:themeColor="text1"/>
          <w:sz w:val="28"/>
          <w:szCs w:val="20"/>
        </w:rPr>
        <w:t xml:space="preserve">= </w:t>
      </w:r>
      <w:r w:rsidR="00B75D5E" w:rsidRPr="005B3F0F">
        <w:rPr>
          <w:color w:val="000000" w:themeColor="text1"/>
          <w:sz w:val="28"/>
          <w:szCs w:val="20"/>
        </w:rPr>
        <w:t>291</w:t>
      </w:r>
      <w:r w:rsidR="00A93966">
        <w:rPr>
          <w:color w:val="000000" w:themeColor="text1"/>
          <w:sz w:val="28"/>
          <w:szCs w:val="20"/>
        </w:rPr>
        <w:t>407</w:t>
      </w:r>
      <w:r w:rsidRPr="005B3F0F">
        <w:rPr>
          <w:color w:val="000000" w:themeColor="text1"/>
          <w:sz w:val="28"/>
          <w:szCs w:val="20"/>
        </w:rPr>
        <w:t xml:space="preserve"> руб.</w:t>
      </w:r>
    </w:p>
    <w:p w14:paraId="433EED3E" w14:textId="77777777" w:rsidR="007048C4" w:rsidRPr="005B3F0F" w:rsidRDefault="007048C4" w:rsidP="00BF2701">
      <w:pPr>
        <w:pStyle w:val="af"/>
        <w:shd w:val="clear" w:color="auto" w:fill="FFFFF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0"/>
          <w:shd w:val="clear" w:color="auto" w:fill="FFFFFF"/>
        </w:rPr>
      </w:pPr>
      <w:r w:rsidRPr="005B3F0F">
        <w:rPr>
          <w:color w:val="000000" w:themeColor="text1"/>
          <w:sz w:val="28"/>
          <w:szCs w:val="20"/>
          <w:shd w:val="clear" w:color="auto" w:fill="FFFFFF"/>
        </w:rPr>
        <w:t>Размер прибыли П, найденной из расчета рентабельности в 30%, вычисляется по формуле (</w:t>
      </w:r>
      <w:r w:rsidR="000540C9" w:rsidRPr="005B3F0F">
        <w:rPr>
          <w:color w:val="000000" w:themeColor="text1"/>
          <w:sz w:val="28"/>
          <w:szCs w:val="20"/>
          <w:shd w:val="clear" w:color="auto" w:fill="FFFFFF"/>
        </w:rPr>
        <w:t>8</w:t>
      </w:r>
      <w:r w:rsidRPr="005B3F0F">
        <w:rPr>
          <w:color w:val="000000" w:themeColor="text1"/>
          <w:sz w:val="28"/>
          <w:szCs w:val="20"/>
          <w:shd w:val="clear" w:color="auto" w:fill="FFFFFF"/>
        </w:rPr>
        <w:t>):</w:t>
      </w:r>
    </w:p>
    <w:p w14:paraId="602036EB" w14:textId="77777777" w:rsidR="004613BC" w:rsidRPr="005B3F0F" w:rsidRDefault="004613BC" w:rsidP="00BF2701">
      <w:pPr>
        <w:pStyle w:val="af"/>
        <w:shd w:val="clear" w:color="auto" w:fill="FFFFF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0"/>
          <w:shd w:val="clear" w:color="auto" w:fill="FFFFFF"/>
        </w:rPr>
      </w:pPr>
    </w:p>
    <w:p w14:paraId="4EE7B594" w14:textId="77777777" w:rsidR="00267DE3" w:rsidRPr="005B3F0F" w:rsidRDefault="007048C4" w:rsidP="00BF2701">
      <w:pPr>
        <w:pStyle w:val="a3"/>
        <w:tabs>
          <w:tab w:val="left" w:pos="3686"/>
          <w:tab w:val="left" w:pos="8902"/>
        </w:tabs>
        <w:spacing w:line="360" w:lineRule="auto"/>
        <w:ind w:left="0" w:firstLine="709"/>
        <w:rPr>
          <w:rFonts w:eastAsia="Times New Roman"/>
          <w:color w:val="000000" w:themeColor="text1"/>
          <w:sz w:val="28"/>
          <w:szCs w:val="28"/>
        </w:rPr>
      </w:pPr>
      <w:r w:rsidRPr="005B3F0F">
        <w:rPr>
          <w:rFonts w:eastAsia="Times New Roman"/>
          <w:color w:val="000000" w:themeColor="text1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/>
            <w:color w:val="000000" w:themeColor="text1"/>
            <w:sz w:val="28"/>
            <w:szCs w:val="28"/>
          </w:rPr>
          <m:t>П=</m:t>
        </m:r>
        <m:sSub>
          <m:sSub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0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color w:val="000000" w:themeColor="text1"/>
            <w:sz w:val="28"/>
            <w:szCs w:val="28"/>
          </w:rPr>
          <m:t xml:space="preserve"> × 0.30,</m:t>
        </m:r>
      </m:oMath>
      <w:r w:rsidRPr="005B3F0F">
        <w:rPr>
          <w:rFonts w:eastAsia="Times New Roman"/>
          <w:color w:val="000000" w:themeColor="text1"/>
          <w:sz w:val="28"/>
          <w:szCs w:val="28"/>
        </w:rPr>
        <w:tab/>
        <w:t>(</w:t>
      </w:r>
      <w:r w:rsidR="000540C9" w:rsidRPr="005B3F0F">
        <w:rPr>
          <w:rFonts w:eastAsia="Times New Roman"/>
          <w:color w:val="000000" w:themeColor="text1"/>
          <w:sz w:val="28"/>
          <w:szCs w:val="28"/>
        </w:rPr>
        <w:t>8</w:t>
      </w:r>
      <w:r w:rsidRPr="005B3F0F">
        <w:rPr>
          <w:rFonts w:eastAsia="Times New Roman"/>
          <w:color w:val="000000" w:themeColor="text1"/>
          <w:sz w:val="28"/>
          <w:szCs w:val="28"/>
        </w:rPr>
        <w:t>)</w:t>
      </w:r>
    </w:p>
    <w:p w14:paraId="2A2DD14C" w14:textId="77777777" w:rsidR="00BF2701" w:rsidRPr="005B3F0F" w:rsidRDefault="00BF2701" w:rsidP="00BF2701">
      <w:pPr>
        <w:pStyle w:val="a3"/>
        <w:tabs>
          <w:tab w:val="left" w:pos="3686"/>
          <w:tab w:val="left" w:pos="8902"/>
        </w:tabs>
        <w:spacing w:line="360" w:lineRule="auto"/>
        <w:ind w:left="0" w:firstLine="709"/>
        <w:rPr>
          <w:rFonts w:eastAsia="Times New Roman"/>
          <w:color w:val="000000" w:themeColor="text1"/>
          <w:sz w:val="28"/>
          <w:szCs w:val="28"/>
        </w:rPr>
      </w:pPr>
    </w:p>
    <w:p w14:paraId="3AC324FB" w14:textId="77777777" w:rsidR="00CC06D4" w:rsidRPr="005B3F0F" w:rsidRDefault="004613BC" w:rsidP="003376DB">
      <w:pPr>
        <w:pStyle w:val="af"/>
        <w:shd w:val="clear" w:color="auto" w:fill="FFFFFF"/>
        <w:spacing w:before="0" w:beforeAutospacing="0" w:after="0" w:afterAutospacing="0"/>
        <w:ind w:left="0" w:right="0"/>
        <w:textAlignment w:val="baseline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 xml:space="preserve">где </w:t>
      </w:r>
      <w:r w:rsidR="007048C4" w:rsidRPr="005B3F0F">
        <w:rPr>
          <w:color w:val="000000" w:themeColor="text1"/>
          <w:sz w:val="28"/>
          <w:szCs w:val="20"/>
          <w:shd w:val="clear" w:color="auto" w:fill="FFFFFF"/>
        </w:rPr>
        <w:t>Сп</w:t>
      </w:r>
      <w:r w:rsidR="007048C4" w:rsidRPr="005B3F0F">
        <w:rPr>
          <w:color w:val="000000" w:themeColor="text1"/>
          <w:sz w:val="28"/>
          <w:szCs w:val="28"/>
        </w:rPr>
        <w:t xml:space="preserve"> – Себестоимость продукции.</w:t>
      </w:r>
    </w:p>
    <w:p w14:paraId="6B6E78E3" w14:textId="77777777" w:rsidR="007048C4" w:rsidRPr="005B3F0F" w:rsidRDefault="007048C4" w:rsidP="003376DB">
      <w:pPr>
        <w:pStyle w:val="af"/>
        <w:shd w:val="clear" w:color="auto" w:fill="FFFFFF"/>
        <w:spacing w:before="0" w:beforeAutospacing="0" w:after="0" w:afterAutospacing="0"/>
        <w:ind w:left="0" w:right="0"/>
        <w:jc w:val="center"/>
        <w:textAlignment w:val="baseline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0"/>
          <w:shd w:val="clear" w:color="auto" w:fill="FFFFFF"/>
        </w:rPr>
        <w:t xml:space="preserve">П = </w:t>
      </w:r>
      <w:r w:rsidR="00A93966" w:rsidRPr="005B3F0F">
        <w:rPr>
          <w:color w:val="000000" w:themeColor="text1"/>
          <w:sz w:val="28"/>
          <w:szCs w:val="20"/>
        </w:rPr>
        <w:t>291</w:t>
      </w:r>
      <w:r w:rsidR="00A93966">
        <w:rPr>
          <w:color w:val="000000" w:themeColor="text1"/>
          <w:sz w:val="28"/>
          <w:szCs w:val="20"/>
        </w:rPr>
        <w:t>407</w:t>
      </w:r>
      <w:r w:rsidRPr="005B3F0F">
        <w:rPr>
          <w:color w:val="000000" w:themeColor="text1"/>
          <w:sz w:val="28"/>
          <w:szCs w:val="28"/>
        </w:rPr>
        <w:t xml:space="preserve"> × </w:t>
      </w:r>
      <w:r w:rsidR="00A93966">
        <w:rPr>
          <w:color w:val="000000" w:themeColor="text1"/>
          <w:sz w:val="28"/>
          <w:szCs w:val="20"/>
          <w:shd w:val="clear" w:color="auto" w:fill="FFFFFF"/>
        </w:rPr>
        <w:t>0,</w:t>
      </w:r>
      <w:r w:rsidRPr="005B3F0F">
        <w:rPr>
          <w:color w:val="000000" w:themeColor="text1"/>
          <w:sz w:val="28"/>
          <w:szCs w:val="20"/>
          <w:shd w:val="clear" w:color="auto" w:fill="FFFFFF"/>
        </w:rPr>
        <w:t>30 = 87</w:t>
      </w:r>
      <w:r w:rsidR="00A93966">
        <w:rPr>
          <w:color w:val="000000" w:themeColor="text1"/>
          <w:sz w:val="28"/>
          <w:szCs w:val="20"/>
          <w:shd w:val="clear" w:color="auto" w:fill="FFFFFF"/>
        </w:rPr>
        <w:t>422</w:t>
      </w:r>
      <w:r w:rsidRPr="005B3F0F">
        <w:rPr>
          <w:color w:val="000000" w:themeColor="text1"/>
          <w:sz w:val="28"/>
          <w:szCs w:val="20"/>
          <w:shd w:val="clear" w:color="auto" w:fill="FFFFFF"/>
        </w:rPr>
        <w:t xml:space="preserve"> руб.</w:t>
      </w:r>
    </w:p>
    <w:p w14:paraId="08209627" w14:textId="77777777" w:rsidR="007048C4" w:rsidRPr="005B3F0F" w:rsidRDefault="007048C4" w:rsidP="00BF2701">
      <w:pPr>
        <w:pStyle w:val="af"/>
        <w:shd w:val="clear" w:color="auto" w:fill="FFFFFF"/>
        <w:spacing w:before="0" w:beforeAutospacing="0" w:after="0" w:afterAutospacing="0"/>
        <w:ind w:left="0" w:right="0" w:firstLine="709"/>
        <w:rPr>
          <w:color w:val="000000" w:themeColor="text1"/>
          <w:sz w:val="28"/>
          <w:szCs w:val="28"/>
          <w:shd w:val="clear" w:color="auto" w:fill="FFFFFF"/>
        </w:rPr>
      </w:pPr>
      <w:r w:rsidRPr="005B3F0F">
        <w:rPr>
          <w:color w:val="000000" w:themeColor="text1"/>
          <w:sz w:val="28"/>
          <w:szCs w:val="28"/>
          <w:shd w:val="clear" w:color="auto" w:fill="FFFFFF"/>
        </w:rPr>
        <w:t>Отчисления в местные целевые фонды Сб вычисляется по формуле (</w:t>
      </w:r>
      <w:r w:rsidR="000540C9" w:rsidRPr="005B3F0F">
        <w:rPr>
          <w:color w:val="000000" w:themeColor="text1"/>
          <w:sz w:val="28"/>
          <w:szCs w:val="28"/>
          <w:shd w:val="clear" w:color="auto" w:fill="FFFFFF"/>
        </w:rPr>
        <w:t>9</w:t>
      </w:r>
      <w:r w:rsidRPr="005B3F0F">
        <w:rPr>
          <w:color w:val="000000" w:themeColor="text1"/>
          <w:sz w:val="28"/>
          <w:szCs w:val="28"/>
          <w:shd w:val="clear" w:color="auto" w:fill="FFFFFF"/>
        </w:rPr>
        <w:t>):</w:t>
      </w:r>
    </w:p>
    <w:p w14:paraId="652D090B" w14:textId="77777777" w:rsidR="007048C4" w:rsidRPr="005B3F0F" w:rsidRDefault="007048C4" w:rsidP="00BF2701">
      <w:pPr>
        <w:pStyle w:val="af"/>
        <w:shd w:val="clear" w:color="auto" w:fill="FFFFFF"/>
        <w:spacing w:before="0" w:beforeAutospacing="0" w:after="0" w:afterAutospacing="0"/>
        <w:ind w:left="0" w:right="0" w:firstLine="709"/>
        <w:textAlignment w:val="baseline"/>
        <w:rPr>
          <w:color w:val="000000" w:themeColor="text1"/>
          <w:sz w:val="28"/>
          <w:szCs w:val="28"/>
        </w:rPr>
      </w:pPr>
    </w:p>
    <w:p w14:paraId="0BC0D1A7" w14:textId="77777777" w:rsidR="007048C4" w:rsidRPr="005B3F0F" w:rsidRDefault="007048C4" w:rsidP="00BF2701">
      <w:pPr>
        <w:pStyle w:val="a3"/>
        <w:tabs>
          <w:tab w:val="left" w:pos="3686"/>
          <w:tab w:val="left" w:pos="8902"/>
        </w:tabs>
        <w:spacing w:line="360" w:lineRule="auto"/>
        <w:ind w:left="0" w:firstLine="709"/>
        <w:rPr>
          <w:rFonts w:eastAsia="Times New Roman"/>
          <w:color w:val="000000" w:themeColor="text1"/>
          <w:sz w:val="28"/>
          <w:szCs w:val="28"/>
        </w:rPr>
      </w:pPr>
      <w:r w:rsidRPr="005B3F0F">
        <w:rPr>
          <w:rFonts w:eastAsia="Times New Roman"/>
          <w:color w:val="000000" w:themeColor="text1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/>
            <w:color w:val="000000" w:themeColor="text1"/>
            <w:sz w:val="28"/>
            <w:szCs w:val="28"/>
          </w:rPr>
          <m:t>Сб=</m:t>
        </m:r>
        <m:f>
          <m:fPr>
            <m:ctrl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(Сп+П)×3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sz w:val="28"/>
                <w:szCs w:val="28"/>
              </w:rPr>
              <m:t>100-3</m:t>
            </m:r>
          </m:den>
        </m:f>
      </m:oMath>
      <w:r w:rsidRPr="005B3F0F">
        <w:rPr>
          <w:rFonts w:eastAsia="Times New Roman"/>
          <w:color w:val="000000" w:themeColor="text1"/>
          <w:sz w:val="28"/>
          <w:szCs w:val="28"/>
        </w:rPr>
        <w:t xml:space="preserve">,                    </w:t>
      </w:r>
      <w:r w:rsidR="00384894" w:rsidRPr="005B3F0F">
        <w:rPr>
          <w:rFonts w:eastAsia="Times New Roman"/>
          <w:color w:val="000000" w:themeColor="text1"/>
          <w:sz w:val="28"/>
          <w:szCs w:val="28"/>
        </w:rPr>
        <w:t xml:space="preserve">                              </w:t>
      </w:r>
      <w:r w:rsidRPr="005B3F0F">
        <w:rPr>
          <w:rFonts w:eastAsia="Times New Roman"/>
          <w:color w:val="000000" w:themeColor="text1"/>
          <w:sz w:val="28"/>
          <w:szCs w:val="28"/>
        </w:rPr>
        <w:t>(</w:t>
      </w:r>
      <w:r w:rsidR="000540C9" w:rsidRPr="005B3F0F">
        <w:rPr>
          <w:rFonts w:eastAsia="Times New Roman"/>
          <w:color w:val="000000" w:themeColor="text1"/>
          <w:sz w:val="28"/>
          <w:szCs w:val="28"/>
        </w:rPr>
        <w:t>9</w:t>
      </w:r>
      <w:r w:rsidRPr="005B3F0F">
        <w:rPr>
          <w:rFonts w:eastAsia="Times New Roman"/>
          <w:color w:val="000000" w:themeColor="text1"/>
          <w:sz w:val="28"/>
          <w:szCs w:val="28"/>
        </w:rPr>
        <w:t>)</w:t>
      </w:r>
    </w:p>
    <w:p w14:paraId="7F37A14C" w14:textId="77777777" w:rsidR="00773428" w:rsidRPr="005B3F0F" w:rsidRDefault="00773428" w:rsidP="00BF2701">
      <w:pPr>
        <w:pStyle w:val="a3"/>
        <w:tabs>
          <w:tab w:val="left" w:pos="3686"/>
          <w:tab w:val="left" w:pos="8902"/>
        </w:tabs>
        <w:spacing w:line="360" w:lineRule="auto"/>
        <w:ind w:left="0" w:firstLine="709"/>
        <w:rPr>
          <w:rFonts w:eastAsia="Times New Roman"/>
          <w:color w:val="000000" w:themeColor="text1"/>
          <w:sz w:val="28"/>
          <w:szCs w:val="28"/>
        </w:rPr>
      </w:pPr>
    </w:p>
    <w:p w14:paraId="1433D234" w14:textId="77777777" w:rsidR="004C308B" w:rsidRPr="005B3F0F" w:rsidRDefault="007048C4" w:rsidP="00A7238D">
      <w:pPr>
        <w:spacing w:line="360" w:lineRule="auto"/>
        <w:jc w:val="center"/>
        <w:rPr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Сб=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0"/>
                  <w:lang w:val="en-US"/>
                </w:rPr>
                <m:t>291542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0"/>
                  <w:shd w:val="clear" w:color="auto" w:fill="FFFFFF"/>
                </w:rPr>
                <m:t>87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0"/>
                  <w:shd w:val="clear" w:color="auto" w:fill="FFFFFF"/>
                  <w:lang w:val="en-US"/>
                </w:rPr>
                <m:t>422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)×3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100-3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1136892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97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=11720 руб.</m:t>
          </m:r>
        </m:oMath>
      </m:oMathPara>
    </w:p>
    <w:p w14:paraId="2313D674" w14:textId="77777777" w:rsidR="00913282" w:rsidRPr="005B3F0F" w:rsidRDefault="007048C4" w:rsidP="004C308B">
      <w:pPr>
        <w:spacing w:line="360" w:lineRule="auto"/>
        <w:ind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t>Согласно проведенным расчетам и анализу можно сделать вывод о том, что внедрение данного програ</w:t>
      </w:r>
      <w:r w:rsidR="004C308B" w:rsidRPr="005B3F0F">
        <w:rPr>
          <w:color w:val="000000" w:themeColor="text1"/>
        </w:rPr>
        <w:t xml:space="preserve">ммного обеспечения экономически </w:t>
      </w:r>
      <w:r w:rsidRPr="005B3F0F">
        <w:rPr>
          <w:color w:val="000000" w:themeColor="text1"/>
        </w:rPr>
        <w:t>целесообразно, так</w:t>
      </w:r>
      <w:r w:rsidR="00913282" w:rsidRPr="005B3F0F">
        <w:rPr>
          <w:color w:val="000000" w:themeColor="text1"/>
        </w:rPr>
        <w:t xml:space="preserve"> как</w:t>
      </w:r>
      <w:r w:rsidR="004C308B" w:rsidRPr="005B3F0F">
        <w:rPr>
          <w:color w:val="000000" w:themeColor="text1"/>
        </w:rPr>
        <w:t>:</w:t>
      </w:r>
    </w:p>
    <w:p w14:paraId="4B16F782" w14:textId="77777777" w:rsidR="007048C4" w:rsidRPr="005B3F0F" w:rsidRDefault="00FD0DC4" w:rsidP="00D61B01">
      <w:pPr>
        <w:pStyle w:val="a3"/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для разработки и реализации данного проекта достаточно 1 разработчика, срок создания проекта 2 месяца,</w:t>
      </w:r>
    </w:p>
    <w:p w14:paraId="4B22081F" w14:textId="77777777" w:rsidR="007048C4" w:rsidRPr="005B3F0F" w:rsidRDefault="00FD0DC4" w:rsidP="00C273D6">
      <w:pPr>
        <w:pStyle w:val="a3"/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накладные расходы составили 211416 рублей,</w:t>
      </w:r>
    </w:p>
    <w:p w14:paraId="739E7B8E" w14:textId="77777777" w:rsidR="008B7B2E" w:rsidRPr="005B3F0F" w:rsidRDefault="00FD0DC4" w:rsidP="00C273D6">
      <w:pPr>
        <w:pStyle w:val="a3"/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расчет себестоимости продукции составляет 291</w:t>
      </w:r>
      <w:r w:rsidR="00C31C62">
        <w:rPr>
          <w:color w:val="000000" w:themeColor="text1"/>
          <w:sz w:val="28"/>
          <w:szCs w:val="28"/>
        </w:rPr>
        <w:t>407</w:t>
      </w:r>
      <w:r w:rsidRPr="005B3F0F">
        <w:rPr>
          <w:color w:val="000000" w:themeColor="text1"/>
          <w:sz w:val="28"/>
          <w:szCs w:val="28"/>
        </w:rPr>
        <w:t>рублей.</w:t>
      </w:r>
    </w:p>
    <w:p w14:paraId="21F6DED0" w14:textId="77777777" w:rsidR="00AB21B9" w:rsidRPr="005B3F0F" w:rsidRDefault="00AB21B9" w:rsidP="00AB21B9">
      <w:pPr>
        <w:spacing w:line="360" w:lineRule="auto"/>
        <w:ind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t>Срок окупаемости данного программного обеспечения состав</w:t>
      </w:r>
      <w:r w:rsidR="00664324" w:rsidRPr="005B3F0F">
        <w:rPr>
          <w:color w:val="000000" w:themeColor="text1"/>
        </w:rPr>
        <w:t>ит</w:t>
      </w:r>
      <w:r w:rsidRPr="005B3F0F">
        <w:rPr>
          <w:color w:val="000000" w:themeColor="text1"/>
        </w:rPr>
        <w:t xml:space="preserve"> 2 года и будет происходить посредством монетизации приложения и размещением рекламы. </w:t>
      </w:r>
    </w:p>
    <w:p w14:paraId="16CE9E84" w14:textId="77777777" w:rsidR="00CC06D4" w:rsidRPr="005B3F0F" w:rsidRDefault="007048C4">
      <w:pPr>
        <w:spacing w:after="160" w:line="259" w:lineRule="auto"/>
        <w:rPr>
          <w:color w:val="000000" w:themeColor="text1"/>
        </w:rPr>
        <w:sectPr w:rsidR="00CC06D4" w:rsidRPr="005B3F0F" w:rsidSect="0005028F">
          <w:headerReference w:type="first" r:id="rId2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B3F0F">
        <w:rPr>
          <w:color w:val="000000" w:themeColor="text1"/>
        </w:rPr>
        <w:br w:type="page"/>
      </w:r>
    </w:p>
    <w:p w14:paraId="0FA3F656" w14:textId="77777777" w:rsidR="00CC06D4" w:rsidRPr="005B3F0F" w:rsidRDefault="00CC06D4" w:rsidP="00B82C87">
      <w:pPr>
        <w:pStyle w:val="2"/>
        <w:spacing w:before="0" w:line="360" w:lineRule="auto"/>
        <w:jc w:val="center"/>
        <w:rPr>
          <w:color w:val="000000" w:themeColor="text1"/>
        </w:rPr>
      </w:pPr>
      <w:bookmarkStart w:id="79" w:name="_Toc167044142"/>
      <w:r w:rsidRPr="005B3F0F">
        <w:rPr>
          <w:color w:val="000000" w:themeColor="text1"/>
        </w:rPr>
        <w:lastRenderedPageBreak/>
        <w:t>ЗАКЛЮЧЕНИЕ</w:t>
      </w:r>
      <w:bookmarkEnd w:id="79"/>
    </w:p>
    <w:p w14:paraId="202E068E" w14:textId="77777777" w:rsidR="00CC06D4" w:rsidRPr="005B3F0F" w:rsidRDefault="00CC06D4" w:rsidP="000C55B6">
      <w:pPr>
        <w:spacing w:line="360" w:lineRule="auto"/>
        <w:jc w:val="center"/>
        <w:rPr>
          <w:color w:val="000000" w:themeColor="text1"/>
          <w:shd w:val="clear" w:color="auto" w:fill="FFFFFF"/>
        </w:rPr>
      </w:pPr>
    </w:p>
    <w:p w14:paraId="20BE29BD" w14:textId="77777777" w:rsidR="00CC06D4" w:rsidRPr="005B3F0F" w:rsidRDefault="00CC06D4" w:rsidP="000C55B6">
      <w:pPr>
        <w:spacing w:line="360" w:lineRule="auto"/>
        <w:jc w:val="center"/>
        <w:rPr>
          <w:color w:val="000000" w:themeColor="text1"/>
          <w:shd w:val="clear" w:color="auto" w:fill="FFFFFF"/>
        </w:rPr>
      </w:pPr>
    </w:p>
    <w:p w14:paraId="3A53FB52" w14:textId="77777777" w:rsidR="00CC06D4" w:rsidRPr="005B3F0F" w:rsidRDefault="00CC06D4" w:rsidP="00732662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 w:rsidRPr="005B3F0F">
        <w:rPr>
          <w:color w:val="000000" w:themeColor="text1"/>
          <w:shd w:val="clear" w:color="auto" w:fill="FFFFFF"/>
        </w:rPr>
        <w:t xml:space="preserve">В результате написания выпускной квалификационной работы было разработано </w:t>
      </w:r>
      <w:r w:rsidR="000225DF">
        <w:rPr>
          <w:color w:val="000000" w:themeColor="text1"/>
          <w:shd w:val="clear" w:color="auto" w:fill="FFFFFF"/>
        </w:rPr>
        <w:t>приложение для</w:t>
      </w:r>
      <w:r w:rsidRPr="005B3F0F">
        <w:rPr>
          <w:color w:val="000000" w:themeColor="text1"/>
          <w:shd w:val="clear" w:color="auto" w:fill="FFFFFF"/>
        </w:rPr>
        <w:t xml:space="preserve">. Были проанализированы популярные средства разработки, было проведено их сравнение и выбраны наиболее актуальные из них. При анализе существующих аналогов было проведено их сравнение и выделены их основные положительные черты. </w:t>
      </w:r>
    </w:p>
    <w:p w14:paraId="42DD5374" w14:textId="7D02AF8F" w:rsidR="00CC06D4" w:rsidRPr="005B3F0F" w:rsidRDefault="00CC06D4" w:rsidP="00732662">
      <w:pPr>
        <w:pStyle w:val="a3"/>
        <w:spacing w:line="360" w:lineRule="auto"/>
        <w:ind w:left="0" w:firstLine="709"/>
        <w:rPr>
          <w:rFonts w:eastAsia="Times New Roman"/>
          <w:color w:val="000000" w:themeColor="text1"/>
          <w:sz w:val="28"/>
          <w:szCs w:val="28"/>
        </w:rPr>
      </w:pPr>
      <w:r w:rsidRPr="005B3F0F">
        <w:rPr>
          <w:color w:val="000000" w:themeColor="text1"/>
          <w:sz w:val="28"/>
          <w:szCs w:val="28"/>
        </w:rPr>
        <w:t>В соответствии с поставленными задачами проектирования приложения в рамках дипломного проекта были вы</w:t>
      </w:r>
      <w:r w:rsidR="00267DE3" w:rsidRPr="005B3F0F">
        <w:rPr>
          <w:color w:val="000000" w:themeColor="text1"/>
          <w:sz w:val="28"/>
          <w:szCs w:val="28"/>
        </w:rPr>
        <w:t>полнены все поставленные задачи.</w:t>
      </w:r>
    </w:p>
    <w:p w14:paraId="3FD75ABD" w14:textId="77777777" w:rsidR="00CC06D4" w:rsidRPr="005B3F0F" w:rsidRDefault="00CC06D4" w:rsidP="00732662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 w:rsidRPr="005B3F0F">
        <w:rPr>
          <w:color w:val="000000" w:themeColor="text1"/>
          <w:shd w:val="clear" w:color="auto" w:fill="FFFFFF"/>
        </w:rPr>
        <w:t xml:space="preserve">Для дальнейшего развития приложения необходимо изучить пожелания пользователя данного программного продукта и, в связи с этим внести необходимые изменения в данный продукт. </w:t>
      </w:r>
    </w:p>
    <w:p w14:paraId="43C0D715" w14:textId="77777777" w:rsidR="00CC06D4" w:rsidRPr="005B3F0F" w:rsidRDefault="00CC06D4" w:rsidP="00732662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 w:rsidRPr="005B3F0F">
        <w:rPr>
          <w:color w:val="000000" w:themeColor="text1"/>
          <w:shd w:val="clear" w:color="auto" w:fill="FFFFFF"/>
        </w:rPr>
        <w:t>В будущем это приложение будет визуально доработано, и возможно выпущено в многопользовательское пространство.</w:t>
      </w:r>
    </w:p>
    <w:p w14:paraId="580812F9" w14:textId="77777777" w:rsidR="00D44877" w:rsidRPr="005B3F0F" w:rsidRDefault="00D44877">
      <w:pPr>
        <w:spacing w:after="160" w:line="259" w:lineRule="auto"/>
        <w:rPr>
          <w:color w:val="000000" w:themeColor="text1"/>
        </w:rPr>
        <w:sectPr w:rsidR="00D44877" w:rsidRPr="005B3F0F" w:rsidSect="00C3113A">
          <w:headerReference w:type="first" r:id="rId24"/>
          <w:pgSz w:w="11906" w:h="16838"/>
          <w:pgMar w:top="1134" w:right="851" w:bottom="1134" w:left="1701" w:header="708" w:footer="708" w:gutter="0"/>
          <w:cols w:space="708"/>
          <w:titlePg/>
          <w:docGrid w:linePitch="381"/>
        </w:sectPr>
      </w:pPr>
      <w:r w:rsidRPr="005B3F0F">
        <w:rPr>
          <w:color w:val="000000" w:themeColor="text1"/>
        </w:rPr>
        <w:br w:type="page"/>
      </w:r>
    </w:p>
    <w:p w14:paraId="48CCCC33" w14:textId="77777777" w:rsidR="00D44877" w:rsidRPr="005B3F0F" w:rsidRDefault="00D44877" w:rsidP="00B82C87">
      <w:pPr>
        <w:pStyle w:val="2"/>
        <w:spacing w:before="0" w:line="360" w:lineRule="auto"/>
        <w:jc w:val="center"/>
        <w:rPr>
          <w:color w:val="000000" w:themeColor="text1"/>
        </w:rPr>
      </w:pPr>
      <w:bookmarkStart w:id="80" w:name="_Toc167044143"/>
      <w:r w:rsidRPr="005B3F0F">
        <w:rPr>
          <w:color w:val="000000" w:themeColor="text1"/>
        </w:rPr>
        <w:lastRenderedPageBreak/>
        <w:t>СПИСОК ИСПОЛЬЗОВАННЫХ ИСТОЧНИКОВ</w:t>
      </w:r>
      <w:bookmarkEnd w:id="80"/>
    </w:p>
    <w:p w14:paraId="73C29006" w14:textId="77777777" w:rsidR="00D44877" w:rsidRPr="005B3F0F" w:rsidRDefault="00D44877" w:rsidP="00FC6573">
      <w:pPr>
        <w:spacing w:line="360" w:lineRule="auto"/>
        <w:jc w:val="center"/>
        <w:rPr>
          <w:color w:val="000000" w:themeColor="text1"/>
        </w:rPr>
      </w:pPr>
    </w:p>
    <w:p w14:paraId="0A1C2BAC" w14:textId="77777777" w:rsidR="00D44877" w:rsidRPr="005B3F0F" w:rsidRDefault="00D44877" w:rsidP="00FC6573">
      <w:pPr>
        <w:spacing w:line="360" w:lineRule="auto"/>
        <w:jc w:val="center"/>
        <w:rPr>
          <w:color w:val="000000" w:themeColor="text1"/>
        </w:rPr>
      </w:pPr>
    </w:p>
    <w:p w14:paraId="75C411C4" w14:textId="77777777" w:rsidR="00D44877" w:rsidRPr="005B3F0F" w:rsidRDefault="00D44877" w:rsidP="00D12A95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t xml:space="preserve">ГОСТ 19.201-78 Техническое задание. Требования к содержанию и оформлению: утвержден и введен в действие Постановлением Государственного комитета СССР по стандартам от 18 декабря 1978 г. N 3351 дата введения установлена </w:t>
      </w:r>
      <w:r w:rsidR="001877EE" w:rsidRPr="005B3F0F">
        <w:rPr>
          <w:color w:val="000000" w:themeColor="text1"/>
        </w:rPr>
        <w:t>01.01.1980</w:t>
      </w:r>
      <w:r w:rsidRPr="005B3F0F">
        <w:rPr>
          <w:color w:val="000000" w:themeColor="text1"/>
        </w:rPr>
        <w:t>. URL: http://docs.cntd.ru/document/gost-19-201-78</w:t>
      </w:r>
      <w:r w:rsidR="003E20F5" w:rsidRPr="005B3F0F">
        <w:rPr>
          <w:color w:val="000000" w:themeColor="text1"/>
        </w:rPr>
        <w:t xml:space="preserve"> (дата обращения: 01.06</w:t>
      </w:r>
      <w:r w:rsidRPr="005B3F0F">
        <w:rPr>
          <w:color w:val="000000" w:themeColor="text1"/>
        </w:rPr>
        <w:t xml:space="preserve">.2022). –Текст: электронный. </w:t>
      </w:r>
    </w:p>
    <w:p w14:paraId="7DEA7373" w14:textId="77777777" w:rsidR="00D44877" w:rsidRPr="005B3F0F" w:rsidRDefault="00D44877" w:rsidP="00D12A95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t>ГОСТ 19.402-78 Единая система программной документации. Описание программы: утвержден и введен в действие Постановлением Государственного комитета CCCР по стандартам от 18 декабря 1978 г. N 3350 да</w:t>
      </w:r>
      <w:r w:rsidR="001877EE" w:rsidRPr="005B3F0F">
        <w:rPr>
          <w:color w:val="000000" w:themeColor="text1"/>
        </w:rPr>
        <w:t>та введения установлена 01.</w:t>
      </w:r>
      <w:r w:rsidRPr="005B3F0F">
        <w:rPr>
          <w:color w:val="000000" w:themeColor="text1"/>
        </w:rPr>
        <w:t>01.</w:t>
      </w:r>
      <w:r w:rsidR="001877EE" w:rsidRPr="005B3F0F">
        <w:rPr>
          <w:color w:val="000000" w:themeColor="text1"/>
        </w:rPr>
        <w:t xml:space="preserve">1980. </w:t>
      </w:r>
      <w:r w:rsidRPr="005B3F0F">
        <w:rPr>
          <w:color w:val="000000" w:themeColor="text1"/>
        </w:rPr>
        <w:t xml:space="preserve">URL:http://docs.cntd.ru/document/1200007652 (дата обращения: </w:t>
      </w:r>
      <w:r w:rsidR="003E20F5" w:rsidRPr="005B3F0F">
        <w:rPr>
          <w:color w:val="000000" w:themeColor="text1"/>
        </w:rPr>
        <w:t>01.06.2022</w:t>
      </w:r>
      <w:r w:rsidRPr="005B3F0F">
        <w:rPr>
          <w:color w:val="000000" w:themeColor="text1"/>
        </w:rPr>
        <w:t xml:space="preserve">). – Текст: электронный. </w:t>
      </w:r>
    </w:p>
    <w:p w14:paraId="265C0EAC" w14:textId="77777777" w:rsidR="00D44877" w:rsidRPr="005B3F0F" w:rsidRDefault="00D44877" w:rsidP="00D12A95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t>ГОСТ 19.503-79 Единая система программной документации. Руководство системного программиста. Общие положения: утвержден и введен в действие Постановлением Государственного комитета СССР по стандартам от 12 января 1979 г. N 74 дата введения установлена 01.01.</w:t>
      </w:r>
      <w:r w:rsidR="001877EE" w:rsidRPr="005B3F0F">
        <w:rPr>
          <w:color w:val="000000" w:themeColor="text1"/>
        </w:rPr>
        <w:t>19</w:t>
      </w:r>
      <w:r w:rsidRPr="005B3F0F">
        <w:rPr>
          <w:color w:val="000000" w:themeColor="text1"/>
        </w:rPr>
        <w:t xml:space="preserve">80. URL: http://docs.cntd.ru/document/1200007674 (дата обращения: </w:t>
      </w:r>
      <w:r w:rsidR="003E20F5" w:rsidRPr="005B3F0F">
        <w:rPr>
          <w:color w:val="000000" w:themeColor="text1"/>
        </w:rPr>
        <w:t>01.06.2022</w:t>
      </w:r>
      <w:r w:rsidRPr="005B3F0F">
        <w:rPr>
          <w:color w:val="000000" w:themeColor="text1"/>
        </w:rPr>
        <w:t xml:space="preserve">). – Текст: электронный. </w:t>
      </w:r>
    </w:p>
    <w:p w14:paraId="34AB94C2" w14:textId="77777777" w:rsidR="00036F8D" w:rsidRPr="005B3F0F" w:rsidRDefault="00D44877" w:rsidP="00BC1444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t>ГОСТ 19.505-79 Единая система программной документации. Руководство оператора. Требования к содержанию и оформлению. Общие положения: утвержден и введен в действие Постановлением Государственного комитета СССР по стандартам от 12 января 1979 г. N 74 дата введения установлена 01.01.</w:t>
      </w:r>
      <w:r w:rsidR="001877EE" w:rsidRPr="005B3F0F">
        <w:rPr>
          <w:color w:val="000000" w:themeColor="text1"/>
        </w:rPr>
        <w:t>19</w:t>
      </w:r>
      <w:r w:rsidRPr="005B3F0F">
        <w:rPr>
          <w:color w:val="000000" w:themeColor="text1"/>
        </w:rPr>
        <w:t>80. URL:</w:t>
      </w:r>
      <w:r w:rsidR="00036F8D" w:rsidRPr="005B3F0F">
        <w:rPr>
          <w:color w:val="000000" w:themeColor="text1"/>
        </w:rPr>
        <w:t xml:space="preserve"> http://docs.cntd.ru/document/1200007676(дата обращения: </w:t>
      </w:r>
      <w:r w:rsidR="003E20F5" w:rsidRPr="005B3F0F">
        <w:rPr>
          <w:color w:val="000000" w:themeColor="text1"/>
        </w:rPr>
        <w:t>02.06.2022</w:t>
      </w:r>
      <w:r w:rsidR="00036F8D" w:rsidRPr="005B3F0F">
        <w:rPr>
          <w:color w:val="000000" w:themeColor="text1"/>
        </w:rPr>
        <w:t>).</w:t>
      </w:r>
    </w:p>
    <w:p w14:paraId="357699C3" w14:textId="77777777" w:rsidR="00036F8D" w:rsidRPr="005B3F0F" w:rsidRDefault="00036F8D">
      <w:pPr>
        <w:spacing w:after="160" w:line="259" w:lineRule="auto"/>
        <w:rPr>
          <w:color w:val="000000" w:themeColor="text1"/>
        </w:rPr>
      </w:pPr>
      <w:r w:rsidRPr="005B3F0F">
        <w:rPr>
          <w:color w:val="000000" w:themeColor="text1"/>
        </w:rPr>
        <w:br w:type="page"/>
      </w:r>
    </w:p>
    <w:p w14:paraId="21F5AC07" w14:textId="77777777" w:rsidR="0070263B" w:rsidRPr="005B3F0F" w:rsidRDefault="00036F8D" w:rsidP="00036F8D">
      <w:pPr>
        <w:spacing w:line="360" w:lineRule="auto"/>
        <w:jc w:val="both"/>
        <w:rPr>
          <w:color w:val="000000" w:themeColor="text1"/>
        </w:rPr>
      </w:pPr>
      <w:r w:rsidRPr="005B3F0F">
        <w:rPr>
          <w:color w:val="000000" w:themeColor="text1"/>
        </w:rPr>
        <w:lastRenderedPageBreak/>
        <w:t xml:space="preserve"> – Текст: электронный.</w:t>
      </w:r>
    </w:p>
    <w:p w14:paraId="68D54861" w14:textId="77777777" w:rsidR="00D44877" w:rsidRPr="005B3F0F" w:rsidRDefault="00D44877" w:rsidP="00D12A95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t>ГОСТ 19.101-77 Единая система программной документации (ЕСПД). Виды пр</w:t>
      </w:r>
      <w:r w:rsidR="002310C9" w:rsidRPr="005B3F0F">
        <w:rPr>
          <w:color w:val="000000" w:themeColor="text1"/>
        </w:rPr>
        <w:t>ограмм и программных документов. Общие положения: утвержден и введен в действие</w:t>
      </w:r>
      <w:r w:rsidR="00F32608" w:rsidRPr="005B3F0F">
        <w:rPr>
          <w:color w:val="000000" w:themeColor="text1"/>
        </w:rPr>
        <w:t xml:space="preserve"> Постановлением Государственного комитета стандартов Совета Министров СССР от 20 мая 1977 г. N 1268 дата введения установлена 01.01.</w:t>
      </w:r>
      <w:r w:rsidR="00866495" w:rsidRPr="005B3F0F">
        <w:rPr>
          <w:color w:val="000000" w:themeColor="text1"/>
        </w:rPr>
        <w:t>19</w:t>
      </w:r>
      <w:r w:rsidR="00F32608" w:rsidRPr="005B3F0F">
        <w:rPr>
          <w:color w:val="000000" w:themeColor="text1"/>
        </w:rPr>
        <w:t>80</w:t>
      </w:r>
      <w:r w:rsidR="007E1792" w:rsidRPr="005B3F0F">
        <w:rPr>
          <w:color w:val="000000" w:themeColor="text1"/>
        </w:rPr>
        <w:t>. URL: https://docs.cntd.ru/document/1200007627</w:t>
      </w:r>
      <w:r w:rsidR="00141FE4" w:rsidRPr="005B3F0F">
        <w:rPr>
          <w:color w:val="000000" w:themeColor="text1"/>
        </w:rPr>
        <w:t xml:space="preserve"> (дата обращения: </w:t>
      </w:r>
      <w:r w:rsidR="003E20F5" w:rsidRPr="005B3F0F">
        <w:rPr>
          <w:color w:val="000000" w:themeColor="text1"/>
        </w:rPr>
        <w:t>03.06.2022</w:t>
      </w:r>
      <w:r w:rsidR="00141FE4" w:rsidRPr="005B3F0F">
        <w:rPr>
          <w:color w:val="000000" w:themeColor="text1"/>
        </w:rPr>
        <w:t>). – Текст: электронный.</w:t>
      </w:r>
    </w:p>
    <w:p w14:paraId="5946A826" w14:textId="77777777" w:rsidR="002B0D85" w:rsidRPr="005B3F0F" w:rsidRDefault="004F1DA9" w:rsidP="00D12A95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 w:themeColor="text1"/>
        </w:rPr>
      </w:pPr>
      <w:hyperlink r:id="rId25" w:history="1">
        <w:r w:rsidR="00D44877" w:rsidRPr="005B3F0F">
          <w:rPr>
            <w:color w:val="000000" w:themeColor="text1"/>
          </w:rPr>
          <w:t>ГОСТ 19.404-79</w:t>
        </w:r>
      </w:hyperlink>
      <w:hyperlink r:id="rId26" w:history="1">
        <w:r w:rsidR="00D44877" w:rsidRPr="005B3F0F">
          <w:rPr>
            <w:color w:val="000000" w:themeColor="text1"/>
          </w:rPr>
          <w:t>Единая система программной документации. Пояснительная записка. Требования к содержанию и оформлению</w:t>
        </w:r>
      </w:hyperlink>
      <w:r w:rsidR="00D44877" w:rsidRPr="005B3F0F">
        <w:rPr>
          <w:color w:val="000000" w:themeColor="text1"/>
        </w:rPr>
        <w:t>.</w:t>
      </w:r>
      <w:r w:rsidR="002B0D85" w:rsidRPr="005B3F0F">
        <w:rPr>
          <w:color w:val="000000" w:themeColor="text1"/>
        </w:rPr>
        <w:t xml:space="preserve"> Общие положения: утвержден и введен в действие Постановлением Государственного комитета CCCР по стандартам от 11 декабря 1979 г. N 4753 дата введения установлена 01.01.</w:t>
      </w:r>
      <w:r w:rsidR="00866495" w:rsidRPr="005B3F0F">
        <w:rPr>
          <w:color w:val="000000" w:themeColor="text1"/>
        </w:rPr>
        <w:t>19</w:t>
      </w:r>
      <w:r w:rsidR="002B0D85" w:rsidRPr="005B3F0F">
        <w:rPr>
          <w:color w:val="000000" w:themeColor="text1"/>
        </w:rPr>
        <w:t xml:space="preserve">81. URL: https://docs.cntd.ru/document/1200007671 (дата обращения: </w:t>
      </w:r>
      <w:r w:rsidR="003E20F5" w:rsidRPr="005B3F0F">
        <w:rPr>
          <w:color w:val="000000" w:themeColor="text1"/>
        </w:rPr>
        <w:t>03.06.2022</w:t>
      </w:r>
      <w:r w:rsidR="002B0D85" w:rsidRPr="005B3F0F">
        <w:rPr>
          <w:color w:val="000000" w:themeColor="text1"/>
        </w:rPr>
        <w:t>). – Текст: электронный.</w:t>
      </w:r>
    </w:p>
    <w:p w14:paraId="06AD9DC3" w14:textId="77777777" w:rsidR="00D665D8" w:rsidRPr="005B3F0F" w:rsidRDefault="004F1DA9" w:rsidP="00D12A95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 w:themeColor="text1"/>
        </w:rPr>
      </w:pPr>
      <w:hyperlink r:id="rId27" w:history="1">
        <w:r w:rsidR="00D44877" w:rsidRPr="005B3F0F">
          <w:rPr>
            <w:color w:val="000000" w:themeColor="text1"/>
          </w:rPr>
          <w:t xml:space="preserve">ГОСТ 19.301-79. </w:t>
        </w:r>
      </w:hyperlink>
      <w:r w:rsidR="00D44877" w:rsidRPr="005B3F0F">
        <w:rPr>
          <w:color w:val="000000" w:themeColor="text1"/>
        </w:rPr>
        <w:t>Единая система программной документации. Программа и методика испытаний. Требования к содержанию и оформлению</w:t>
      </w:r>
      <w:r w:rsidR="00D665D8" w:rsidRPr="005B3F0F">
        <w:rPr>
          <w:color w:val="000000" w:themeColor="text1"/>
        </w:rPr>
        <w:t xml:space="preserve"> Общие положения: утвержден и введен в действие Постановлением Государственного комитета CCCР по стандартам от 11 декабря 1979 г. N 4753 дата введения установлена 01.01.</w:t>
      </w:r>
      <w:r w:rsidR="00866495" w:rsidRPr="005B3F0F">
        <w:rPr>
          <w:color w:val="000000" w:themeColor="text1"/>
        </w:rPr>
        <w:t>19</w:t>
      </w:r>
      <w:r w:rsidR="00D665D8" w:rsidRPr="005B3F0F">
        <w:rPr>
          <w:color w:val="000000" w:themeColor="text1"/>
        </w:rPr>
        <w:t xml:space="preserve">81. URL: </w:t>
      </w:r>
      <w:r w:rsidR="009C18B6" w:rsidRPr="005B3F0F">
        <w:rPr>
          <w:color w:val="000000" w:themeColor="text1"/>
        </w:rPr>
        <w:t>https://docs.cntd.ru/document/1200007650</w:t>
      </w:r>
      <w:r w:rsidR="00D665D8" w:rsidRPr="005B3F0F">
        <w:rPr>
          <w:color w:val="000000" w:themeColor="text1"/>
        </w:rPr>
        <w:t xml:space="preserve"> (дата обращения: </w:t>
      </w:r>
      <w:r w:rsidR="003E20F5" w:rsidRPr="005B3F0F">
        <w:rPr>
          <w:color w:val="000000" w:themeColor="text1"/>
        </w:rPr>
        <w:t>04.06.2022</w:t>
      </w:r>
      <w:r w:rsidR="00D665D8" w:rsidRPr="005B3F0F">
        <w:rPr>
          <w:color w:val="000000" w:themeColor="text1"/>
        </w:rPr>
        <w:t>). – Текст: электронный.</w:t>
      </w:r>
    </w:p>
    <w:p w14:paraId="4D8A0127" w14:textId="77777777" w:rsidR="003016F0" w:rsidRPr="005B3F0F" w:rsidRDefault="004F1DA9" w:rsidP="00D12A95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 w:themeColor="text1"/>
        </w:rPr>
      </w:pPr>
      <w:hyperlink r:id="rId28" w:history="1">
        <w:r w:rsidR="00D44877" w:rsidRPr="005B3F0F">
          <w:rPr>
            <w:color w:val="000000" w:themeColor="text1"/>
          </w:rPr>
          <w:t>ГОСТ 19.401-78.</w:t>
        </w:r>
      </w:hyperlink>
      <w:r w:rsidR="00D44877" w:rsidRPr="005B3F0F">
        <w:rPr>
          <w:color w:val="000000" w:themeColor="text1"/>
        </w:rPr>
        <w:t xml:space="preserve"> Единая система программной документации. Текст программы. Требования к содержанию и оформлению.</w:t>
      </w:r>
      <w:r w:rsidR="008816B2" w:rsidRPr="005B3F0F">
        <w:rPr>
          <w:color w:val="000000" w:themeColor="text1"/>
        </w:rPr>
        <w:t xml:space="preserve"> Общие положения: утвержден и введен в действие Постановлением Государственного комитета CCCР по стандартам от 18 декабря 1978 г. N 3350 дата введения установлена 01.01.</w:t>
      </w:r>
      <w:r w:rsidR="00866495" w:rsidRPr="005B3F0F">
        <w:rPr>
          <w:color w:val="000000" w:themeColor="text1"/>
        </w:rPr>
        <w:t>19</w:t>
      </w:r>
      <w:r w:rsidR="008816B2" w:rsidRPr="005B3F0F">
        <w:rPr>
          <w:color w:val="000000" w:themeColor="text1"/>
        </w:rPr>
        <w:t xml:space="preserve">80. URL: https://docs.cntd.ru/document/1200007651 (дата обращения: </w:t>
      </w:r>
      <w:r w:rsidR="003E20F5" w:rsidRPr="005B3F0F">
        <w:rPr>
          <w:color w:val="000000" w:themeColor="text1"/>
        </w:rPr>
        <w:t>04.06.2022</w:t>
      </w:r>
      <w:r w:rsidR="008816B2" w:rsidRPr="005B3F0F">
        <w:rPr>
          <w:color w:val="000000" w:themeColor="text1"/>
        </w:rPr>
        <w:t xml:space="preserve">). – </w:t>
      </w:r>
      <w:r w:rsidR="00A83817" w:rsidRPr="005B3F0F">
        <w:rPr>
          <w:color w:val="000000" w:themeColor="text1"/>
        </w:rPr>
        <w:t>Текст: электронный.</w:t>
      </w:r>
    </w:p>
    <w:p w14:paraId="425B21AA" w14:textId="77777777" w:rsidR="00036F8D" w:rsidRPr="005B3F0F" w:rsidRDefault="00036F8D" w:rsidP="00036F8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 w:themeColor="text1"/>
        </w:rPr>
      </w:pPr>
      <w:r w:rsidRPr="005B3F0F">
        <w:rPr>
          <w:rFonts w:cs="Times New Roman"/>
          <w:color w:val="000000" w:themeColor="text1"/>
        </w:rPr>
        <w:t>ГОСТ Р 51904-2002 Программное обеспечение встроенных</w:t>
      </w:r>
    </w:p>
    <w:p w14:paraId="3D275132" w14:textId="77777777" w:rsidR="003016F0" w:rsidRPr="005B3F0F" w:rsidRDefault="003016F0">
      <w:pPr>
        <w:spacing w:after="160" w:line="259" w:lineRule="auto"/>
        <w:rPr>
          <w:color w:val="000000" w:themeColor="text1"/>
        </w:rPr>
      </w:pPr>
      <w:r w:rsidRPr="005B3F0F">
        <w:rPr>
          <w:color w:val="000000" w:themeColor="text1"/>
        </w:rPr>
        <w:br w:type="page"/>
      </w:r>
    </w:p>
    <w:p w14:paraId="2862CE39" w14:textId="77777777" w:rsidR="00D44877" w:rsidRPr="005B3F0F" w:rsidRDefault="00D44877" w:rsidP="00036F8D">
      <w:pPr>
        <w:spacing w:line="360" w:lineRule="auto"/>
        <w:jc w:val="both"/>
        <w:rPr>
          <w:rFonts w:cs="Times New Roman"/>
          <w:color w:val="000000" w:themeColor="text1"/>
        </w:rPr>
      </w:pPr>
      <w:r w:rsidRPr="005B3F0F">
        <w:rPr>
          <w:rFonts w:cs="Times New Roman"/>
          <w:color w:val="000000" w:themeColor="text1"/>
        </w:rPr>
        <w:lastRenderedPageBreak/>
        <w:t>систем. Общие требования к разработке и документированию</w:t>
      </w:r>
      <w:r w:rsidR="007427EE" w:rsidRPr="005B3F0F">
        <w:rPr>
          <w:rFonts w:cs="Times New Roman"/>
          <w:color w:val="000000" w:themeColor="text1"/>
        </w:rPr>
        <w:t xml:space="preserve">. Общие положения: утвержден и введен в действие Постановлением </w:t>
      </w:r>
      <w:r w:rsidR="007427EE" w:rsidRPr="005B3F0F">
        <w:rPr>
          <w:rFonts w:cs="Times New Roman"/>
          <w:color w:val="000000" w:themeColor="text1"/>
          <w:shd w:val="clear" w:color="auto" w:fill="FFFFFF"/>
        </w:rPr>
        <w:t>Госстандарта России от 25 июня 2002 г. N 247-ст</w:t>
      </w:r>
      <w:r w:rsidR="00711E13" w:rsidRPr="005B3F0F">
        <w:rPr>
          <w:rFonts w:cs="Times New Roman"/>
          <w:color w:val="000000" w:themeColor="text1"/>
          <w:shd w:val="clear" w:color="auto" w:fill="FFFFFF"/>
        </w:rPr>
        <w:t xml:space="preserve"> д</w:t>
      </w:r>
      <w:r w:rsidR="00711E13" w:rsidRPr="005B3F0F">
        <w:rPr>
          <w:rFonts w:cs="Times New Roman"/>
          <w:color w:val="000000" w:themeColor="text1"/>
        </w:rPr>
        <w:t>ата введения установлена 01.07.2003</w:t>
      </w:r>
      <w:r w:rsidR="008A119B" w:rsidRPr="005B3F0F">
        <w:rPr>
          <w:rFonts w:cs="Times New Roman"/>
          <w:color w:val="000000" w:themeColor="text1"/>
        </w:rPr>
        <w:t xml:space="preserve">. URL: https://docs.cntd.ru/document/1200030195. (дата обращения: </w:t>
      </w:r>
      <w:r w:rsidR="003E20F5" w:rsidRPr="005B3F0F">
        <w:rPr>
          <w:rFonts w:cs="Times New Roman"/>
          <w:color w:val="000000" w:themeColor="text1"/>
        </w:rPr>
        <w:t>04.06.2022</w:t>
      </w:r>
      <w:r w:rsidR="008A119B" w:rsidRPr="005B3F0F">
        <w:rPr>
          <w:rFonts w:cs="Times New Roman"/>
          <w:color w:val="000000" w:themeColor="text1"/>
        </w:rPr>
        <w:t>). – Текст: электронный.</w:t>
      </w:r>
    </w:p>
    <w:p w14:paraId="718E1920" w14:textId="1AC83AB2" w:rsidR="00D44877" w:rsidRDefault="00D44877" w:rsidP="00D12A95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t>Инструментальные средства разработки программного обеспечения: методические указания по выполнению выпускной квалификационной работы для обучающихся по специальности 09.02.03 Программирование в компьютерных системах, очной формы обучения. Часть 1/ сост. Т.Н. Косыгина</w:t>
      </w:r>
      <w:r w:rsidR="00E31D94" w:rsidRPr="005B3F0F">
        <w:rPr>
          <w:color w:val="000000" w:themeColor="text1"/>
        </w:rPr>
        <w:t>,</w:t>
      </w:r>
      <w:r w:rsidRPr="005B3F0F">
        <w:rPr>
          <w:color w:val="000000" w:themeColor="text1"/>
        </w:rPr>
        <w:t xml:space="preserve"> Тюменский индустриальный университет. – 1-е изд. – Тюмень: Издательский центр БИК, ТИУ, 2020. – 46 с. – Текст непосредственный</w:t>
      </w:r>
    </w:p>
    <w:p w14:paraId="0E80743E" w14:textId="1538685E" w:rsidR="00055576" w:rsidRPr="005B3F0F" w:rsidRDefault="00055576" w:rsidP="00D12A95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 w:themeColor="text1"/>
        </w:rPr>
      </w:pPr>
      <w:r w:rsidRPr="00055576">
        <w:rPr>
          <w:color w:val="000000" w:themeColor="text1"/>
        </w:rPr>
        <w:t>https://solutions.1c.ru/catalog/travel-agency/features</w:t>
      </w:r>
    </w:p>
    <w:p w14:paraId="7366D835" w14:textId="77777777" w:rsidR="00D44877" w:rsidRPr="005B3F0F" w:rsidRDefault="00D44877" w:rsidP="00D12A95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 w:themeColor="text1"/>
        </w:rPr>
      </w:pPr>
      <w:r w:rsidRPr="005B3F0F">
        <w:rPr>
          <w:color w:val="000000" w:themeColor="text1"/>
        </w:rPr>
        <w:t>Инструментальные средства разработки программного обеспечения: методические указания по выполнению выпускной квалификационной работы для обучающихся по специальности 09.02.03 Программирование в компьютерных системах, очной формы обучения, Часть 2 / сост. Т.Н. Косыгина</w:t>
      </w:r>
      <w:r w:rsidR="00E31D94" w:rsidRPr="005B3F0F">
        <w:rPr>
          <w:color w:val="000000" w:themeColor="text1"/>
        </w:rPr>
        <w:t>,</w:t>
      </w:r>
      <w:r w:rsidRPr="005B3F0F">
        <w:rPr>
          <w:color w:val="000000" w:themeColor="text1"/>
        </w:rPr>
        <w:t xml:space="preserve"> Тюменский индустриальный университет. – 1-е изд.– Тюмень: Издательский центр БИК, ТИУ, 2020. – 43 с. – Текст непосредственный.</w:t>
      </w:r>
    </w:p>
    <w:p w14:paraId="4B81658F" w14:textId="77777777" w:rsidR="009362F2" w:rsidRPr="005B3F0F" w:rsidRDefault="009362F2" w:rsidP="009362F2">
      <w:pPr>
        <w:spacing w:line="360" w:lineRule="auto"/>
        <w:ind w:left="709"/>
        <w:jc w:val="both"/>
        <w:rPr>
          <w:color w:val="000000" w:themeColor="text1"/>
        </w:rPr>
      </w:pPr>
    </w:p>
    <w:p w14:paraId="3E2205FA" w14:textId="77777777" w:rsidR="00F1113C" w:rsidRPr="005B3F0F" w:rsidRDefault="00F1113C" w:rsidP="00924F17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 w:themeColor="text1"/>
        </w:rPr>
        <w:sectPr w:rsidR="00F1113C" w:rsidRPr="005B3F0F" w:rsidSect="0005028F">
          <w:headerReference w:type="first" r:id="rId29"/>
          <w:footerReference w:type="first" r:id="rId3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B3F0F">
        <w:rPr>
          <w:color w:val="000000" w:themeColor="text1"/>
        </w:rPr>
        <w:br w:type="page"/>
      </w:r>
    </w:p>
    <w:p w14:paraId="3A4C184B" w14:textId="77777777" w:rsidR="00F1113C" w:rsidRPr="005B3F0F" w:rsidRDefault="000C34F8" w:rsidP="00B82C87">
      <w:pPr>
        <w:pStyle w:val="2"/>
        <w:spacing w:before="0" w:line="360" w:lineRule="auto"/>
        <w:jc w:val="center"/>
        <w:rPr>
          <w:color w:val="000000" w:themeColor="text1"/>
        </w:rPr>
      </w:pPr>
      <w:bookmarkStart w:id="81" w:name="_Toc167044144"/>
      <w:r w:rsidRPr="005B3F0F">
        <w:rPr>
          <w:color w:val="000000" w:themeColor="text1"/>
        </w:rPr>
        <w:lastRenderedPageBreak/>
        <w:t>ПРИЛОЖЕНИЕ А</w:t>
      </w:r>
      <w:bookmarkEnd w:id="81"/>
    </w:p>
    <w:p w14:paraId="144CD23C" w14:textId="77777777" w:rsidR="000C34F8" w:rsidRPr="005B3F0F" w:rsidRDefault="00135E6A" w:rsidP="00135E6A">
      <w:pPr>
        <w:spacing w:line="360" w:lineRule="auto"/>
        <w:jc w:val="center"/>
        <w:rPr>
          <w:color w:val="000000" w:themeColor="text1"/>
          <w:shd w:val="clear" w:color="auto" w:fill="FFFFFF"/>
        </w:rPr>
      </w:pPr>
      <w:r w:rsidRPr="005B3F0F">
        <w:rPr>
          <w:color w:val="000000" w:themeColor="text1"/>
        </w:rPr>
        <w:t xml:space="preserve">Листинг программы </w:t>
      </w:r>
      <w:r w:rsidRPr="005B3F0F">
        <w:rPr>
          <w:color w:val="000000" w:themeColor="text1"/>
          <w:shd w:val="clear" w:color="auto" w:fill="FFFFFF"/>
        </w:rPr>
        <w:t xml:space="preserve">приложения для </w:t>
      </w:r>
    </w:p>
    <w:p w14:paraId="622A0B3B" w14:textId="77777777" w:rsidR="00F84A12" w:rsidRPr="005B3F0F" w:rsidRDefault="00F84A12" w:rsidP="00135E6A">
      <w:pPr>
        <w:spacing w:line="360" w:lineRule="auto"/>
        <w:jc w:val="center"/>
        <w:rPr>
          <w:color w:val="000000" w:themeColor="text1"/>
        </w:rPr>
      </w:pPr>
    </w:p>
    <w:p w14:paraId="01FDC28F" w14:textId="77777777" w:rsidR="00F111F2" w:rsidRPr="005B3F0F" w:rsidRDefault="00F111F2" w:rsidP="00135E6A">
      <w:pPr>
        <w:spacing w:line="360" w:lineRule="auto"/>
        <w:jc w:val="center"/>
        <w:rPr>
          <w:color w:val="000000" w:themeColor="text1"/>
        </w:rPr>
      </w:pPr>
    </w:p>
    <w:p w14:paraId="7F1D9F8B" w14:textId="77777777" w:rsidR="00CA423C" w:rsidRPr="005B3F0F" w:rsidRDefault="00CA423C" w:rsidP="00CA423C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import email</w:t>
      </w:r>
    </w:p>
    <w:p w14:paraId="2E7E8F29" w14:textId="77777777" w:rsidR="00CA423C" w:rsidRPr="005B3F0F" w:rsidRDefault="00CA423C" w:rsidP="00CA423C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from kivy.app import App</w:t>
      </w:r>
    </w:p>
    <w:p w14:paraId="4846E572" w14:textId="77777777" w:rsidR="00CA423C" w:rsidRPr="005B3F0F" w:rsidRDefault="00CA423C" w:rsidP="00CA423C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from kivy.lang import Builder</w:t>
      </w:r>
    </w:p>
    <w:p w14:paraId="62DD202D" w14:textId="77777777" w:rsidR="00CA423C" w:rsidRPr="005B3F0F" w:rsidRDefault="00CA423C" w:rsidP="00CA423C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from kivy.uix.screenmanager import ScreenManager, Screen</w:t>
      </w:r>
    </w:p>
    <w:p w14:paraId="58284F6A" w14:textId="77777777" w:rsidR="00CA423C" w:rsidRPr="005B3F0F" w:rsidRDefault="00CA423C" w:rsidP="00CA423C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from kivy.properties import ObjectProperty</w:t>
      </w:r>
    </w:p>
    <w:p w14:paraId="1D7B7305" w14:textId="77777777" w:rsidR="00CA423C" w:rsidRPr="005B3F0F" w:rsidRDefault="00CA423C" w:rsidP="00CA423C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from kivy.uix.popup import Popup</w:t>
      </w:r>
    </w:p>
    <w:p w14:paraId="23F854AB" w14:textId="77777777" w:rsidR="00CA423C" w:rsidRPr="005B3F0F" w:rsidRDefault="00CA423C" w:rsidP="00CA423C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from kivy.uix.label import Label</w:t>
      </w:r>
    </w:p>
    <w:p w14:paraId="08D4F366" w14:textId="77777777" w:rsidR="00CA423C" w:rsidRPr="005B3F0F" w:rsidRDefault="00CA423C" w:rsidP="00CA423C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from database import DataBase</w:t>
      </w:r>
    </w:p>
    <w:p w14:paraId="6C8A4A46" w14:textId="77777777" w:rsidR="00CA423C" w:rsidRPr="005B3F0F" w:rsidRDefault="00CA423C" w:rsidP="00CA423C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from kivy.config import Config</w:t>
      </w:r>
    </w:p>
    <w:p w14:paraId="10503E71" w14:textId="77777777" w:rsidR="00CA423C" w:rsidRPr="005B3F0F" w:rsidRDefault="00CA423C" w:rsidP="00CA423C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Config.set('graphics', 'resizable', '0')</w:t>
      </w:r>
    </w:p>
    <w:p w14:paraId="717834D0" w14:textId="77777777" w:rsidR="00CA423C" w:rsidRPr="005B3F0F" w:rsidRDefault="00CA423C" w:rsidP="00CA423C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Config.set('graphics', 'width', '600')</w:t>
      </w:r>
    </w:p>
    <w:p w14:paraId="2B8EFF82" w14:textId="77777777" w:rsidR="00CA423C" w:rsidRPr="005B3F0F" w:rsidRDefault="00CA423C" w:rsidP="00CA423C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Config.set('graphics', 'height', '900')</w:t>
      </w:r>
    </w:p>
    <w:p w14:paraId="27ECE017" w14:textId="77777777" w:rsidR="00CA423C" w:rsidRPr="005B3F0F" w:rsidRDefault="00CA423C" w:rsidP="00CA423C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class BasketWindow(Screen):</w:t>
      </w:r>
    </w:p>
    <w:p w14:paraId="455D9F3B" w14:textId="77777777" w:rsidR="00CA423C" w:rsidRPr="005B3F0F" w:rsidRDefault="00CA423C" w:rsidP="00CA423C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            def pay(self):</w:t>
      </w:r>
    </w:p>
    <w:p w14:paraId="33B28236" w14:textId="77777777" w:rsidR="00CA423C" w:rsidRPr="005B3F0F" w:rsidRDefault="00CA423C" w:rsidP="00CA423C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        sm.current = "pay"</w:t>
      </w:r>
    </w:p>
    <w:p w14:paraId="623A1B0C" w14:textId="77777777" w:rsidR="00CA423C" w:rsidRPr="005B3F0F" w:rsidRDefault="00CA423C" w:rsidP="00CA423C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class PaymentWindow(Screen):</w:t>
      </w:r>
    </w:p>
    <w:p w14:paraId="6A2C757F" w14:textId="77777777" w:rsidR="00CA423C" w:rsidRPr="005B3F0F" w:rsidRDefault="00CA423C" w:rsidP="00CA423C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    email = ObjectProperty(None)</w:t>
      </w:r>
    </w:p>
    <w:p w14:paraId="46A476AF" w14:textId="77777777" w:rsidR="00CA423C" w:rsidRPr="005B3F0F" w:rsidRDefault="00CA423C" w:rsidP="00CA423C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        defon_enter(self, *args):</w:t>
      </w:r>
    </w:p>
    <w:p w14:paraId="2E69E07B" w14:textId="77777777" w:rsidR="00A92F1F" w:rsidRPr="005B3F0F" w:rsidRDefault="00CA423C" w:rsidP="00CA423C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        f = open('D:\\1\\test\\jen9\\email.txt', encoding='utf-8')</w:t>
      </w:r>
    </w:p>
    <w:p w14:paraId="2ED59E69" w14:textId="77777777" w:rsidR="00CC44AF" w:rsidRPr="005B3F0F" w:rsidRDefault="00CC44AF" w:rsidP="00CC44AF">
      <w:pPr>
        <w:spacing w:line="360" w:lineRule="auto"/>
        <w:rPr>
          <w:rFonts w:cs="Times New Roman"/>
          <w:color w:val="000000" w:themeColor="text1"/>
          <w:lang w:val="en-US"/>
        </w:rPr>
      </w:pPr>
      <w:r w:rsidRPr="005B3F0F">
        <w:rPr>
          <w:rFonts w:cs="Times New Roman"/>
          <w:color w:val="000000" w:themeColor="text1"/>
          <w:lang w:val="en-US"/>
        </w:rPr>
        <w:t>    s = f.read()</w:t>
      </w:r>
    </w:p>
    <w:p w14:paraId="542ADFCF" w14:textId="77777777" w:rsidR="00CA423C" w:rsidRPr="005B3F0F" w:rsidRDefault="00CA423C" w:rsidP="00CA423C">
      <w:pPr>
        <w:spacing w:line="360" w:lineRule="auto"/>
        <w:jc w:val="both"/>
        <w:rPr>
          <w:rFonts w:cs="Times New Roman"/>
          <w:color w:val="000000" w:themeColor="text1"/>
        </w:rPr>
      </w:pPr>
    </w:p>
    <w:sectPr w:rsidR="00CA423C" w:rsidRPr="005B3F0F" w:rsidSect="0005028F">
      <w:headerReference w:type="firs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251BD" w14:textId="77777777" w:rsidR="004F1DA9" w:rsidRDefault="004F1DA9" w:rsidP="0005028F">
      <w:r>
        <w:separator/>
      </w:r>
    </w:p>
  </w:endnote>
  <w:endnote w:type="continuationSeparator" w:id="0">
    <w:p w14:paraId="27184FA1" w14:textId="77777777" w:rsidR="004F1DA9" w:rsidRDefault="004F1DA9" w:rsidP="0005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GOST type A">
    <w:altName w:val="Calibri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alibr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DF68D" w14:textId="77777777" w:rsidR="00BC28C9" w:rsidRDefault="00BC28C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2C78" w14:textId="77777777" w:rsidR="00BC28C9" w:rsidRDefault="00BC28C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A80C2" w14:textId="77777777" w:rsidR="004F1DA9" w:rsidRDefault="004F1DA9" w:rsidP="0005028F">
      <w:r>
        <w:separator/>
      </w:r>
    </w:p>
  </w:footnote>
  <w:footnote w:type="continuationSeparator" w:id="0">
    <w:p w14:paraId="4B398F5C" w14:textId="77777777" w:rsidR="004F1DA9" w:rsidRDefault="004F1DA9" w:rsidP="00050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1061" w14:textId="101E8487" w:rsidR="00BC28C9" w:rsidRPr="00910F7A" w:rsidRDefault="004F1DA9">
    <w:pPr>
      <w:pStyle w:val="a6"/>
      <w:rPr>
        <w:b/>
      </w:rPr>
    </w:pPr>
    <w:r>
      <w:rPr>
        <w:b/>
        <w:noProof/>
      </w:rPr>
      <w:pict w14:anchorId="22C3E60C">
        <v:group id="_x0000_s3470" style="position:absolute;left:0;text-align:left;margin-left:0;margin-top:0;width:518.8pt;height:802.3pt;z-index:251816960;mso-position-horizontal:center;mso-position-horizontal-relative:margin;mso-position-vertical:center;mso-position-vertical-relative:margin" coordsize="20000,20000" o:allowincell="f">
          <v:rect id="Rectangle 3" o:spid="_x0000_s3471" style="position:absolute;width:20000;height:20000;visibility:visible;mso-wrap-style:square;v-text-anchor:top" filled="f" strokeweight="2pt"/>
          <v:line id="Line 4" o:spid="_x0000_s3472" style="position:absolute;visibility:visible;mso-wrap-style:square" from="1093,18949" to="1095,19989" o:connectortype="straight" strokeweight="2pt"/>
          <v:line id="Line 5" o:spid="_x0000_s3473" style="position:absolute;visibility:visible;mso-wrap-style:square" from="10,18941" to="19977,18942" o:connectortype="straight" strokeweight="2pt"/>
          <v:line id="Line 6" o:spid="_x0000_s3474" style="position:absolute;visibility:visible;mso-wrap-style:square" from="2186,18949" to="2188,19989" o:connectortype="straight" strokeweight="2pt"/>
          <v:line id="Line 7" o:spid="_x0000_s3475" style="position:absolute;visibility:visible;mso-wrap-style:square" from="4919,18949" to="4921,19989" o:connectortype="straight" strokeweight="2pt"/>
          <v:line id="Line 8" o:spid="_x0000_s3476" style="position:absolute;visibility:visible;mso-wrap-style:square" from="6557,18959" to="6559,19989" o:connectortype="straight" strokeweight="2pt"/>
          <v:line id="Line 9" o:spid="_x0000_s3477" style="position:absolute;visibility:visible;mso-wrap-style:square" from="7650,18949" to="7652,19979" o:connectortype="straight" strokeweight="2pt"/>
          <v:line id="Line 10" o:spid="_x0000_s3478" style="position:absolute;visibility:visible;mso-wrap-style:square" from="18905,18949" to="18909,19989" o:connectortype="straight" strokeweight="2pt"/>
          <v:line id="Line 11" o:spid="_x0000_s3479" style="position:absolute;visibility:visible;mso-wrap-style:square" from="10,19293" to="7631,19295" o:connectortype="straight" strokeweight="1pt"/>
          <v:line id="Line 12" o:spid="_x0000_s3480" style="position:absolute;visibility:visible;mso-wrap-style:square" from="10,19646" to="7631,19647" o:connectortype="straight" strokeweight="2pt"/>
          <v:line id="Line 13" o:spid="_x0000_s3481" style="position:absolute;visibility:visible;mso-wrap-style:square" from="18919,19296" to="19990,19297" o:connectortype="straight" strokeweight="1pt"/>
          <v:rect id="Rectangle 14" o:spid="_x0000_s3482" style="position:absolute;left:54;top:19660;width:1000;height:309;visibility:visible;mso-wrap-style:square;v-text-anchor:top" filled="f" stroked="f" strokeweight=".25pt">
            <v:textbox inset="1pt,1pt,1pt,1pt">
              <w:txbxContent/>
            </v:textbox>
          </v:rect>
          <v:rect id="Rectangle 15" o:spid="_x0000_s3483" style="position:absolute;left:1139;top:19688;width:1001;height:309;visibility:visible;mso-wrap-style:square;v-text-anchor:top" filled="f" stroked="f" strokeweight=".25pt">
            <v:textbox inset="1pt,1pt,1pt,1pt">
              <w:txbxContent/>
            </v:textbox>
          </v:rect>
          <v:rect id="Rectangle 16" o:spid="_x0000_s3484" style="position:absolute;left:2267;top:19660;width:2573;height:309;visibility:visible;mso-wrap-style:square;v-text-anchor:top" filled="f" stroked="f" strokeweight=".25pt">
            <v:textbox inset="1pt,1pt,1pt,1pt">
              <w:txbxContent/>
            </v:textbox>
          </v:rect>
          <v:rect id="Rectangle 17" o:spid="_x0000_s3485" style="position:absolute;left:4983;top:19660;width:1534;height:309;visibility:visible;mso-wrap-style:square;v-text-anchor:top" filled="f" stroked="f" strokeweight=".25pt">
            <v:textbox inset="1pt,1pt,1pt,1pt">
              <w:txbxContent/>
            </v:textbox>
          </v:rect>
          <v:rect id="Rectangle 18" o:spid="_x0000_s3486" style="position:absolute;left:6604;top:19660;width:1000;height:309;visibility:visible;mso-wrap-style:square;v-text-anchor:top" filled="f" stroked="f" strokeweight=".25pt">
            <v:textbox inset="1pt,1pt,1pt,1pt">
              <w:txbxContent/>
            </v:textbox>
          </v:rect>
          <v:rect id="Rectangle 19" o:spid="_x0000_s3487" style="position:absolute;left:18949;top:18977;width:1001;height:309;visibility:visible;mso-wrap-style:square;v-text-anchor:top" filled="f" stroked="f" strokeweight=".25pt">
            <v:textbox inset="1pt,1pt,1pt,1pt">
              <w:txbxContent/>
            </v:textbox>
          </v:rect>
          <v:rect id="Rectangle 20" o:spid="_x0000_s3488" style="position:absolute;left:18949;top:19435;width:1001;height:423;visibility:visible;mso-wrap-style:square;v-text-anchor:top" filled="f" stroked="f" strokeweight=".25pt">
            <v:textbox inset="1pt,1pt,1pt,1pt">
              <w:txbxContent/>
            </v:textbox>
          </v:rect>
          <v:rect id="Rectangle 21" o:spid="_x0000_s3489" style="position:absolute;left:7745;top:19221;width:11075;height:477;visibility:visible;mso-wrap-style:square;v-text-anchor:top" filled="f" stroked="f" strokeweight=".25pt">
            <v:textbox inset="1pt,1pt,1pt,1pt">
              <w:txbxContent/>
            </v:textbox>
          </v:rect>
          <w10:wrap anchorx="margin" anchory="margin"/>
        </v:group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129E2" w14:textId="77777777" w:rsidR="00BC28C9" w:rsidRDefault="004F1DA9">
    <w:pPr>
      <w:pStyle w:val="a6"/>
    </w:pPr>
    <w:r>
      <w:rPr>
        <w:noProof/>
        <w:sz w:val="28"/>
        <w:szCs w:val="28"/>
      </w:rPr>
      <w:pict w14:anchorId="08DEE2C5">
        <v:group id="Группа 1406" o:spid="_x0000_s2099" style="position:absolute;left:0;text-align:left;margin-left:0;margin-top:0;width:524.4pt;height:818.25pt;z-index:25173913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">
          <v:rect id="Rectangle 122" o:spid="_x0000_s214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" filled="f" strokeweight="2pt"/>
          <v:line id="Line 123" o:spid="_x0000_s214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JDX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J4Ir38gIev0GAAD//wMAUEsBAi0AFAAGAAgAAAAhANvh9svuAAAAhQEAABMAAAAAAAAAAAAA&#10;AAAAAAAAAFtDb250ZW50X1R5cGVzXS54bWxQSwECLQAUAAYACAAAACEAWvQsW78AAAAVAQAACwAA&#10;AAAAAAAAAAAAAAAfAQAAX3JlbHMvLnJlbHNQSwECLQAUAAYACAAAACEAZOCQ18MAAADdAAAADwAA&#10;AAAAAAAAAAAAAAAHAgAAZHJzL2Rvd25yZXYueG1sUEsFBgAAAAADAAMAtwAAAPcCAAAAAA==&#10;" strokeweight="2pt"/>
          <v:line id="Line 124" o:spid="_x0000_s214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" strokeweight="2pt"/>
          <v:line id="Line 125" o:spid="_x0000_s214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woM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TYRfvpER9PoDAAD//wMAUEsBAi0AFAAGAAgAAAAhANvh9svuAAAAhQEAABMAAAAAAAAAAAAA&#10;AAAAAAAAAFtDb250ZW50X1R5cGVzXS54bWxQSwECLQAUAAYACAAAACEAWvQsW78AAAAVAQAACwAA&#10;AAAAAAAAAAAAAAAfAQAAX3JlbHMvLnJlbHNQSwECLQAUAAYACAAAACEAH08KDMMAAADdAAAADwAA&#10;AAAAAAAAAAAAAAAHAgAAZHJzL2Rvd25yZXYueG1sUEsFBgAAAAADAAMAtwAAAPcCAAAAAA==&#10;" strokeweight="2pt"/>
          <v:line id="Line 126" o:spid="_x0000_s214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" strokeweight="2pt"/>
          <v:line id="Line 127" o:spid="_x0000_s214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THg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6Mx&#10;fL8JJ8jVBwAA//8DAFBLAQItABQABgAIAAAAIQDb4fbL7gAAAIUBAAATAAAAAAAAAAAAAAAAAAAA&#10;AABbQ29udGVudF9UeXBlc10ueG1sUEsBAi0AFAAGAAgAAAAhAFr0LFu/AAAAFQEAAAsAAAAAAAAA&#10;AAAAAAAAHwEAAF9yZWxzLy5yZWxzUEsBAi0AFAAGAAgAAAAhAIDRMeC+AAAA3QAAAA8AAAAAAAAA&#10;AAAAAAAABwIAAGRycy9kb3ducmV2LnhtbFBLBQYAAAAAAwADALcAAADyAgAAAAA=&#10;" strokeweight="2pt"/>
          <v:line id="Line 128" o:spid="_x0000_s214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" strokeweight="2pt"/>
          <v:line id="Line 129" o:spid="_x0000_s214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wP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6MJ&#10;fL8JJ8jVBwAA//8DAFBLAQItABQABgAIAAAAIQDb4fbL7gAAAIUBAAATAAAAAAAAAAAAAAAAAAAA&#10;AABbQ29udGVudF9UeXBlc10ueG1sUEsBAi0AFAAGAAgAAAAhAFr0LFu/AAAAFQEAAAsAAAAAAAAA&#10;AAAAAAAAHwEAAF9yZWxzLy5yZWxzUEsBAi0AFAAGAAgAAAAhAGB0DA++AAAA3QAAAA8AAAAAAAAA&#10;AAAAAAAABwIAAGRycy9kb3ducmV2LnhtbFBLBQYAAAAAAwADALcAAADyAgAAAAA=&#10;" strokeweight="2pt"/>
          <v:line id="Line 130" o:spid="_x0000_s214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c9+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/BX+vkknyMkNAAD//wMAUEsBAi0AFAAGAAgAAAAhANvh9svuAAAAhQEAABMAAAAAAAAAAAAA&#10;AAAAAAAAAFtDb250ZW50X1R5cGVzXS54bWxQSwECLQAUAAYACAAAACEAWvQsW78AAAAVAQAACwAA&#10;AAAAAAAAAAAAAAAfAQAAX3JlbHMvLnJlbHNQSwECLQAUAAYACAAAACEAhf3PfsMAAADdAAAADwAA&#10;AAAAAAAAAAAAAAAHAgAAZHJzL2Rvd25yZXYueG1sUEsFBgAAAAADAAMAtwAAAPcCAAAAAA==&#10;" strokeweight="1pt"/>
          <v:line id="Line 131" o:spid="_x0000_s213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1EJ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/mI/j9Jp0g5w8AAAD//wMAUEsBAi0AFAAGAAgAAAAhANvh9svuAAAAhQEAABMAAAAAAAAAAAAA&#10;AAAAAAAAAFtDb250ZW50X1R5cGVzXS54bWxQSwECLQAUAAYACAAAACEAWvQsW78AAAAVAQAACwAA&#10;AAAAAAAAAAAAAAAfAQAAX3JlbHMvLnJlbHNQSwECLQAUAAYACAAAACEAdS9RCcMAAADdAAAADwAA&#10;AAAAAAAAAAAAAAAHAgAAZHJzL2Rvd25yZXYueG1sUEsFBgAAAAADAAMAtwAAAPcCAAAAAA==&#10;" strokeweight="1pt"/>
          <v:rect id="Rectangle 132" o:spid="_x0000_s213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" filled="f" stroked="f" strokeweight=".25pt">
            <v:textbox inset="1pt,1pt,1pt,1pt">
              <w:txbxContent>
                <w:p w14:paraId="62BF764B" w14:textId="77777777" w:rsidR="00BC28C9" w:rsidRPr="00656627" w:rsidRDefault="00BC28C9" w:rsidP="00314C3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Изм.</w:t>
                  </w:r>
                </w:p>
              </w:txbxContent>
            </v:textbox>
          </v:rect>
          <v:rect id="Rectangle 133" o:spid="_x0000_s213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" filled="f" stroked="f" strokeweight=".25pt">
            <v:textbox inset="1pt,1pt,1pt,1pt">
              <w:txbxContent>
                <w:p w14:paraId="728F5FF4" w14:textId="77777777" w:rsidR="00BC28C9" w:rsidRPr="00656627" w:rsidRDefault="00BC28C9" w:rsidP="00314C3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Rectangle 134" o:spid="_x0000_s213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" filled="f" stroked="f" strokeweight=".25pt">
            <v:textbox inset="1pt,1pt,1pt,1pt">
              <w:txbxContent>
                <w:p w14:paraId="049F1315" w14:textId="77777777" w:rsidR="00BC28C9" w:rsidRPr="00656627" w:rsidRDefault="00BC28C9" w:rsidP="00314C3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№ докум.</w:t>
                  </w:r>
                </w:p>
              </w:txbxContent>
            </v:textbox>
          </v:rect>
          <v:rect id="Rectangle 135" o:spid="_x0000_s2135" style="position:absolute;left:4983;top:17912;width:1868;height:3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yPH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r+Ohd++UZG0Ps7AAAA//8DAFBLAQItABQABgAIAAAAIQDb4fbL7gAAAIUBAAATAAAAAAAAAAAA&#10;AAAAAAAAAABbQ29udGVudF9UeXBlc10ueG1sUEsBAi0AFAAGAAgAAAAhAFr0LFu/AAAAFQEAAAsA&#10;AAAAAAAAAAAAAAAAHwEAAF9yZWxzLy5yZWxzUEsBAi0AFAAGAAgAAAAhAHZvI8fEAAAA3QAAAA8A&#10;AAAAAAAAAAAAAAAABwIAAGRycy9kb3ducmV2LnhtbFBLBQYAAAAAAwADALcAAAD4AgAAAAA=&#10;" filled="f" stroked="f" strokeweight=".25pt">
            <v:textbox inset="1pt,1pt,1pt,1pt">
              <w:txbxContent>
                <w:p w14:paraId="076BDAB3" w14:textId="77777777" w:rsidR="00BC28C9" w:rsidRPr="00656627" w:rsidRDefault="00BC28C9" w:rsidP="00314C30">
                  <w:pPr>
                    <w:pStyle w:val="ab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Подпись</w:t>
                  </w:r>
                </w:p>
              </w:txbxContent>
            </v:textbox>
          </v:rect>
          <v:rect id="Rectangle 136" o:spid="_x0000_s213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4Zc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z7MU/r+JJ8jyCgAA//8DAFBLAQItABQABgAIAAAAIQDb4fbL7gAAAIUBAAATAAAAAAAAAAAAAAAA&#10;AAAAAABbQ29udGVudF9UeXBlc10ueG1sUEsBAi0AFAAGAAgAAAAhAFr0LFu/AAAAFQEAAAsAAAAA&#10;AAAAAAAAAAAAHwEAAF9yZWxzLy5yZWxzUEsBAi0AFAAGAAgAAAAhABkjhlzBAAAA3QAAAA8AAAAA&#10;AAAAAAAAAAAABwIAAGRycy9kb3ducmV2LnhtbFBLBQYAAAAAAwADALcAAAD1AgAAAAA=&#10;" filled="f" stroked="f" strokeweight=".25pt">
            <v:textbox inset="1pt,1pt,1pt,1pt">
              <w:txbxContent>
                <w:p w14:paraId="6F5C25E7" w14:textId="77777777" w:rsidR="00BC28C9" w:rsidRPr="00656627" w:rsidRDefault="00BC28C9" w:rsidP="00314C3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Дата</w:t>
                  </w:r>
                </w:p>
              </w:txbxContent>
            </v:textbox>
          </v:rect>
          <v:rect id="Rectangle 137" o:spid="_x0000_s213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Rgr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" filled="f" stroked="f" strokeweight=".25pt">
            <v:textbox inset="1pt,1pt,1pt,1pt">
              <w:txbxContent>
                <w:p w14:paraId="1F1FC290" w14:textId="77777777" w:rsidR="00BC28C9" w:rsidRPr="00656627" w:rsidRDefault="00BC28C9" w:rsidP="00314C3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Rectangle 138" o:spid="_x0000_s2132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2w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" filled="f" stroked="f" strokeweight=".25pt">
            <v:textbox inset="1pt,1pt,1pt,1pt">
              <w:txbxContent>
                <w:p w14:paraId="324B9AC4" w14:textId="77777777" w:rsidR="00BC28C9" w:rsidRPr="00656627" w:rsidRDefault="00BC28C9" w:rsidP="00314C30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  <w:t>41</w:t>
                  </w:r>
                </w:p>
              </w:txbxContent>
            </v:textbox>
          </v:rect>
          <v:rect id="Rectangle 139" o:spid="_x0000_s2131" style="position:absolute;left:7787;top:17444;width:12159;height:7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" filled="f" stroked="f" strokeweight=".25pt">
            <v:textbox inset="1pt,1pt,1pt,1pt">
              <w:txbxContent>
                <w:p w14:paraId="6E769E5E" w14:textId="25B195E5" w:rsidR="00BC28C9" w:rsidRPr="00656627" w:rsidRDefault="00BC28C9" w:rsidP="00314C30">
                  <w:pPr>
                    <w:ind w:left="57" w:right="57"/>
                    <w:jc w:val="center"/>
                    <w:rPr>
                      <w:rFonts w:ascii="GOST type B" w:hAnsi="GOST type B" w:cs="Times New Roman"/>
                      <w:i/>
                    </w:rPr>
                  </w:pPr>
                  <w:r w:rsidRPr="00656627">
                    <w:rPr>
                      <w:rFonts w:ascii="GOST type B" w:hAnsi="GOST type B" w:cs="Times New Roman"/>
                      <w:i/>
                    </w:rPr>
                    <w:t>ВКР.09.02.03.</w:t>
                  </w:r>
                  <w:r w:rsidR="007149AE">
                    <w:rPr>
                      <w:rFonts w:ascii="GOST type B" w:hAnsi="GOST type B" w:cs="Times New Roman"/>
                      <w:i/>
                    </w:rPr>
                    <w:t>0110</w:t>
                  </w:r>
                  <w:r w:rsidRPr="00656627">
                    <w:rPr>
                      <w:rFonts w:ascii="GOST type B" w:hAnsi="GOST type B" w:cs="Times New Roman"/>
                      <w:i/>
                    </w:rPr>
                    <w:t>.202</w:t>
                  </w:r>
                  <w:r w:rsidR="007149AE">
                    <w:rPr>
                      <w:rFonts w:ascii="GOST type B" w:hAnsi="GOST type B" w:cs="Times New Roman"/>
                      <w:i/>
                    </w:rPr>
                    <w:t>4</w:t>
                  </w:r>
                  <w:r w:rsidRPr="00656627">
                    <w:rPr>
                      <w:rFonts w:ascii="GOST type B" w:hAnsi="GOST type B" w:cs="Times New Roman"/>
                      <w:i/>
                    </w:rPr>
                    <w:t>.ПЗ</w:t>
                  </w:r>
                </w:p>
              </w:txbxContent>
            </v:textbox>
          </v:rect>
          <v:line id="Line 140" o:spid="_x0000_s213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Mp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+Mp&#10;fL8JJ8jVBwAA//8DAFBLAQItABQABgAIAAAAIQDb4fbL7gAAAIUBAAATAAAAAAAAAAAAAAAAAAAA&#10;AABbQ29udGVudF9UeXBlc10ueG1sUEsBAi0AFAAGAAgAAAAhAFr0LFu/AAAAFQEAAAsAAAAAAAAA&#10;AAAAAAAAHwEAAF9yZWxzLy5yZWxzUEsBAi0AFAAGAAgAAAAhAMFUYym+AAAA3QAAAA8AAAAAAAAA&#10;AAAAAAAABwIAAGRycy9kb3ducmV2LnhtbFBLBQYAAAAAAwADALcAAADyAgAAAAA=&#10;" strokeweight="2pt"/>
          <v:line id="Line 141" o:spid="_x0000_s212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1e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+MZ&#10;fL8JJ8jVBwAA//8DAFBLAQItABQABgAIAAAAIQDb4fbL7gAAAIUBAAATAAAAAAAAAAAAAAAAAAAA&#10;AABbQ29udGVudF9UeXBlc10ueG1sUEsBAi0AFAAGAAgAAAAhAFr0LFu/AAAAFQEAAAsAAAAAAAAA&#10;AAAAAAAAHwEAAF9yZWxzLy5yZWxzUEsBAi0AFAAGAAgAAAAhADGG/V6+AAAA3QAAAA8AAAAAAAAA&#10;AAAAAAAABwIAAGRycy9kb3ducmV2LnhtbFBLBQYAAAAAAwADALcAAADyAgAAAAA=&#10;" strokeweight="2pt"/>
          <v:line id="Line 142" o:spid="_x0000_s212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" strokeweight="1pt"/>
          <v:line id="Line 143" o:spid="_x0000_s212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" strokeweight="1pt"/>
          <v:line id="Line 144" o:spid="_x0000_s212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" strokeweight="1pt"/>
          <v:group id="Group 145" o:spid="_x0000_s212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">
            <v:rect id="Rectangle 146" o:spid="_x0000_s212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hCB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" filled="f" stroked="f" strokeweight=".25pt">
              <v:textbox inset="1pt,1pt,1pt,1pt">
                <w:txbxContent>
                  <w:p w14:paraId="28CC7CB8" w14:textId="77777777" w:rsidR="00BC28C9" w:rsidRPr="00656627" w:rsidRDefault="00BC28C9" w:rsidP="00314C30">
                    <w:pPr>
                      <w:pStyle w:val="ab"/>
                      <w:rPr>
                        <w:rFonts w:ascii="GOST type B" w:hAnsi="GOST type B"/>
                        <w:sz w:val="18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Разраб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отал</w:t>
                    </w:r>
                  </w:p>
                </w:txbxContent>
              </v:textbox>
            </v:rect>
            <v:rect id="Rectangle 147" o:spid="_x0000_s212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72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" filled="f" stroked="f" strokeweight=".25pt">
              <v:textbox inset="1pt,1pt,1pt,1pt">
                <w:txbxContent>
                  <w:p w14:paraId="783D79B0" w14:textId="77777777" w:rsidR="004B7B86" w:rsidRPr="00656627" w:rsidRDefault="004B7B86" w:rsidP="004B7B86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>Тарасюк</w:t>
                    </w:r>
                    <w:r w:rsidRPr="00BA5F98">
                      <w:rPr>
                        <w:rFonts w:ascii="GOST type B" w:hAnsi="GOST type B" w:cs="Times New Roman"/>
                        <w:i/>
                        <w:sz w:val="18"/>
                      </w:rPr>
                      <w:t xml:space="preserve"> </w:t>
                    </w: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>А</w:t>
                    </w:r>
                    <w:r w:rsidRPr="00BA5F98">
                      <w:rPr>
                        <w:rFonts w:ascii="GOST type B" w:hAnsi="GOST type B" w:cs="Times New Roman"/>
                        <w:i/>
                        <w:sz w:val="18"/>
                      </w:rPr>
                      <w:t>.</w:t>
                    </w: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>Ю</w:t>
                    </w:r>
                    <w:r w:rsidRPr="00BA5F98">
                      <w:rPr>
                        <w:rFonts w:ascii="GOST type B" w:hAnsi="GOST type B" w:cs="Times New Roman"/>
                        <w:i/>
                        <w:sz w:val="18"/>
                      </w:rPr>
                      <w:t>.</w:t>
                    </w:r>
                  </w:p>
                  <w:p w14:paraId="69725D4E" w14:textId="77777777" w:rsidR="004B7B86" w:rsidRPr="00656627" w:rsidRDefault="004B7B86" w:rsidP="004B7B86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</w:p>
                  <w:p w14:paraId="637269A7" w14:textId="77777777" w:rsidR="00BC28C9" w:rsidRPr="00656627" w:rsidRDefault="00BC28C9" w:rsidP="00314C30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</w:p>
                </w:txbxContent>
              </v:textbox>
            </v:rect>
          </v:group>
          <v:group id="Group 148" o:spid="_x0000_s212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">
            <v:rect id="Rectangle 149" o:spid="_x0000_s212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" filled="f" stroked="f" strokeweight=".25pt">
              <v:textbox inset="1pt,1pt,1pt,1pt">
                <w:txbxContent>
                  <w:p w14:paraId="7C172B67" w14:textId="77777777" w:rsidR="00BC28C9" w:rsidRPr="00656627" w:rsidRDefault="00BC28C9" w:rsidP="00314C30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Провер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ил</w:t>
                    </w:r>
                  </w:p>
                </w:txbxContent>
              </v:textbox>
            </v:rect>
            <v:rect id="Rectangle 150" o:spid="_x0000_s212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RaC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H/6&#10;OYPnN/EEufkHAAD//wMAUEsBAi0AFAAGAAgAAAAhANvh9svuAAAAhQEAABMAAAAAAAAAAAAAAAAA&#10;AAAAAFtDb250ZW50X1R5cGVzXS54bWxQSwECLQAUAAYACAAAACEAWvQsW78AAAAVAQAACwAAAAAA&#10;AAAAAAAAAAAfAQAAX3JlbHMvLnJlbHNQSwECLQAUAAYACAAAACEA48EWgsAAAADdAAAADwAAAAAA&#10;AAAAAAAAAAAHAgAAZHJzL2Rvd25yZXYueG1sUEsFBgAAAAADAAMAtwAAAPQCAAAAAA==&#10;" filled="f" stroked="f" strokeweight=".25pt">
              <v:textbox inset="1pt,1pt,1pt,1pt">
                <w:txbxContent>
                  <w:p w14:paraId="48BDB422" w14:textId="77777777" w:rsidR="00480544" w:rsidRPr="00656627" w:rsidRDefault="00480544" w:rsidP="00480544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  <w:r w:rsidRPr="00656627"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  <w:t>Паскал В.Ю.</w:t>
                    </w:r>
                  </w:p>
                  <w:p w14:paraId="30B46999" w14:textId="77777777" w:rsidR="00BC28C9" w:rsidRPr="00656627" w:rsidRDefault="00BC28C9" w:rsidP="00314C30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group id="Group 151" o:spid="_x0000_s211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DIo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">
            <v:rect id="Rectangle 152" o:spid="_x0000_s211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y1u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" filled="f" stroked="f" strokeweight=".25pt">
              <v:textbox inset="1pt,1pt,1pt,1pt">
                <w:txbxContent>
                  <w:p w14:paraId="0BDA8808" w14:textId="77777777" w:rsidR="00BC28C9" w:rsidRPr="003D5633" w:rsidRDefault="00BC28C9" w:rsidP="00314C30">
                    <w:pPr>
                      <w:pStyle w:val="ab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  <v:rect id="Rectangle 153" o:spid="_x0000_s211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" filled="f" stroked="f" strokeweight=".25pt">
              <v:textbox inset="1pt,1pt,1pt,1pt">
                <w:txbxContent>
                  <w:p w14:paraId="1D964846" w14:textId="77777777" w:rsidR="00BC28C9" w:rsidRPr="00D149EC" w:rsidRDefault="00BC28C9" w:rsidP="00314C30"/>
                </w:txbxContent>
              </v:textbox>
            </v:rect>
          </v:group>
          <v:group id="Group 154" o:spid="_x0000_s211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6Za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PJx/w9004Qa6eAAAA//8DAFBLAQItABQABgAIAAAAIQDb4fbL7gAAAIUBAAATAAAAAAAAAAAA&#10;AAAAAAAAAABbQ29udGVudF9UeXBlc10ueG1sUEsBAi0AFAAGAAgAAAAhAFr0LFu/AAAAFQEAAAsA&#10;AAAAAAAAAAAAAAAAHwEAAF9yZWxzLy5yZWxzUEsBAi0AFAAGAAgAAAAhACtDplrEAAAA3QAAAA8A&#10;AAAAAAAAAAAAAAAABwIAAGRycy9kb3ducmV2LnhtbFBLBQYAAAAAAwADALcAAAD4AgAAAAA=&#10;">
            <v:rect id="Rectangle 155" o:spid="_x0000_s211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" filled="f" stroked="f" strokeweight=".25pt">
              <v:textbox inset="1pt,1pt,1pt,1pt">
                <w:txbxContent>
                  <w:p w14:paraId="4CEAAB09" w14:textId="77777777" w:rsidR="00BC28C9" w:rsidRPr="00656627" w:rsidRDefault="00BC28C9" w:rsidP="00314C30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Н.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К</w:t>
                    </w:r>
                    <w:r w:rsidRPr="00656627">
                      <w:rPr>
                        <w:rFonts w:ascii="GOST type B" w:hAnsi="GOST type B"/>
                        <w:sz w:val="18"/>
                      </w:rPr>
                      <w:t>онтр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олер</w:t>
                    </w:r>
                  </w:p>
                </w:txbxContent>
              </v:textbox>
            </v:rect>
            <v:rect id="Rectangle 156" o:spid="_x0000_s211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" filled="f" stroked="f" strokeweight=".25pt">
              <v:textbox inset="1pt,1pt,1pt,1pt">
                <w:txbxContent>
                  <w:p w14:paraId="4433CEE1" w14:textId="77777777" w:rsidR="00BC28C9" w:rsidRPr="00656627" w:rsidRDefault="00BC28C9" w:rsidP="00314C30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  <w:r w:rsidRPr="00656627"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  <w:t>Паскал В.Ю.</w:t>
                    </w:r>
                  </w:p>
                </w:txbxContent>
              </v:textbox>
            </v:rect>
          </v:group>
          <v:group id="Group 157" o:spid="_x0000_s211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UdW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">
            <v:rect id="Rectangle 158" o:spid="_x0000_s211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" filled="f" stroked="f" strokeweight=".25pt">
              <v:textbox inset="1pt,1pt,1pt,1pt">
                <w:txbxContent>
                  <w:p w14:paraId="61763486" w14:textId="77777777" w:rsidR="00BC28C9" w:rsidRPr="00656627" w:rsidRDefault="00BC28C9" w:rsidP="00314C30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Утвер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ждаю</w:t>
                    </w:r>
                  </w:p>
                </w:txbxContent>
              </v:textbox>
            </v:rect>
            <v:rect id="Rectangle 159" o:spid="_x0000_s211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8BkwAAAAN0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Mnh/E0+Q218AAAD//wMAUEsBAi0AFAAGAAgAAAAhANvh9svuAAAAhQEAABMAAAAAAAAAAAAAAAAA&#10;AAAAAFtDb250ZW50X1R5cGVzXS54bWxQSwECLQAUAAYACAAAACEAWvQsW78AAAAVAQAACwAAAAAA&#10;AAAAAAAAAAAfAQAAX3JlbHMvLnJlbHNQSwECLQAUAAYACAAAACEA1IvAZMAAAADdAAAADwAAAAAA&#10;AAAAAAAAAAAHAgAAZHJzL2Rvd25yZXYueG1sUEsFBgAAAAADAAMAtwAAAPQCAAAAAA==&#10;" filled="f" stroked="f" strokeweight=".25pt">
              <v:textbox inset="1pt,1pt,1pt,1pt">
                <w:txbxContent>
                  <w:p w14:paraId="71BA71AC" w14:textId="77777777" w:rsidR="00BC28C9" w:rsidRPr="00656627" w:rsidRDefault="00BC28C9" w:rsidP="00314C30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>Чепик А.А.</w:t>
                    </w:r>
                  </w:p>
                </w:txbxContent>
              </v:textbox>
            </v:rect>
          </v:group>
          <v:line id="Line 160" o:spid="_x0000_s211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4aJ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5Mp&#10;fL8JJ8jVBwAA//8DAFBLAQItABQABgAIAAAAIQDb4fbL7gAAAIUBAAATAAAAAAAAAAAAAAAAAAAA&#10;AABbQ29udGVudF9UeXBlc10ueG1sUEsBAi0AFAAGAAgAAAAhAFr0LFu/AAAAFQEAAAsAAAAAAAAA&#10;AAAAAAAAHwEAAF9yZWxzLy5yZWxzUEsBAi0AFAAGAAgAAAAhAByLhom+AAAA3QAAAA8AAAAAAAAA&#10;AAAAAAAABwIAAGRycy9kb3ducmV2LnhtbFBLBQYAAAAAAwADALcAAADyAgAAAAA=&#10;" strokeweight="2pt"/>
          <v:rect id="Rectangle 161" o:spid="_x0000_s2109" style="position:absolute;left:7787;top:18314;width:6292;height:160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" filled="f" stroked="f" strokeweight=".25pt">
            <v:textbox inset="1pt,1pt,1pt,1pt">
              <w:txbxContent>
                <w:p w14:paraId="78402664" w14:textId="77777777" w:rsidR="00BC28C9" w:rsidRPr="007616F3" w:rsidRDefault="00BC28C9" w:rsidP="00314C30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GOST type B" w:hAnsi="GOST type B"/>
                      <w:caps/>
                      <w:sz w:val="32"/>
                      <w:szCs w:val="32"/>
                      <w:lang w:val="ru-RU"/>
                    </w:rPr>
                    <w:t>СПИСОК ИСПОЛЬЗОВАННЫХ ИСТОЧНИКОВ</w:t>
                  </w:r>
                </w:p>
              </w:txbxContent>
            </v:textbox>
          </v:rect>
          <v:line id="Line 162" o:spid="_x0000_s210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" strokeweight="2pt"/>
          <v:line id="Line 163" o:spid="_x0000_s210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" strokeweight="2pt"/>
          <v:line id="Line 164" o:spid="_x0000_s210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" strokeweight="2pt"/>
          <v:rect id="Rectangle 165" o:spid="_x0000_s210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" filled="f" stroked="f" strokeweight=".25pt">
            <v:textbox inset="1pt,1pt,1pt,1pt">
              <w:txbxContent>
                <w:p w14:paraId="39931270" w14:textId="77777777" w:rsidR="00BC28C9" w:rsidRPr="00656627" w:rsidRDefault="00BC28C9" w:rsidP="00314C3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Лит.</w:t>
                  </w:r>
                </w:p>
              </w:txbxContent>
            </v:textbox>
          </v:rect>
          <v:rect id="Rectangle 166" o:spid="_x0000_s210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fUh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" filled="f" stroked="f" strokeweight=".25pt">
            <v:textbox inset="1pt,1pt,1pt,1pt">
              <w:txbxContent>
                <w:p w14:paraId="0E19523B" w14:textId="77777777" w:rsidR="00BC28C9" w:rsidRPr="00656627" w:rsidRDefault="00BC28C9" w:rsidP="00314C3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Листов</w:t>
                  </w:r>
                </w:p>
              </w:txbxContent>
            </v:textbox>
          </v:rect>
          <v:rect id="Rectangle 167" o:spid="_x0000_s210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2tW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" filled="f" stroked="f" strokeweight=".25pt">
            <v:textbox inset="1pt,1pt,1pt,1pt">
              <w:txbxContent>
                <w:p w14:paraId="189F0127" w14:textId="77777777" w:rsidR="00BC28C9" w:rsidRPr="00656627" w:rsidRDefault="00BC28C9" w:rsidP="00314C30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  <w:t>62</w:t>
                  </w:r>
                </w:p>
              </w:txbxContent>
            </v:textbox>
          </v:rect>
          <v:line id="Line 168" o:spid="_x0000_s210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<v:line id="Line 169" o:spid="_x0000_s210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<v:rect id="Rectangle 170" o:spid="_x0000_s2100" style="position:absolute;left:14295;top:18969;width:5609;height:9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" filled="f" stroked="f" strokeweight=".25pt">
            <v:textbox inset="1pt,1pt,1pt,1pt">
              <w:txbxContent>
                <w:p w14:paraId="29AE4CE4" w14:textId="77777777" w:rsidR="00560AAE" w:rsidRPr="00656627" w:rsidRDefault="00560AAE" w:rsidP="00560AAE">
                  <w:pPr>
                    <w:spacing w:before="200"/>
                    <w:jc w:val="center"/>
                    <w:rPr>
                      <w:rFonts w:ascii="GOST type B" w:hAnsi="GOST type B" w:cs="Times New Roman"/>
                      <w:i/>
                    </w:rPr>
                  </w:pPr>
                  <w:r>
                    <w:rPr>
                      <w:rFonts w:ascii="GOST type B" w:hAnsi="GOST type B" w:cs="Times New Roman"/>
                      <w:i/>
                    </w:rPr>
                    <w:t>МПК, ПКСт-20-(9</w:t>
                  </w:r>
                  <w:r w:rsidRPr="00DD25D2">
                    <w:rPr>
                      <w:rFonts w:ascii="GOST type B" w:hAnsi="GOST type B" w:cs="Times New Roman"/>
                      <w:i/>
                    </w:rPr>
                    <w:t>)-</w:t>
                  </w:r>
                  <w:r>
                    <w:rPr>
                      <w:rFonts w:ascii="GOST type B" w:hAnsi="GOST type B" w:cs="Times New Roman"/>
                      <w:i/>
                    </w:rPr>
                    <w:t>2</w:t>
                  </w:r>
                </w:p>
                <w:p w14:paraId="1EC889BE" w14:textId="77777777" w:rsidR="00560AAE" w:rsidRPr="00656627" w:rsidRDefault="00560AAE" w:rsidP="00560AAE">
                  <w:pPr>
                    <w:spacing w:before="200"/>
                    <w:jc w:val="center"/>
                    <w:rPr>
                      <w:rFonts w:ascii="GOST type B" w:hAnsi="GOST type B" w:cs="Times New Roman"/>
                      <w:i/>
                    </w:rPr>
                  </w:pPr>
                </w:p>
                <w:p w14:paraId="0E58F95F" w14:textId="77777777" w:rsidR="00560AAE" w:rsidRPr="00656627" w:rsidRDefault="00560AAE" w:rsidP="00560AAE">
                  <w:pPr>
                    <w:spacing w:before="200"/>
                    <w:jc w:val="center"/>
                    <w:rPr>
                      <w:rFonts w:ascii="GOST type B" w:hAnsi="GOST type B" w:cs="Times New Roman"/>
                      <w:i/>
                    </w:rPr>
                  </w:pPr>
                </w:p>
                <w:p w14:paraId="06635F99" w14:textId="77777777" w:rsidR="00BC28C9" w:rsidRPr="00656627" w:rsidRDefault="00BC28C9" w:rsidP="00314C30">
                  <w:pPr>
                    <w:spacing w:before="200"/>
                    <w:jc w:val="center"/>
                    <w:rPr>
                      <w:rFonts w:ascii="GOST type B" w:hAnsi="GOST type B" w:cs="Times New Roman"/>
                      <w:i/>
                    </w:rPr>
                  </w:pP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A5FCB" w14:textId="77777777" w:rsidR="00BC28C9" w:rsidRDefault="004F1DA9">
    <w:pPr>
      <w:pStyle w:val="a6"/>
    </w:pPr>
    <w:r>
      <w:rPr>
        <w:noProof/>
        <w:sz w:val="28"/>
        <w:szCs w:val="28"/>
      </w:rPr>
      <w:pict w14:anchorId="69AE43E8">
        <v:group id="Группа 1457" o:spid="_x0000_s2049" style="position:absolute;left:0;text-align:left;margin-left:0;margin-top:0;width:524.4pt;height:818.25pt;z-index:25174118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">
          <v:rect id="Rectangle 122" o:spid="_x0000_s209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" filled="f" strokeweight="2pt"/>
          <v:line id="Line 123" o:spid="_x0000_s209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" strokeweight="2pt"/>
          <v:line id="Line 124" o:spid="_x0000_s209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" strokeweight="2pt"/>
          <v:line id="Line 125" o:spid="_x0000_s209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z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7MR&#10;fL8JJ8jVBwAA//8DAFBLAQItABQABgAIAAAAIQDb4fbL7gAAAIUBAAATAAAAAAAAAAAAAAAAAAAA&#10;AABbQ29udGVudF9UeXBlc10ueG1sUEsBAi0AFAAGAAgAAAAhAFr0LFu/AAAAFQEAAAsAAAAAAAAA&#10;AAAAAAAAHwEAAF9yZWxzLy5yZWxzUEsBAi0AFAAGAAgAAAAhACgF3Oq+AAAA3QAAAA8AAAAAAAAA&#10;AAAAAAAABwIAAGRycy9kb3ducmV2LnhtbFBLBQYAAAAAAwADALcAAADyAgAAAAA=&#10;" strokeweight="2pt"/>
          <v:line id="Line 126" o:spid="_x0000_s209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0Kd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7Mx&#10;fL8JJ8jVBwAA//8DAFBLAQItABQABgAIAAAAIQDb4fbL7gAAAIUBAAATAAAAAAAAAAAAAAAAAAAA&#10;AABbQ29udGVudF9UeXBlc10ueG1sUEsBAi0AFAAGAAgAAAAhAFr0LFu/AAAAFQEAAAsAAAAAAAAA&#10;AAAAAAAAHwEAAF9yZWxzLy5yZWxzUEsBAi0AFAAGAAgAAAAhANjXQp2+AAAA3QAAAA8AAAAAAAAA&#10;AAAAAAAABwIAAGRycy9kb3ducmV2LnhtbFBLBQYAAAAAAwADALcAAADyAgAAAAA=&#10;" strokeweight="2pt"/>
          <v:line id="Line 127" o:spid="_x0000_s209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+cG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Yv&#10;1wt4fRNOkPt/AAAA//8DAFBLAQItABQABgAIAAAAIQDb4fbL7gAAAIUBAAATAAAAAAAAAAAAAAAA&#10;AAAAAABbQ29udGVudF9UeXBlc10ueG1sUEsBAi0AFAAGAAgAAAAhAFr0LFu/AAAAFQEAAAsAAAAA&#10;AAAAAAAAAAAAHwEAAF9yZWxzLy5yZWxzUEsBAi0AFAAGAAgAAAAhALeb5wbBAAAA3QAAAA8AAAAA&#10;AAAAAAAAAAAABwIAAGRycy9kb3ducmV2LnhtbFBLBQYAAAAAAwADALcAAAD1AgAAAAA=&#10;" strokeweight="2pt"/>
          <v:line id="Line 128" o:spid="_x0000_s209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n9y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7MJ&#10;fL8JJ8jVBwAA//8DAFBLAQItABQABgAIAAAAIQDb4fbL7gAAAIUBAAATAAAAAAAAAAAAAAAAAAAA&#10;AABbQ29udGVudF9UeXBlc10ueG1sUEsBAi0AFAAGAAgAAAAhAFr0LFu/AAAAFQEAAAsAAAAAAAAA&#10;AAAAAAAAHwEAAF9yZWxzLy5yZWxzUEsBAi0AFAAGAAgAAAAhADhyf3K+AAAA3QAAAA8AAAAAAAAA&#10;AAAAAAAABwIAAGRycy9kb3ducmV2LnhtbFBLBQYAAAAAAwADALcAAADyAgAAAAA=&#10;" strokeweight="2pt"/>
          <v:line id="Line 129" o:spid="_x0000_s209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trp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7Mp&#10;fL8JJ8jVBwAA//8DAFBLAQItABQABgAIAAAAIQDb4fbL7gAAAIUBAAATAAAAAAAAAAAAAAAAAAAA&#10;AABbQ29udGVudF9UeXBlc10ueG1sUEsBAi0AFAAGAAgAAAAhAFr0LFu/AAAAFQEAAAsAAAAAAAAA&#10;AAAAAAAAHwEAAF9yZWxzLy5yZWxzUEsBAi0AFAAGAAgAAAAhAFc+2um+AAAA3QAAAA8AAAAAAAAA&#10;AAAAAAAABwIAAGRycy9kb3ducmV2LnhtbFBLBQYAAAAAAwADALcAAADyAgAAAAA=&#10;" strokeweight="2pt"/>
          <v:line id="Line 130" o:spid="_x0000_s209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" strokeweight="1pt"/>
          <v:line id="Line 131" o:spid="_x0000_s208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<v:rect id="Rectangle 132" o:spid="_x0000_s208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" filled="f" stroked="f" strokeweight=".25pt">
            <v:textbox inset="1pt,1pt,1pt,1pt">
              <w:txbxContent>
                <w:p w14:paraId="0162D865" w14:textId="77777777" w:rsidR="00E925BC" w:rsidRPr="00656627" w:rsidRDefault="00E925BC" w:rsidP="008B0083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Изм.</w:t>
                  </w:r>
                </w:p>
              </w:txbxContent>
            </v:textbox>
          </v:rect>
          <v:rect id="Rectangle 133" o:spid="_x0000_s208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" filled="f" stroked="f" strokeweight=".25pt">
            <v:textbox inset="1pt,1pt,1pt,1pt">
              <w:txbxContent>
                <w:p w14:paraId="4DFEF9AE" w14:textId="77777777" w:rsidR="00E925BC" w:rsidRPr="00656627" w:rsidRDefault="00E925BC" w:rsidP="008B0083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Rectangle 134" o:spid="_x0000_s208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" filled="f" stroked="f" strokeweight=".25pt">
            <v:textbox inset="1pt,1pt,1pt,1pt">
              <w:txbxContent>
                <w:p w14:paraId="04E8360C" w14:textId="77777777" w:rsidR="00E925BC" w:rsidRPr="00656627" w:rsidRDefault="00E925BC" w:rsidP="008B0083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№ докум.</w:t>
                  </w:r>
                </w:p>
              </w:txbxContent>
            </v:textbox>
          </v:rect>
          <v:rect id="Rectangle 135" o:spid="_x0000_s2085" style="position:absolute;left:4983;top:17912;width:1868;height:3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" filled="f" stroked="f" strokeweight=".25pt">
            <v:textbox inset="1pt,1pt,1pt,1pt">
              <w:txbxContent>
                <w:p w14:paraId="2D330D1E" w14:textId="77777777" w:rsidR="00E925BC" w:rsidRPr="00656627" w:rsidRDefault="00E925BC" w:rsidP="008B0083">
                  <w:pPr>
                    <w:pStyle w:val="ab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Подпись</w:t>
                  </w:r>
                </w:p>
              </w:txbxContent>
            </v:textbox>
          </v:rect>
          <v:rect id="Rectangle 136" o:spid="_x0000_s208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jc2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" filled="f" stroked="f" strokeweight=".25pt">
            <v:textbox inset="1pt,1pt,1pt,1pt">
              <w:txbxContent>
                <w:p w14:paraId="6428D1D9" w14:textId="77777777" w:rsidR="00E925BC" w:rsidRPr="00656627" w:rsidRDefault="00E925BC" w:rsidP="008B0083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Дата</w:t>
                  </w:r>
                </w:p>
              </w:txbxContent>
            </v:textbox>
          </v:rect>
          <v:rect id="Rectangle 137" o:spid="_x0000_s208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pKt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" filled="f" stroked="f" strokeweight=".25pt">
            <v:textbox inset="1pt,1pt,1pt,1pt">
              <w:txbxContent>
                <w:p w14:paraId="6E55FB7A" w14:textId="77777777" w:rsidR="00E925BC" w:rsidRPr="00656627" w:rsidRDefault="00E925BC" w:rsidP="008B0083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Rectangle 138" o:spid="_x0000_s2082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" filled="f" stroked="f" strokeweight=".25pt">
            <v:textbox inset="1pt,1pt,1pt,1pt">
              <w:txbxContent>
                <w:p w14:paraId="7AFF216C" w14:textId="77777777" w:rsidR="00E925BC" w:rsidRPr="00656627" w:rsidRDefault="00E925BC" w:rsidP="008B0083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  <w:t>4</w:t>
                  </w:r>
                  <w:r w:rsidR="005B3F0F"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  <w:t>5</w:t>
                  </w:r>
                </w:p>
              </w:txbxContent>
            </v:textbox>
          </v:rect>
          <v:rect id="Rectangle 139" o:spid="_x0000_s2081" style="position:absolute;left:7787;top:17444;width:12159;height:7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" filled="f" stroked="f" strokeweight=".25pt">
            <v:textbox inset="1pt,1pt,1pt,1pt">
              <w:txbxContent>
                <w:p w14:paraId="575C8B0D" w14:textId="6F4BED77" w:rsidR="00E925BC" w:rsidRPr="00656627" w:rsidRDefault="00E925BC" w:rsidP="008B0083">
                  <w:pPr>
                    <w:ind w:left="57" w:right="57"/>
                    <w:jc w:val="center"/>
                    <w:rPr>
                      <w:rFonts w:ascii="GOST type B" w:hAnsi="GOST type B" w:cs="Times New Roman"/>
                      <w:i/>
                    </w:rPr>
                  </w:pPr>
                  <w:r w:rsidRPr="00656627">
                    <w:rPr>
                      <w:rFonts w:ascii="GOST type B" w:hAnsi="GOST type B" w:cs="Times New Roman"/>
                      <w:i/>
                    </w:rPr>
                    <w:t>ВКР.09.02.03.</w:t>
                  </w:r>
                  <w:r w:rsidR="007149AE">
                    <w:rPr>
                      <w:rFonts w:ascii="GOST type B" w:hAnsi="GOST type B" w:cs="Times New Roman"/>
                      <w:i/>
                    </w:rPr>
                    <w:t>0110</w:t>
                  </w:r>
                  <w:r w:rsidRPr="00656627">
                    <w:rPr>
                      <w:rFonts w:ascii="GOST type B" w:hAnsi="GOST type B" w:cs="Times New Roman"/>
                      <w:i/>
                    </w:rPr>
                    <w:t>.202</w:t>
                  </w:r>
                  <w:r w:rsidR="007149AE">
                    <w:rPr>
                      <w:rFonts w:ascii="GOST type B" w:hAnsi="GOST type B" w:cs="Times New Roman"/>
                      <w:i/>
                    </w:rPr>
                    <w:t>4</w:t>
                  </w:r>
                  <w:r w:rsidRPr="00656627">
                    <w:rPr>
                      <w:rFonts w:ascii="GOST type B" w:hAnsi="GOST type B" w:cs="Times New Roman"/>
                      <w:i/>
                    </w:rPr>
                    <w:t>.ПЗ</w:t>
                  </w:r>
                </w:p>
              </w:txbxContent>
            </v:textbox>
          </v:rect>
          <v:line id="Line 140" o:spid="_x0000_s208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" strokeweight="2pt"/>
          <v:line id="Line 141" o:spid="_x0000_s207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" strokeweight="2pt"/>
          <v:line id="Line 142" o:spid="_x0000_s207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" strokeweight="1pt"/>
          <v:line id="Line 143" o:spid="_x0000_s207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" strokeweight="1pt"/>
          <v:line id="Line 144" o:spid="_x0000_s207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" strokeweight="1pt"/>
          <v:group id="Group 145" o:spid="_x0000_s207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">
            <v:rect id="Rectangle 146" o:spid="_x0000_s20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" filled="f" stroked="f" strokeweight=".25pt">
              <v:textbox inset="1pt,1pt,1pt,1pt">
                <w:txbxContent>
                  <w:p w14:paraId="45319586" w14:textId="77777777" w:rsidR="00E925BC" w:rsidRPr="00656627" w:rsidRDefault="00E925BC" w:rsidP="008B0083">
                    <w:pPr>
                      <w:pStyle w:val="ab"/>
                      <w:rPr>
                        <w:rFonts w:ascii="GOST type B" w:hAnsi="GOST type B"/>
                        <w:sz w:val="18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Разраб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отал</w:t>
                    </w:r>
                  </w:p>
                </w:txbxContent>
              </v:textbox>
            </v:rect>
            <v:rect id="Rectangle 147" o:spid="_x0000_s207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" filled="f" stroked="f" strokeweight=".25pt">
              <v:textbox inset="1pt,1pt,1pt,1pt">
                <w:txbxContent>
                  <w:p w14:paraId="70D92FD3" w14:textId="77777777" w:rsidR="003B5472" w:rsidRPr="00656627" w:rsidRDefault="003B5472" w:rsidP="003B5472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>Тарасюк</w:t>
                    </w:r>
                    <w:r w:rsidRPr="00BA5F98">
                      <w:rPr>
                        <w:rFonts w:ascii="GOST type B" w:hAnsi="GOST type B" w:cs="Times New Roman"/>
                        <w:i/>
                        <w:sz w:val="18"/>
                      </w:rPr>
                      <w:t xml:space="preserve"> </w:t>
                    </w: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>А</w:t>
                    </w:r>
                    <w:r w:rsidRPr="00BA5F98">
                      <w:rPr>
                        <w:rFonts w:ascii="GOST type B" w:hAnsi="GOST type B" w:cs="Times New Roman"/>
                        <w:i/>
                        <w:sz w:val="18"/>
                      </w:rPr>
                      <w:t>.</w:t>
                    </w: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>Ю</w:t>
                    </w:r>
                    <w:r w:rsidRPr="00BA5F98">
                      <w:rPr>
                        <w:rFonts w:ascii="GOST type B" w:hAnsi="GOST type B" w:cs="Times New Roman"/>
                        <w:i/>
                        <w:sz w:val="18"/>
                      </w:rPr>
                      <w:t>.</w:t>
                    </w:r>
                  </w:p>
                  <w:p w14:paraId="570CAFAE" w14:textId="77777777" w:rsidR="003B5472" w:rsidRPr="00656627" w:rsidRDefault="003B5472" w:rsidP="003B5472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</w:p>
                  <w:p w14:paraId="1CBC9422" w14:textId="77777777" w:rsidR="003B5472" w:rsidRPr="00656627" w:rsidRDefault="003B5472" w:rsidP="003B5472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</w:p>
                  <w:p w14:paraId="098BA1BD" w14:textId="77777777" w:rsidR="00E925BC" w:rsidRPr="00656627" w:rsidRDefault="00E925BC" w:rsidP="008B0083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</w:p>
                </w:txbxContent>
              </v:textbox>
            </v:rect>
          </v:group>
          <v:group id="Group 148" o:spid="_x0000_s207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cAj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">
            <v:rect id="Rectangle 149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" filled="f" stroked="f" strokeweight=".25pt">
              <v:textbox inset="1pt,1pt,1pt,1pt">
                <w:txbxContent>
                  <w:p w14:paraId="4480DA32" w14:textId="77777777" w:rsidR="00E925BC" w:rsidRPr="00656627" w:rsidRDefault="00E925BC" w:rsidP="008B0083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Провер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ил</w:t>
                    </w:r>
                  </w:p>
                </w:txbxContent>
              </v:textbox>
            </v:rect>
            <v:rect id="Rectangle 150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" filled="f" stroked="f" strokeweight=".25pt">
              <v:textbox inset="1pt,1pt,1pt,1pt">
                <w:txbxContent>
                  <w:p w14:paraId="06CC17F8" w14:textId="77777777" w:rsidR="003B5472" w:rsidRPr="00656627" w:rsidRDefault="003B5472" w:rsidP="003B5472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  <w:r w:rsidRPr="00656627"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  <w:t>Паскал В.Ю.</w:t>
                    </w:r>
                  </w:p>
                  <w:p w14:paraId="5EC042E8" w14:textId="77777777" w:rsidR="00E925BC" w:rsidRPr="00656627" w:rsidRDefault="00E925BC" w:rsidP="008B0083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group id="Group 151" o:spid="_x0000_s206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15U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D/Y/oFj2/CCXJxBwAA//8DAFBLAQItABQABgAIAAAAIQDb4fbL7gAAAIUBAAATAAAAAAAAAAAA&#10;AAAAAAAAAABbQ29udGVudF9UeXBlc10ueG1sUEsBAi0AFAAGAAgAAAAhAFr0LFu/AAAAFQEAAAsA&#10;AAAAAAAAAAAAAAAAHwEAAF9yZWxzLy5yZWxzUEsBAi0AFAAGAAgAAAAhAJYvXlTEAAAA3QAAAA8A&#10;AAAAAAAAAAAAAAAABwIAAGRycy9kb3ducmV2LnhtbFBLBQYAAAAAAwADALcAAAD4AgAAAAA=&#10;">
            <v:rect id="Rectangle 152" o:spid="_x0000_s206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" filled="f" stroked="f" strokeweight=".25pt">
              <v:textbox inset="1pt,1pt,1pt,1pt">
                <w:txbxContent>
                  <w:p w14:paraId="2567D66C" w14:textId="77777777" w:rsidR="00E925BC" w:rsidRPr="003D5633" w:rsidRDefault="00E925BC" w:rsidP="008B0083">
                    <w:pPr>
                      <w:pStyle w:val="ab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  <v:rect id="Rectangle 153" o:spid="_x0000_s206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" filled="f" stroked="f" strokeweight=".25pt">
              <v:textbox inset="1pt,1pt,1pt,1pt">
                <w:txbxContent>
                  <w:p w14:paraId="6FF954D0" w14:textId="77777777" w:rsidR="00E925BC" w:rsidRPr="00D149EC" w:rsidRDefault="00E925BC" w:rsidP="008B0083"/>
                </w:txbxContent>
              </v:textbox>
            </v:rect>
          </v:group>
          <v:group id="Group 154" o:spid="_x0000_s206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1D9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r1Phl29kBD3/AwAA//8DAFBLAQItABQABgAIAAAAIQDb4fbL7gAAAIUBAAATAAAAAAAA&#10;AAAAAAAAAAAAAABbQ29udGVudF9UeXBlc10ueG1sUEsBAi0AFAAGAAgAAAAhAFr0LFu/AAAAFQEA&#10;AAsAAAAAAAAAAAAAAAAAHwEAAF9yZWxzLy5yZWxzUEsBAi0AFAAGAAgAAAAhAJwfUP3HAAAA3QAA&#10;AA8AAAAAAAAAAAAAAAAABwIAAGRycy9kb3ducmV2LnhtbFBLBQYAAAAAAwADALcAAAD7AgAAAAA=&#10;">
            <v:rect id="Rectangle 155" o:spid="_x0000_s206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" filled="f" stroked="f" strokeweight=".25pt">
              <v:textbox inset="1pt,1pt,1pt,1pt">
                <w:txbxContent>
                  <w:p w14:paraId="2F98C3D2" w14:textId="77777777" w:rsidR="00E925BC" w:rsidRPr="00656627" w:rsidRDefault="00E925BC" w:rsidP="008B0083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Н.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К</w:t>
                    </w:r>
                    <w:r w:rsidRPr="00656627">
                      <w:rPr>
                        <w:rFonts w:ascii="GOST type B" w:hAnsi="GOST type B"/>
                        <w:sz w:val="18"/>
                      </w:rPr>
                      <w:t>онтр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олер</w:t>
                    </w:r>
                  </w:p>
                </w:txbxContent>
              </v:textbox>
            </v:rect>
            <v:rect id="Rectangle 156" o:spid="_x0000_s206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HM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H++&#10;SuH/m3iC3D4BAAD//wMAUEsBAi0AFAAGAAgAAAAhANvh9svuAAAAhQEAABMAAAAAAAAAAAAAAAAA&#10;AAAAAFtDb250ZW50X1R5cGVzXS54bWxQSwECLQAUAAYACAAAACEAWvQsW78AAAAVAQAACwAAAAAA&#10;AAAAAAAAAAAfAQAAX3JlbHMvLnJlbHNQSwECLQAUAAYACAAAACEASk7RzMAAAADdAAAADwAAAAAA&#10;AAAAAAAAAAAHAgAAZHJzL2Rvd25yZXYueG1sUEsFBgAAAAADAAMAtwAAAPQCAAAAAA==&#10;" filled="f" stroked="f" strokeweight=".25pt">
              <v:textbox inset="1pt,1pt,1pt,1pt">
                <w:txbxContent>
                  <w:p w14:paraId="2F7F6859" w14:textId="77777777" w:rsidR="00E925BC" w:rsidRPr="00656627" w:rsidRDefault="00E925BC" w:rsidP="008B0083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  <w:r w:rsidRPr="00656627"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  <w:t>Паскал В.Ю.</w:t>
                    </w:r>
                  </w:p>
                </w:txbxContent>
              </v:textbox>
            </v:rect>
          </v:group>
          <v:group id="Group 157" o:spid="_x0000_s2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c6K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PPybw9004Qa6eAAAA//8DAFBLAQItABQABgAIAAAAIQDb4fbL7gAAAIUBAAATAAAAAAAAAAAA&#10;AAAAAAAAAABbQ29udGVudF9UeXBlc10ueG1sUEsBAi0AFAAGAAgAAAAhAFr0LFu/AAAAFQEAAAsA&#10;AAAAAAAAAAAAAAAAHwEAAF9yZWxzLy5yZWxzUEsBAi0AFAAGAAgAAAAhAGzNzorEAAAA3QAAAA8A&#10;AAAAAAAAAAAAAAAABwIAAGRycy9kb3ducmV2LnhtbFBLBQYAAAAAAwADALcAAAD4AgAAAAA=&#10;">
            <v:rect id="Rectangle 158" o:spid="_x0000_s206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" filled="f" stroked="f" strokeweight=".25pt">
              <v:textbox inset="1pt,1pt,1pt,1pt">
                <w:txbxContent>
                  <w:p w14:paraId="458B0F91" w14:textId="77777777" w:rsidR="00E925BC" w:rsidRPr="00656627" w:rsidRDefault="00E925BC" w:rsidP="008B0083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Утвер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ждаю</w:t>
                    </w:r>
                  </w:p>
                </w:txbxContent>
              </v:textbox>
            </v:rect>
            <v:rect id="Rectangle 159" o:spid="_x0000_s206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" filled="f" stroked="f" strokeweight=".25pt">
              <v:textbox inset="1pt,1pt,1pt,1pt">
                <w:txbxContent>
                  <w:p w14:paraId="0E9F3C7B" w14:textId="77777777" w:rsidR="00E925BC" w:rsidRPr="00656627" w:rsidRDefault="00E925BC" w:rsidP="008B0083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>Чепик А.А.</w:t>
                    </w:r>
                  </w:p>
                </w:txbxContent>
              </v:textbox>
            </v:rect>
          </v:group>
          <v:line id="Line 160" o:spid="_x0000_s206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" strokeweight="2pt"/>
          <v:rect id="Rectangle 161" o:spid="_x0000_s2059" style="position:absolute;left:7787;top:18314;width:6292;height:160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" filled="f" stroked="f" strokeweight=".25pt">
            <v:textbox inset="1pt,1pt,1pt,1pt">
              <w:txbxContent>
                <w:p w14:paraId="640554F4" w14:textId="77777777" w:rsidR="00E925BC" w:rsidRPr="007616F3" w:rsidRDefault="00E925BC" w:rsidP="008B0083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GOST type B" w:hAnsi="GOST type B"/>
                      <w:caps/>
                      <w:sz w:val="32"/>
                      <w:szCs w:val="32"/>
                      <w:lang w:val="ru-RU"/>
                    </w:rPr>
                    <w:t>ПРИЛОЖЕНИЕ А</w:t>
                  </w:r>
                </w:p>
              </w:txbxContent>
            </v:textbox>
          </v:rect>
          <v:line id="Line 162" o:spid="_x0000_s205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" strokeweight="2pt"/>
          <v:line id="Line 163" o:spid="_x0000_s205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" strokeweight="2pt"/>
          <v:line id="Line 164" o:spid="_x0000_s205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5NMwgAAAN0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" strokeweight="2pt"/>
          <v:rect id="Rectangle 165" o:spid="_x0000_s205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9Wh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n+&#10;q5rD7zfpBJk/AAAA//8DAFBLAQItABQABgAIAAAAIQDb4fbL7gAAAIUBAAATAAAAAAAAAAAAAAAA&#10;AAAAAABbQ29udGVudF9UeXBlc10ueG1sUEsBAi0AFAAGAAgAAAAhAFr0LFu/AAAAFQEAAAsAAAAA&#10;AAAAAAAAAAAAHwEAAF9yZWxzLy5yZWxzUEsBAi0AFAAGAAgAAAAhACR31aHBAAAA3QAAAA8AAAAA&#10;AAAAAAAAAAAABwIAAGRycy9kb3ducmV2LnhtbFBLBQYAAAAAAwADALcAAAD1AgAAAAA=&#10;" filled="f" stroked="f" strokeweight=".25pt">
            <v:textbox inset="1pt,1pt,1pt,1pt">
              <w:txbxContent>
                <w:p w14:paraId="78884DBE" w14:textId="77777777" w:rsidR="00E925BC" w:rsidRPr="00656627" w:rsidRDefault="00E925BC" w:rsidP="008B0083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Лит.</w:t>
                  </w:r>
                </w:p>
              </w:txbxContent>
            </v:textbox>
          </v:rect>
          <v:rect id="Rectangle 166" o:spid="_x0000_s205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UvW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n&#10;agrPb9IJcvMAAAD//wMAUEsBAi0AFAAGAAgAAAAhANvh9svuAAAAhQEAABMAAAAAAAAAAAAAAAAA&#10;AAAAAFtDb250ZW50X1R5cGVzXS54bWxQSwECLQAUAAYACAAAACEAWvQsW78AAAAVAQAACwAAAAAA&#10;AAAAAAAAAAAfAQAAX3JlbHMvLnJlbHNQSwECLQAUAAYACAAAACEA1KVL1sAAAADdAAAADwAAAAAA&#10;AAAAAAAAAAAHAgAAZHJzL2Rvd25yZXYueG1sUEsFBgAAAAADAAMAtwAAAPQCAAAAAA==&#10;" filled="f" stroked="f" strokeweight=".25pt">
            <v:textbox inset="1pt,1pt,1pt,1pt">
              <w:txbxContent>
                <w:p w14:paraId="59755BBF" w14:textId="77777777" w:rsidR="00E925BC" w:rsidRPr="00656627" w:rsidRDefault="00E925BC" w:rsidP="008B0083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Листов</w:t>
                  </w:r>
                </w:p>
              </w:txbxContent>
            </v:textbox>
          </v:rect>
          <v:rect id="Rectangle 167" o:spid="_x0000_s205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e5N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T/&#10;Tc3g+U06Qa5/AQAA//8DAFBLAQItABQABgAIAAAAIQDb4fbL7gAAAIUBAAATAAAAAAAAAAAAAAAA&#10;AAAAAABbQ29udGVudF9UeXBlc10ueG1sUEsBAi0AFAAGAAgAAAAhAFr0LFu/AAAAFQEAAAsAAAAA&#10;AAAAAAAAAAAAHwEAAF9yZWxzLy5yZWxzUEsBAi0AFAAGAAgAAAAhALvp7k3BAAAA3QAAAA8AAAAA&#10;AAAAAAAAAAAABwIAAGRycy9kb3ducmV2LnhtbFBLBQYAAAAAAwADALcAAAD1AgAAAAA=&#10;" filled="f" stroked="f" strokeweight=".25pt">
            <v:textbox inset="1pt,1pt,1pt,1pt">
              <w:txbxContent>
                <w:p w14:paraId="67618B63" w14:textId="77777777" w:rsidR="00E925BC" w:rsidRPr="00656627" w:rsidRDefault="00E925BC" w:rsidP="008B0083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  <w:t>63</w:t>
                  </w:r>
                </w:p>
              </w:txbxContent>
            </v:textbox>
          </v:rect>
          <v:line id="Line 168" o:spid="_x0000_s205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" strokeweight="1pt"/>
          <v:line id="Line 169" o:spid="_x0000_s205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" strokeweight="1pt"/>
          <v:rect id="Rectangle 170" o:spid="_x0000_s2050" style="position:absolute;left:14295;top:18969;width:5609;height:9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" filled="f" stroked="f" strokeweight=".25pt">
            <v:textbox inset="1pt,1pt,1pt,1pt">
              <w:txbxContent>
                <w:p w14:paraId="776EA3B7" w14:textId="77777777" w:rsidR="00E925BC" w:rsidRPr="00656627" w:rsidRDefault="00E925BC" w:rsidP="008B0083">
                  <w:pPr>
                    <w:spacing w:before="200"/>
                    <w:jc w:val="center"/>
                    <w:rPr>
                      <w:rFonts w:ascii="GOST type B" w:hAnsi="GOST type B" w:cs="Times New Roman"/>
                      <w:i/>
                    </w:rPr>
                  </w:pPr>
                  <w:r w:rsidRPr="00DD25D2">
                    <w:rPr>
                      <w:rFonts w:ascii="GOST type B" w:hAnsi="GOST type B" w:cs="Times New Roman"/>
                      <w:i/>
                    </w:rPr>
                    <w:t>МПК, ПКСт-</w:t>
                  </w:r>
                  <w:r w:rsidR="003B5472">
                    <w:rPr>
                      <w:rFonts w:ascii="GOST type B" w:hAnsi="GOST type B" w:cs="Times New Roman"/>
                      <w:i/>
                    </w:rPr>
                    <w:t>20</w:t>
                  </w:r>
                  <w:r w:rsidRPr="00DD25D2">
                    <w:rPr>
                      <w:rFonts w:ascii="GOST type B" w:hAnsi="GOST type B" w:cs="Times New Roman"/>
                      <w:i/>
                    </w:rPr>
                    <w:t>-(</w:t>
                  </w:r>
                  <w:r w:rsidR="003B5472">
                    <w:rPr>
                      <w:rFonts w:ascii="GOST type B" w:hAnsi="GOST type B" w:cs="Times New Roman"/>
                      <w:i/>
                    </w:rPr>
                    <w:t>9</w:t>
                  </w:r>
                  <w:r w:rsidRPr="00DD25D2">
                    <w:rPr>
                      <w:rFonts w:ascii="GOST type B" w:hAnsi="GOST type B" w:cs="Times New Roman"/>
                      <w:i/>
                    </w:rPr>
                    <w:t>)-</w:t>
                  </w:r>
                  <w:r w:rsidR="003B5472">
                    <w:rPr>
                      <w:rFonts w:ascii="GOST type B" w:hAnsi="GOST type B" w:cs="Times New Roman"/>
                      <w:i/>
                    </w:rPr>
                    <w:t>2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82249" w14:textId="23A3F9BB" w:rsidR="005C77C5" w:rsidRDefault="004F1DA9">
    <w:pPr>
      <w:pStyle w:val="a6"/>
    </w:pPr>
    <w:r>
      <w:rPr>
        <w:noProof/>
      </w:rPr>
      <w:pict w14:anchorId="393E3C81">
        <v:group id="Группа 1" o:spid="_x0000_s3228" style="position:absolute;left:0;text-align:left;margin-left:57.75pt;margin-top:11.25pt;width:524.4pt;height:818.25pt;z-index:251809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">
          <v:rect id="Rectangle 122" o:spid="_x0000_s32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123" o:spid="_x0000_s323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124" o:spid="_x0000_s323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125" o:spid="_x0000_s323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126" o:spid="_x0000_s323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127" o:spid="_x0000_s323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28" o:spid="_x0000_s323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129" o:spid="_x0000_s323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30" o:spid="_x0000_s32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<v:line id="Line 131" o:spid="_x0000_s32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rect id="Rectangle 132" o:spid="_x0000_s32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132" inset="1pt,1pt,1pt,1pt">
              <w:txbxContent>
                <w:p w14:paraId="07FF1946" w14:textId="77777777" w:rsidR="00B82ECD" w:rsidRPr="00656627" w:rsidRDefault="00B82ECD" w:rsidP="00B82ECD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Изм.</w:t>
                  </w:r>
                </w:p>
              </w:txbxContent>
            </v:textbox>
          </v:rect>
          <v:rect id="Rectangle 133" o:spid="_x0000_s32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133" inset="1pt,1pt,1pt,1pt">
              <w:txbxContent>
                <w:p w14:paraId="24F7DAEB" w14:textId="77777777" w:rsidR="00B82ECD" w:rsidRPr="00656627" w:rsidRDefault="00B82ECD" w:rsidP="00B82ECD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Rectangle 134" o:spid="_x0000_s324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style="mso-next-textbox:#Rectangle 134" inset="1pt,1pt,1pt,1pt">
              <w:txbxContent>
                <w:p w14:paraId="4341C6F5" w14:textId="77777777" w:rsidR="00B82ECD" w:rsidRPr="00656627" w:rsidRDefault="00B82ECD" w:rsidP="00B82ECD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№ докум.</w:t>
                  </w:r>
                </w:p>
              </w:txbxContent>
            </v:textbox>
          </v:rect>
          <v:rect id="Rectangle 135" o:spid="_x0000_s3242" style="position:absolute;left:4983;top:17912;width:1868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style="mso-next-textbox:#Rectangle 135" inset="1pt,1pt,1pt,1pt">
              <w:txbxContent>
                <w:p w14:paraId="6FFF0F06" w14:textId="77777777" w:rsidR="00B82ECD" w:rsidRPr="00656627" w:rsidRDefault="00B82ECD" w:rsidP="00B82ECD">
                  <w:pPr>
                    <w:pStyle w:val="ab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Подпись</w:t>
                  </w:r>
                </w:p>
              </w:txbxContent>
            </v:textbox>
          </v:rect>
          <v:rect id="Rectangle 136" o:spid="_x0000_s324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style="mso-next-textbox:#Rectangle 136" inset="1pt,1pt,1pt,1pt">
              <w:txbxContent>
                <w:p w14:paraId="6E17B0F8" w14:textId="77777777" w:rsidR="00B82ECD" w:rsidRPr="00656627" w:rsidRDefault="00B82ECD" w:rsidP="00B82ECD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Дата</w:t>
                  </w:r>
                </w:p>
              </w:txbxContent>
            </v:textbox>
          </v:rect>
          <v:rect id="Rectangle 137" o:spid="_x0000_s32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style="mso-next-textbox:#Rectangle 137" inset="1pt,1pt,1pt,1pt">
              <w:txbxContent>
                <w:p w14:paraId="29B262FB" w14:textId="77777777" w:rsidR="00B82ECD" w:rsidRPr="00656627" w:rsidRDefault="00B82ECD" w:rsidP="00B82ECD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Rectangle 138" o:spid="_x0000_s32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style="mso-next-textbox:#Rectangle 138" inset="1pt,1pt,1pt,1pt">
              <w:txbxContent>
                <w:p w14:paraId="030C37AE" w14:textId="77777777" w:rsidR="00B82ECD" w:rsidRPr="00310A9A" w:rsidRDefault="00B82ECD" w:rsidP="00B82ECD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</w:pPr>
                  <w:r w:rsidRPr="00310A9A"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  <w:t>2</w:t>
                  </w:r>
                </w:p>
              </w:txbxContent>
            </v:textbox>
          </v:rect>
          <v:rect id="Rectangle 139" o:spid="_x0000_s3246" style="position:absolute;left:7787;top:17444;width:12159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style="mso-next-textbox:#Rectangle 139" inset="1pt,1pt,1pt,1pt">
              <w:txbxContent>
                <w:p w14:paraId="2D012109" w14:textId="77777777" w:rsidR="00B82ECD" w:rsidRPr="00656627" w:rsidRDefault="00B82ECD" w:rsidP="00B82ECD">
                  <w:pPr>
                    <w:ind w:left="57" w:right="57"/>
                    <w:jc w:val="center"/>
                    <w:rPr>
                      <w:rFonts w:ascii="GOST type B" w:hAnsi="GOST type B" w:cs="Times New Roman"/>
                      <w:i/>
                    </w:rPr>
                  </w:pPr>
                  <w:r w:rsidRPr="00656627">
                    <w:rPr>
                      <w:rFonts w:ascii="GOST type B" w:hAnsi="GOST type B" w:cs="Times New Roman"/>
                      <w:i/>
                    </w:rPr>
                    <w:t>ВКР.09.02.03.</w:t>
                  </w:r>
                  <w:r>
                    <w:rPr>
                      <w:rFonts w:ascii="GOST type B" w:hAnsi="GOST type B" w:cs="Times New Roman"/>
                      <w:i/>
                    </w:rPr>
                    <w:t>0110.2024</w:t>
                  </w:r>
                  <w:r w:rsidRPr="00656627">
                    <w:rPr>
                      <w:rFonts w:ascii="GOST type B" w:hAnsi="GOST type B" w:cs="Times New Roman"/>
                      <w:i/>
                    </w:rPr>
                    <w:t>.ПЗ</w:t>
                  </w:r>
                </w:p>
              </w:txbxContent>
            </v:textbox>
          </v:rect>
          <v:line id="Line 140" o:spid="_x0000_s324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141" o:spid="_x0000_s324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142" o:spid="_x0000_s324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<v:line id="Line 143" o:spid="_x0000_s325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<v:line id="Line 144" o:spid="_x0000_s325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<v:group id="Group 145" o:spid="_x0000_s325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146" o:spid="_x0000_s32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<v:textbox style="mso-next-textbox:#Rectangle 146" inset="1pt,1pt,1pt,1pt">
                <w:txbxContent>
                  <w:p w14:paraId="511185A6" w14:textId="77777777" w:rsidR="00B82ECD" w:rsidRPr="00656627" w:rsidRDefault="00B82ECD" w:rsidP="00B82ECD">
                    <w:pPr>
                      <w:pStyle w:val="ab"/>
                      <w:rPr>
                        <w:rFonts w:ascii="GOST type B" w:hAnsi="GOST type B"/>
                        <w:sz w:val="18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Разраб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отал</w:t>
                    </w:r>
                  </w:p>
                </w:txbxContent>
              </v:textbox>
            </v:rect>
            <v:rect id="Rectangle 147" o:spid="_x0000_s32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147" inset="1pt,1pt,1pt,1pt">
                <w:txbxContent>
                  <w:p w14:paraId="6581678A" w14:textId="77777777" w:rsidR="00B82ECD" w:rsidRPr="00656627" w:rsidRDefault="00B82ECD" w:rsidP="00B82ECD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  <w:r w:rsidRPr="00CE45AD">
                      <w:rPr>
                        <w:rFonts w:ascii="GOST type B" w:hAnsi="GOST type B" w:cs="Times New Roman"/>
                        <w:i/>
                        <w:sz w:val="18"/>
                      </w:rPr>
                      <w:t>Тарасюк</w:t>
                    </w: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 xml:space="preserve"> А.Ю.</w:t>
                    </w:r>
                  </w:p>
                </w:txbxContent>
              </v:textbox>
            </v:rect>
          </v:group>
          <v:group id="Group 148" o:spid="_x0000_s325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149" o:spid="_x0000_s32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<v:textbox style="mso-next-textbox:#Rectangle 149" inset="1pt,1pt,1pt,1pt">
                <w:txbxContent>
                  <w:p w14:paraId="0839A7AA" w14:textId="77777777" w:rsidR="00B82ECD" w:rsidRPr="00656627" w:rsidRDefault="00B82ECD" w:rsidP="00B82ECD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Провер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ил</w:t>
                    </w:r>
                  </w:p>
                </w:txbxContent>
              </v:textbox>
            </v:rect>
            <v:rect id="Rectangle 150" o:spid="_x0000_s32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150" inset="1pt,1pt,1pt,1pt">
                <w:txbxContent>
                  <w:p w14:paraId="3F70DBA5" w14:textId="77777777" w:rsidR="00B82ECD" w:rsidRPr="00656627" w:rsidRDefault="00B82ECD" w:rsidP="00B82ECD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  <w:r w:rsidRPr="00656627"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  <w:t>Паскал В.Ю.</w:t>
                    </w:r>
                  </w:p>
                  <w:p w14:paraId="67A7190A" w14:textId="77777777" w:rsidR="00B82ECD" w:rsidRPr="00656627" w:rsidRDefault="00B82ECD" w:rsidP="00B82ECD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  <w:t>С.В.</w:t>
                    </w:r>
                  </w:p>
                </w:txbxContent>
              </v:textbox>
            </v:rect>
          </v:group>
          <v:group id="Group 151" o:spid="_x0000_s325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152" o:spid="_x0000_s32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<v:textbox style="mso-next-textbox:#Rectangle 152" inset="1pt,1pt,1pt,1pt">
                <w:txbxContent>
                  <w:p w14:paraId="7832BE1E" w14:textId="77777777" w:rsidR="00B82ECD" w:rsidRPr="003D5633" w:rsidRDefault="00B82ECD" w:rsidP="00B82ECD">
                    <w:pPr>
                      <w:pStyle w:val="ab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  <v:rect id="Rectangle 153" o:spid="_x0000_s32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153" inset="1pt,1pt,1pt,1pt">
                <w:txbxContent>
                  <w:p w14:paraId="1E18CE29" w14:textId="77777777" w:rsidR="00B82ECD" w:rsidRPr="00D149EC" w:rsidRDefault="00B82ECD" w:rsidP="00B82ECD"/>
                </w:txbxContent>
              </v:textbox>
            </v:rect>
          </v:group>
          <v:group id="Group 154" o:spid="_x0000_s326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<v:rect id="Rectangle 155" o:spid="_x0000_s32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<v:textbox style="mso-next-textbox:#Rectangle 155" inset="1pt,1pt,1pt,1pt">
                <w:txbxContent>
                  <w:p w14:paraId="65532D7A" w14:textId="77777777" w:rsidR="00B82ECD" w:rsidRPr="00656627" w:rsidRDefault="00B82ECD" w:rsidP="00B82ECD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Н.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К</w:t>
                    </w:r>
                    <w:r w:rsidRPr="00656627">
                      <w:rPr>
                        <w:rFonts w:ascii="GOST type B" w:hAnsi="GOST type B"/>
                        <w:sz w:val="18"/>
                      </w:rPr>
                      <w:t>онтр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олер</w:t>
                    </w:r>
                  </w:p>
                </w:txbxContent>
              </v:textbox>
            </v:rect>
            <v:rect id="Rectangle 156" o:spid="_x0000_s32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<v:textbox style="mso-next-textbox:#Rectangle 156" inset="1pt,1pt,1pt,1pt">
                <w:txbxContent>
                  <w:p w14:paraId="211D613A" w14:textId="77777777" w:rsidR="00B82ECD" w:rsidRPr="00656627" w:rsidRDefault="00B82ECD" w:rsidP="00B82ECD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  <w:r w:rsidRPr="00656627"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  <w:t>Паскал В.Ю.</w:t>
                    </w:r>
                  </w:p>
                </w:txbxContent>
              </v:textbox>
            </v:rect>
          </v:group>
          <v:group id="Group 157" o:spid="_x0000_s326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<v:rect id="Rectangle 158" o:spid="_x0000_s32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<v:textbox style="mso-next-textbox:#Rectangle 158" inset="1pt,1pt,1pt,1pt">
                <w:txbxContent>
                  <w:p w14:paraId="330AB461" w14:textId="77777777" w:rsidR="00B82ECD" w:rsidRPr="00656627" w:rsidRDefault="00B82ECD" w:rsidP="00B82ECD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Утвер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ждаю</w:t>
                    </w:r>
                  </w:p>
                </w:txbxContent>
              </v:textbox>
            </v:rect>
            <v:rect id="Rectangle 159" o:spid="_x0000_s32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<v:textbox style="mso-next-textbox:#Rectangle 159" inset="1pt,1pt,1pt,1pt">
                <w:txbxContent>
                  <w:p w14:paraId="4A14668B" w14:textId="77777777" w:rsidR="00B82ECD" w:rsidRPr="00656627" w:rsidRDefault="00B82ECD" w:rsidP="00B82ECD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>Чепик А.А.</w:t>
                    </w:r>
                  </w:p>
                </w:txbxContent>
              </v:textbox>
            </v:rect>
          </v:group>
          <v:line id="Line 160" o:spid="_x0000_s326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<v:rect id="Rectangle 161" o:spid="_x0000_s32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161" inset="1pt,1pt,1pt,1pt">
              <w:txbxContent>
                <w:p w14:paraId="48510E5D" w14:textId="77777777" w:rsidR="00B82ECD" w:rsidRDefault="00B82ECD" w:rsidP="00B82ECD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caps/>
                      <w:sz w:val="32"/>
                      <w:szCs w:val="32"/>
                      <w:lang w:val="ru-RU"/>
                    </w:rPr>
                  </w:pPr>
                </w:p>
                <w:p w14:paraId="68A0E5C4" w14:textId="77777777" w:rsidR="00B82ECD" w:rsidRPr="00656627" w:rsidRDefault="00B82ECD" w:rsidP="00B82ECD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32"/>
                      <w:szCs w:val="32"/>
                      <w:lang w:val="ru-RU"/>
                    </w:rPr>
                  </w:pPr>
                  <w:r w:rsidRPr="00656627">
                    <w:rPr>
                      <w:rFonts w:ascii="GOST type B" w:hAnsi="GOST type B"/>
                      <w:caps/>
                      <w:sz w:val="32"/>
                      <w:szCs w:val="32"/>
                      <w:lang w:val="ru-RU"/>
                    </w:rPr>
                    <w:t>содержание</w:t>
                  </w:r>
                </w:p>
              </w:txbxContent>
            </v:textbox>
          </v:rect>
          <v:line id="Line 162" o:spid="_x0000_s326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<v:line id="Line 163" o:spid="_x0000_s327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<v:line id="Line 164" o:spid="_x0000_s327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rect id="Rectangle 165" o:spid="_x0000_s327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<v:textbox style="mso-next-textbox:#Rectangle 165" inset="1pt,1pt,1pt,1pt">
              <w:txbxContent>
                <w:p w14:paraId="0C2B2C89" w14:textId="77777777" w:rsidR="00B82ECD" w:rsidRPr="00656627" w:rsidRDefault="00B82ECD" w:rsidP="00B82ECD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Лит.</w:t>
                  </w:r>
                </w:p>
              </w:txbxContent>
            </v:textbox>
          </v:rect>
          <v:rect id="Rectangle 166" o:spid="_x0000_s327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<v:textbox style="mso-next-textbox:#Rectangle 166" inset="1pt,1pt,1pt,1pt">
              <w:txbxContent>
                <w:p w14:paraId="292C1C74" w14:textId="77777777" w:rsidR="00B82ECD" w:rsidRPr="00656627" w:rsidRDefault="00B82ECD" w:rsidP="00B82ECD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Листов</w:t>
                  </w:r>
                </w:p>
              </w:txbxContent>
            </v:textbox>
          </v:rect>
          <v:rect id="Rectangle 167" o:spid="_x0000_s327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<v:textbox style="mso-next-textbox:#Rectangle 167" inset="1pt,1pt,1pt,1pt">
              <w:txbxContent>
                <w:p w14:paraId="37527B7B" w14:textId="77777777" w:rsidR="00B82ECD" w:rsidRPr="00656627" w:rsidRDefault="00B82ECD" w:rsidP="00B82ECD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  <w:t>55</w:t>
                  </w:r>
                </w:p>
              </w:txbxContent>
            </v:textbox>
          </v:rect>
          <v:line id="Line 168" o:spid="_x0000_s327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<v:line id="Line 169" o:spid="_x0000_s327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<v:rect id="Rectangle 170" o:spid="_x0000_s3277" style="position:absolute;left:14295;top:18969;width:5609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<v:textbox style="mso-next-textbox:#Rectangle 170" inset="1pt,1pt,1pt,1pt">
              <w:txbxContent>
                <w:p w14:paraId="3346E6C9" w14:textId="77777777" w:rsidR="00B82ECD" w:rsidRPr="00656627" w:rsidRDefault="00B82ECD" w:rsidP="00B82ECD">
                  <w:pPr>
                    <w:spacing w:before="120"/>
                    <w:jc w:val="center"/>
                    <w:rPr>
                      <w:rFonts w:ascii="GOST type B" w:hAnsi="GOST type B" w:cs="Times New Roman"/>
                      <w:i/>
                    </w:rPr>
                  </w:pPr>
                  <w:r w:rsidRPr="00AE0ED2">
                    <w:rPr>
                      <w:rFonts w:ascii="GOST type B" w:hAnsi="GOST type B" w:cs="Times New Roman"/>
                      <w:i/>
                    </w:rPr>
                    <w:t>МПК,</w:t>
                  </w:r>
                  <w:r>
                    <w:rPr>
                      <w:rFonts w:ascii="GOST type B" w:hAnsi="GOST type B" w:cs="Times New Roman"/>
                      <w:i/>
                    </w:rPr>
                    <w:t xml:space="preserve"> </w:t>
                  </w:r>
                  <w:r w:rsidRPr="00AE0ED2">
                    <w:rPr>
                      <w:rFonts w:ascii="GOST type B" w:hAnsi="GOST type B" w:cs="Times New Roman"/>
                      <w:i/>
                    </w:rPr>
                    <w:t>ПКСт-</w:t>
                  </w:r>
                  <w:r>
                    <w:rPr>
                      <w:rFonts w:ascii="GOST type B" w:hAnsi="GOST type B" w:cs="Times New Roman"/>
                      <w:i/>
                    </w:rPr>
                    <w:t>20</w:t>
                  </w:r>
                  <w:r w:rsidRPr="00AE0ED2">
                    <w:rPr>
                      <w:rFonts w:ascii="GOST type B" w:hAnsi="GOST type B" w:cs="Times New Roman"/>
                      <w:i/>
                    </w:rPr>
                    <w:t>-(</w:t>
                  </w:r>
                  <w:r>
                    <w:rPr>
                      <w:rFonts w:ascii="GOST type B" w:hAnsi="GOST type B" w:cs="Times New Roman"/>
                      <w:i/>
                    </w:rPr>
                    <w:t>9)-2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7A92" w14:textId="2A2B0416" w:rsidR="00BC28C9" w:rsidRDefault="004F1DA9">
    <w:pPr>
      <w:pStyle w:val="a6"/>
    </w:pPr>
    <w:r>
      <w:rPr>
        <w:noProof/>
      </w:rPr>
      <w:pict w14:anchorId="393E3C81">
        <v:group id="_x0000_s3299" style="position:absolute;left:0;text-align:left;margin-left:0;margin-top:0;width:524.4pt;height:818.25pt;z-index:251812864;mso-position-horizontal:center;mso-position-horizontal-relative:margin;mso-position-vertical:center;mso-position-vertical-relative:margin" coordsize="20000,20000">
          <v:rect id="Rectangle 122" o:spid="_x0000_s3300" style="position:absolute;width:20000;height:20000;visibility:visible;mso-wrap-style:square;v-text-anchor:top" filled="f" strokeweight="2pt"/>
          <v:line id="Line 123" o:spid="_x0000_s3301" style="position:absolute;visibility:visible;mso-wrap-style:square" from="993,17183" to="995,18221" o:connectortype="straight" strokeweight="2pt"/>
          <v:line id="Line 124" o:spid="_x0000_s3302" style="position:absolute;visibility:visible;mso-wrap-style:square" from="10,17173" to="19977,17174" o:connectortype="straight" strokeweight="2pt"/>
          <v:line id="Line 125" o:spid="_x0000_s3303" style="position:absolute;visibility:visible;mso-wrap-style:square" from="2186,17192" to="2188,19989" o:connectortype="straight" strokeweight="2pt"/>
          <v:line id="Line 126" o:spid="_x0000_s3304" style="position:absolute;visibility:visible;mso-wrap-style:square" from="4919,17192" to="4921,19989" o:connectortype="straight" strokeweight="2pt"/>
          <v:line id="Line 127" o:spid="_x0000_s3305" style="position:absolute;visibility:visible;mso-wrap-style:square" from="6557,17192" to="6559,19989" o:connectortype="straight" strokeweight="2pt"/>
          <v:line id="Line 128" o:spid="_x0000_s3306" style="position:absolute;visibility:visible;mso-wrap-style:square" from="7650,17183" to="7652,19979" o:connectortype="straight" strokeweight="2pt"/>
          <v:line id="Line 129" o:spid="_x0000_s3307" style="position:absolute;visibility:visible;mso-wrap-style:square" from="15848,18239" to="15852,18932" o:connectortype="straight" strokeweight="2pt"/>
          <v:line id="Line 130" o:spid="_x0000_s3308" style="position:absolute;visibility:visible;mso-wrap-style:square" from="10,19293" to="7631,19295" o:connectortype="straight" strokeweight="1pt"/>
          <v:line id="Line 131" o:spid="_x0000_s3309" style="position:absolute;visibility:visible;mso-wrap-style:square" from="10,19646" to="7631,19647" o:connectortype="straight" strokeweight="1pt"/>
          <v:rect id="Rectangle 132" o:spid="_x0000_s3310" style="position:absolute;left:54;top:17912;width:883;height:309;visibility:visible;mso-wrap-style:square;v-text-anchor:top" filled="f" stroked="f" strokeweight=".25pt">
            <v:textbox inset="1pt,1pt,1pt,1pt">
              <w:txbxContent>
                <w:p w14:paraId="2C5CB36B" w14:textId="77777777" w:rsidR="00A969E0" w:rsidRPr="00656627" w:rsidRDefault="00A969E0" w:rsidP="00A969E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Изм.</w:t>
                  </w:r>
                </w:p>
              </w:txbxContent>
            </v:textbox>
          </v:rect>
          <v:rect id="Rectangle 133" o:spid="_x0000_s3311" style="position:absolute;left:1051;top:17912;width:1100;height:309;visibility:visible;mso-wrap-style:square;v-text-anchor:top" filled="f" stroked="f" strokeweight=".25pt">
            <v:textbox inset="1pt,1pt,1pt,1pt">
              <w:txbxContent>
                <w:p w14:paraId="7B5BDE51" w14:textId="77777777" w:rsidR="00A969E0" w:rsidRPr="00656627" w:rsidRDefault="00A969E0" w:rsidP="00A969E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Rectangle 134" o:spid="_x0000_s3312" style="position:absolute;left:2267;top:17912;width:2573;height:309;visibility:visible;mso-wrap-style:square;v-text-anchor:top" filled="f" stroked="f" strokeweight=".25pt">
            <v:textbox inset="1pt,1pt,1pt,1pt">
              <w:txbxContent>
                <w:p w14:paraId="0E6CD073" w14:textId="77777777" w:rsidR="00A969E0" w:rsidRPr="00656627" w:rsidRDefault="00A969E0" w:rsidP="00A969E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№ докум.</w:t>
                  </w:r>
                </w:p>
              </w:txbxContent>
            </v:textbox>
          </v:rect>
          <v:rect id="Rectangle 135" o:spid="_x0000_s3313" style="position:absolute;left:4983;top:17912;width:1868;height:321;visibility:visible;mso-wrap-style:square;v-text-anchor:top" filled="f" stroked="f" strokeweight=".25pt">
            <v:textbox inset="1pt,1pt,1pt,1pt">
              <w:txbxContent>
                <w:p w14:paraId="7F858B8A" w14:textId="77777777" w:rsidR="00A969E0" w:rsidRPr="00656627" w:rsidRDefault="00A969E0" w:rsidP="00A969E0">
                  <w:pPr>
                    <w:pStyle w:val="ab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Подпись</w:t>
                  </w:r>
                </w:p>
              </w:txbxContent>
            </v:textbox>
          </v:rect>
          <v:rect id="Rectangle 136" o:spid="_x0000_s3314" style="position:absolute;left:6604;top:17912;width:1000;height:309;visibility:visible;mso-wrap-style:square;v-text-anchor:top" filled="f" stroked="f" strokeweight=".25pt">
            <v:textbox inset="1pt,1pt,1pt,1pt">
              <w:txbxContent>
                <w:p w14:paraId="41471D13" w14:textId="77777777" w:rsidR="00A969E0" w:rsidRPr="00656627" w:rsidRDefault="00A969E0" w:rsidP="00A969E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Дата</w:t>
                  </w:r>
                </w:p>
              </w:txbxContent>
            </v:textbox>
          </v:rect>
          <v:rect id="Rectangle 137" o:spid="_x0000_s3315" style="position:absolute;left:15929;top:18258;width:1475;height:309;visibility:visible;mso-wrap-style:square;v-text-anchor:top" filled="f" stroked="f" strokeweight=".25pt">
            <v:textbox inset="1pt,1pt,1pt,1pt">
              <w:txbxContent>
                <w:p w14:paraId="60334A20" w14:textId="77777777" w:rsidR="00A969E0" w:rsidRPr="00656627" w:rsidRDefault="00A969E0" w:rsidP="00A969E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Rectangle 138" o:spid="_x0000_s3316" style="position:absolute;left:15929;top:18623;width:1475;height:310;visibility:visible;mso-wrap-style:square;v-text-anchor:top" filled="f" stroked="f" strokeweight=".25pt">
            <v:textbox inset="1pt,1pt,1pt,1pt">
              <w:txbxContent>
                <w:p w14:paraId="2AAFA0DE" w14:textId="77777777" w:rsidR="00A969E0" w:rsidRPr="00310A9A" w:rsidRDefault="00A969E0" w:rsidP="00A969E0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</w:pPr>
                  <w:r w:rsidRPr="00310A9A"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  <w:t>2</w:t>
                  </w:r>
                </w:p>
              </w:txbxContent>
            </v:textbox>
          </v:rect>
          <v:rect id="Rectangle 139" o:spid="_x0000_s3317" style="position:absolute;left:7787;top:17444;width:12159;height:766;visibility:visible;mso-wrap-style:square;v-text-anchor:top" filled="f" stroked="f" strokeweight=".25pt">
            <v:textbox inset="1pt,1pt,1pt,1pt">
              <w:txbxContent>
                <w:p w14:paraId="2EBB2610" w14:textId="77777777" w:rsidR="00A969E0" w:rsidRPr="00656627" w:rsidRDefault="00A969E0" w:rsidP="00A969E0">
                  <w:pPr>
                    <w:ind w:left="57" w:right="57"/>
                    <w:jc w:val="center"/>
                    <w:rPr>
                      <w:rFonts w:ascii="GOST type B" w:hAnsi="GOST type B" w:cs="Times New Roman"/>
                      <w:i/>
                    </w:rPr>
                  </w:pPr>
                  <w:r w:rsidRPr="00656627">
                    <w:rPr>
                      <w:rFonts w:ascii="GOST type B" w:hAnsi="GOST type B" w:cs="Times New Roman"/>
                      <w:i/>
                    </w:rPr>
                    <w:t>ВКР.09.02.03.</w:t>
                  </w:r>
                  <w:r>
                    <w:rPr>
                      <w:rFonts w:ascii="GOST type B" w:hAnsi="GOST type B" w:cs="Times New Roman"/>
                      <w:i/>
                    </w:rPr>
                    <w:t>0110.2024</w:t>
                  </w:r>
                  <w:r w:rsidRPr="00656627">
                    <w:rPr>
                      <w:rFonts w:ascii="GOST type B" w:hAnsi="GOST type B" w:cs="Times New Roman"/>
                      <w:i/>
                    </w:rPr>
                    <w:t>.ПЗ</w:t>
                  </w:r>
                </w:p>
              </w:txbxContent>
            </v:textbox>
          </v:rect>
          <v:line id="Line 140" o:spid="_x0000_s3318" style="position:absolute;visibility:visible;mso-wrap-style:square" from="12,18233" to="19979,18234" o:connectortype="straight" strokeweight="2pt"/>
          <v:line id="Line 141" o:spid="_x0000_s3319" style="position:absolute;visibility:visible;mso-wrap-style:square" from="25,17881" to="7646,17882" o:connectortype="straight" strokeweight="2pt"/>
          <v:line id="Line 142" o:spid="_x0000_s3320" style="position:absolute;visibility:visible;mso-wrap-style:square" from="10,17526" to="7631,17527" o:connectortype="straight" strokeweight="1pt"/>
          <v:line id="Line 143" o:spid="_x0000_s3321" style="position:absolute;visibility:visible;mso-wrap-style:square" from="10,18938" to="7631,18939" o:connectortype="straight" strokeweight="1pt"/>
          <v:line id="Line 144" o:spid="_x0000_s3322" style="position:absolute;visibility:visible;mso-wrap-style:square" from="10,18583" to="7631,18584" o:connectortype="straight" strokeweight="1pt"/>
          <v:group id="Group 145" o:spid="_x0000_s3323" style="position:absolute;left:39;top:18267;width:4801;height:310" coordsize="19999,20000">
            <v:rect id="Rectangle 146" o:spid="_x0000_s3324" style="position:absolute;width:8856;height:20000;visibility:visible;mso-wrap-style:square;v-text-anchor:top" filled="f" stroked="f" strokeweight=".25pt">
              <v:textbox inset="1pt,1pt,1pt,1pt">
                <w:txbxContent>
                  <w:p w14:paraId="5CAFFD3E" w14:textId="77777777" w:rsidR="00A969E0" w:rsidRPr="00656627" w:rsidRDefault="00A969E0" w:rsidP="00A969E0">
                    <w:pPr>
                      <w:pStyle w:val="ab"/>
                      <w:rPr>
                        <w:rFonts w:ascii="GOST type B" w:hAnsi="GOST type B"/>
                        <w:sz w:val="18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Разраб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отал</w:t>
                    </w:r>
                  </w:p>
                </w:txbxContent>
              </v:textbox>
            </v:rect>
            <v:rect id="Rectangle 147" o:spid="_x0000_s3325" style="position:absolute;left:9281;width:10718;height:20000;visibility:visible;mso-wrap-style:square;v-text-anchor:top" filled="f" stroked="f" strokeweight=".25pt">
              <v:textbox inset="1pt,1pt,1pt,1pt">
                <w:txbxContent>
                  <w:p w14:paraId="66930DA9" w14:textId="77777777" w:rsidR="00A969E0" w:rsidRPr="00656627" w:rsidRDefault="00A969E0" w:rsidP="00A969E0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  <w:r w:rsidRPr="00CE45AD">
                      <w:rPr>
                        <w:rFonts w:ascii="GOST type B" w:hAnsi="GOST type B" w:cs="Times New Roman"/>
                        <w:i/>
                        <w:sz w:val="18"/>
                      </w:rPr>
                      <w:t>Тарасюк</w:t>
                    </w: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 xml:space="preserve"> А.Ю.</w:t>
                    </w:r>
                  </w:p>
                </w:txbxContent>
              </v:textbox>
            </v:rect>
          </v:group>
          <v:group id="Group 148" o:spid="_x0000_s3326" style="position:absolute;left:39;top:18614;width:4801;height:309" coordsize="19999,20000">
            <v:rect id="Rectangle 149" o:spid="_x0000_s3327" style="position:absolute;width:8856;height:20000;visibility:visible;mso-wrap-style:square;v-text-anchor:top" filled="f" stroked="f" strokeweight=".25pt">
              <v:textbox inset="1pt,1pt,1pt,1pt">
                <w:txbxContent>
                  <w:p w14:paraId="327FF9F1" w14:textId="77777777" w:rsidR="00A969E0" w:rsidRPr="00656627" w:rsidRDefault="00A969E0" w:rsidP="00A969E0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Провер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ил</w:t>
                    </w:r>
                  </w:p>
                </w:txbxContent>
              </v:textbox>
            </v:rect>
            <v:rect id="Rectangle 150" o:spid="_x0000_s3328" style="position:absolute;left:9281;width:10718;height:20000;visibility:visible;mso-wrap-style:square;v-text-anchor:top" filled="f" stroked="f" strokeweight=".25pt">
              <v:textbox inset="1pt,1pt,1pt,1pt">
                <w:txbxContent>
                  <w:p w14:paraId="72A45B74" w14:textId="77777777" w:rsidR="00A969E0" w:rsidRPr="00656627" w:rsidRDefault="00A969E0" w:rsidP="00A969E0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  <w:r w:rsidRPr="00656627"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  <w:t>Паскал В.Ю.</w:t>
                    </w:r>
                  </w:p>
                  <w:p w14:paraId="2655673B" w14:textId="77777777" w:rsidR="00A969E0" w:rsidRPr="00656627" w:rsidRDefault="00A969E0" w:rsidP="00A969E0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  <w:t>С.В.</w:t>
                    </w:r>
                  </w:p>
                </w:txbxContent>
              </v:textbox>
            </v:rect>
          </v:group>
          <v:group id="Group 151" o:spid="_x0000_s3329" style="position:absolute;left:39;top:18969;width:4801;height:309" coordsize="19999,20000">
            <v:rect id="Rectangle 152" o:spid="_x0000_s3330" style="position:absolute;width:8856;height:20000;visibility:visible;mso-wrap-style:square;v-text-anchor:top" filled="f" stroked="f" strokeweight=".25pt">
              <v:textbox inset="1pt,1pt,1pt,1pt">
                <w:txbxContent>
                  <w:p w14:paraId="3566001A" w14:textId="77777777" w:rsidR="00A969E0" w:rsidRPr="003D5633" w:rsidRDefault="00A969E0" w:rsidP="00A969E0">
                    <w:pPr>
                      <w:pStyle w:val="ab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  <v:rect id="Rectangle 153" o:spid="_x0000_s3331" style="position:absolute;left:9281;width:10718;height:20000;visibility:visible;mso-wrap-style:square;v-text-anchor:top" filled="f" stroked="f" strokeweight=".25pt">
              <v:textbox inset="1pt,1pt,1pt,1pt">
                <w:txbxContent>
                  <w:p w14:paraId="251EABBB" w14:textId="77777777" w:rsidR="00A969E0" w:rsidRPr="00D149EC" w:rsidRDefault="00A969E0" w:rsidP="00A969E0"/>
                </w:txbxContent>
              </v:textbox>
            </v:rect>
          </v:group>
          <v:group id="Group 154" o:spid="_x0000_s3332" style="position:absolute;left:39;top:19314;width:4801;height:310" coordsize="19999,20000">
            <v:rect id="Rectangle 155" o:spid="_x0000_s3333" style="position:absolute;width:8856;height:20000;visibility:visible;mso-wrap-style:square;v-text-anchor:top" filled="f" stroked="f" strokeweight=".25pt">
              <v:textbox inset="1pt,1pt,1pt,1pt">
                <w:txbxContent>
                  <w:p w14:paraId="24AEE6F3" w14:textId="77777777" w:rsidR="00A969E0" w:rsidRPr="00656627" w:rsidRDefault="00A969E0" w:rsidP="00A969E0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Н.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К</w:t>
                    </w:r>
                    <w:r w:rsidRPr="00656627">
                      <w:rPr>
                        <w:rFonts w:ascii="GOST type B" w:hAnsi="GOST type B"/>
                        <w:sz w:val="18"/>
                      </w:rPr>
                      <w:t>онтр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олер</w:t>
                    </w:r>
                  </w:p>
                </w:txbxContent>
              </v:textbox>
            </v:rect>
            <v:rect id="Rectangle 156" o:spid="_x0000_s3334" style="position:absolute;left:9281;width:10718;height:20000;visibility:visible;mso-wrap-style:square;v-text-anchor:top" filled="f" stroked="f" strokeweight=".25pt">
              <v:textbox inset="1pt,1pt,1pt,1pt">
                <w:txbxContent>
                  <w:p w14:paraId="64DEACBA" w14:textId="77777777" w:rsidR="00A969E0" w:rsidRPr="00656627" w:rsidRDefault="00A969E0" w:rsidP="00A969E0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  <w:r w:rsidRPr="00656627"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  <w:t>Паскал В.Ю.</w:t>
                    </w:r>
                  </w:p>
                </w:txbxContent>
              </v:textbox>
            </v:rect>
          </v:group>
          <v:group id="Group 157" o:spid="_x0000_s3335" style="position:absolute;left:39;top:19660;width:4801;height:309" coordsize="19999,20000">
            <v:rect id="Rectangle 158" o:spid="_x0000_s3336" style="position:absolute;width:8856;height:20000;visibility:visible;mso-wrap-style:square;v-text-anchor:top" filled="f" stroked="f" strokeweight=".25pt">
              <v:textbox inset="1pt,1pt,1pt,1pt">
                <w:txbxContent>
                  <w:p w14:paraId="4D953B1A" w14:textId="77777777" w:rsidR="00A969E0" w:rsidRPr="00656627" w:rsidRDefault="00A969E0" w:rsidP="00A969E0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Утвер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ждаю</w:t>
                    </w:r>
                  </w:p>
                </w:txbxContent>
              </v:textbox>
            </v:rect>
            <v:rect id="Rectangle 159" o:spid="_x0000_s3337" style="position:absolute;left:9281;width:10718;height:20000;visibility:visible;mso-wrap-style:square;v-text-anchor:top" filled="f" stroked="f" strokeweight=".25pt">
              <v:textbox inset="1pt,1pt,1pt,1pt">
                <w:txbxContent>
                  <w:p w14:paraId="710944FC" w14:textId="77777777" w:rsidR="00A969E0" w:rsidRPr="00656627" w:rsidRDefault="00A969E0" w:rsidP="00A969E0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>Чепик А.А.</w:t>
                    </w:r>
                  </w:p>
                </w:txbxContent>
              </v:textbox>
            </v:rect>
          </v:group>
          <v:line id="Line 160" o:spid="_x0000_s3338" style="position:absolute;visibility:visible;mso-wrap-style:square" from="14208,18239" to="14210,19979" o:connectortype="straight" strokeweight="2pt"/>
          <v:rect id="Rectangle 161" o:spid="_x0000_s3339" style="position:absolute;left:7787;top:18314;width:6292;height:1609;visibility:visible;mso-wrap-style:square;v-text-anchor:top" filled="f" stroked="f" strokeweight=".25pt">
            <v:textbox inset="1pt,1pt,1pt,1pt">
              <w:txbxContent>
                <w:p w14:paraId="0BA87102" w14:textId="77777777" w:rsidR="00A969E0" w:rsidRDefault="00A969E0" w:rsidP="00A969E0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caps/>
                      <w:sz w:val="32"/>
                      <w:szCs w:val="32"/>
                      <w:lang w:val="ru-RU"/>
                    </w:rPr>
                  </w:pPr>
                </w:p>
                <w:p w14:paraId="58041E23" w14:textId="77777777" w:rsidR="00A969E0" w:rsidRPr="00656627" w:rsidRDefault="00A969E0" w:rsidP="00A969E0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32"/>
                      <w:szCs w:val="32"/>
                      <w:lang w:val="ru-RU"/>
                    </w:rPr>
                  </w:pPr>
                  <w:r w:rsidRPr="00656627">
                    <w:rPr>
                      <w:rFonts w:ascii="GOST type B" w:hAnsi="GOST type B"/>
                      <w:caps/>
                      <w:sz w:val="32"/>
                      <w:szCs w:val="32"/>
                      <w:lang w:val="ru-RU"/>
                    </w:rPr>
                    <w:t>содержание</w:t>
                  </w:r>
                </w:p>
              </w:txbxContent>
            </v:textbox>
          </v:rect>
          <v:line id="Line 162" o:spid="_x0000_s3340" style="position:absolute;visibility:visible;mso-wrap-style:square" from="14221,18587" to="19990,18588" o:connectortype="straight" strokeweight="2pt"/>
          <v:line id="Line 163" o:spid="_x0000_s3341" style="position:absolute;visibility:visible;mso-wrap-style:square" from="14219,18939" to="19988,18941" o:connectortype="straight" strokeweight="2pt"/>
          <v:line id="Line 164" o:spid="_x0000_s3342" style="position:absolute;visibility:visible;mso-wrap-style:square" from="17487,18239" to="17490,18932" o:connectortype="straight" strokeweight="2pt"/>
          <v:rect id="Rectangle 165" o:spid="_x0000_s3343" style="position:absolute;left:14295;top:18258;width:1474;height:309;visibility:visible;mso-wrap-style:square;v-text-anchor:top" filled="f" stroked="f" strokeweight=".25pt">
            <v:textbox inset="1pt,1pt,1pt,1pt">
              <w:txbxContent>
                <w:p w14:paraId="3104F856" w14:textId="77777777" w:rsidR="00A969E0" w:rsidRPr="00656627" w:rsidRDefault="00A969E0" w:rsidP="00A969E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Лит.</w:t>
                  </w:r>
                </w:p>
              </w:txbxContent>
            </v:textbox>
          </v:rect>
          <v:rect id="Rectangle 166" o:spid="_x0000_s3344" style="position:absolute;left:17577;top:18258;width:2327;height:309;visibility:visible;mso-wrap-style:square;v-text-anchor:top" filled="f" stroked="f" strokeweight=".25pt">
            <v:textbox inset="1pt,1pt,1pt,1pt">
              <w:txbxContent>
                <w:p w14:paraId="26B7C9FE" w14:textId="77777777" w:rsidR="00A969E0" w:rsidRPr="00656627" w:rsidRDefault="00A969E0" w:rsidP="00A969E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Листов</w:t>
                  </w:r>
                </w:p>
              </w:txbxContent>
            </v:textbox>
          </v:rect>
          <v:rect id="Rectangle 167" o:spid="_x0000_s3345" style="position:absolute;left:17591;top:18613;width:2326;height:309;visibility:visible;mso-wrap-style:square;v-text-anchor:top" filled="f" stroked="f" strokeweight=".25pt">
            <v:textbox inset="1pt,1pt,1pt,1pt">
              <w:txbxContent>
                <w:p w14:paraId="73CCEB70" w14:textId="77777777" w:rsidR="00A969E0" w:rsidRPr="00656627" w:rsidRDefault="00A969E0" w:rsidP="00A969E0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  <w:t>55</w:t>
                  </w:r>
                </w:p>
              </w:txbxContent>
            </v:textbox>
          </v:rect>
          <v:line id="Line 168" o:spid="_x0000_s3346" style="position:absolute;visibility:visible;mso-wrap-style:square" from="14755,18594" to="14757,18932" o:connectortype="straight" strokeweight="1pt"/>
          <v:line id="Line 169" o:spid="_x0000_s3347" style="position:absolute;visibility:visible;mso-wrap-style:square" from="15301,18595" to="15303,18933" o:connectortype="straight" strokeweight="1pt"/>
          <v:rect id="Rectangle 170" o:spid="_x0000_s3348" style="position:absolute;left:14295;top:18969;width:5609;height:954;visibility:visible;mso-wrap-style:square;v-text-anchor:top" filled="f" stroked="f" strokeweight=".25pt">
            <v:textbox inset="1pt,1pt,1pt,1pt">
              <w:txbxContent>
                <w:p w14:paraId="1771238C" w14:textId="77777777" w:rsidR="00A969E0" w:rsidRPr="00656627" w:rsidRDefault="00A969E0" w:rsidP="00A969E0">
                  <w:pPr>
                    <w:spacing w:before="120"/>
                    <w:jc w:val="center"/>
                    <w:rPr>
                      <w:rFonts w:ascii="GOST type B" w:hAnsi="GOST type B" w:cs="Times New Roman"/>
                      <w:i/>
                    </w:rPr>
                  </w:pPr>
                  <w:r w:rsidRPr="00AE0ED2">
                    <w:rPr>
                      <w:rFonts w:ascii="GOST type B" w:hAnsi="GOST type B" w:cs="Times New Roman"/>
                      <w:i/>
                    </w:rPr>
                    <w:t>МПК,</w:t>
                  </w:r>
                  <w:r>
                    <w:rPr>
                      <w:rFonts w:ascii="GOST type B" w:hAnsi="GOST type B" w:cs="Times New Roman"/>
                      <w:i/>
                    </w:rPr>
                    <w:t xml:space="preserve"> </w:t>
                  </w:r>
                  <w:r w:rsidRPr="00AE0ED2">
                    <w:rPr>
                      <w:rFonts w:ascii="GOST type B" w:hAnsi="GOST type B" w:cs="Times New Roman"/>
                      <w:i/>
                    </w:rPr>
                    <w:t>ПКСт-</w:t>
                  </w:r>
                  <w:r>
                    <w:rPr>
                      <w:rFonts w:ascii="GOST type B" w:hAnsi="GOST type B" w:cs="Times New Roman"/>
                      <w:i/>
                    </w:rPr>
                    <w:t>20</w:t>
                  </w:r>
                  <w:r w:rsidRPr="00AE0ED2">
                    <w:rPr>
                      <w:rFonts w:ascii="GOST type B" w:hAnsi="GOST type B" w:cs="Times New Roman"/>
                      <w:i/>
                    </w:rPr>
                    <w:t>-(</w:t>
                  </w:r>
                  <w:r>
                    <w:rPr>
                      <w:rFonts w:ascii="GOST type B" w:hAnsi="GOST type B" w:cs="Times New Roman"/>
                      <w:i/>
                    </w:rPr>
                    <w:t>9)-2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C989" w14:textId="77777777" w:rsidR="00EF1C56" w:rsidRDefault="004F1DA9">
    <w:pPr>
      <w:pStyle w:val="a6"/>
    </w:pPr>
    <w:r>
      <w:rPr>
        <w:noProof/>
      </w:rPr>
      <w:pict w14:anchorId="2AB5FD60">
        <v:group id="_x0000_s3349" style="position:absolute;left:0;text-align:left;margin-left:0;margin-top:0;width:524.4pt;height:818.25pt;z-index:251814912;mso-position-horizontal:center;mso-position-horizontal-relative:margin;mso-position-vertical:center;mso-position-vertical-relative:margin" coordsize="20000,20000">
          <v:rect id="Rectangle 122" o:spid="_x0000_s3350" style="position:absolute;width:20000;height:20000;visibility:visible;mso-wrap-style:square;v-text-anchor:top" filled="f" strokeweight="2pt"/>
          <v:line id="Line 123" o:spid="_x0000_s3351" style="position:absolute;visibility:visible;mso-wrap-style:square" from="993,17183" to="995,18221" o:connectortype="straight" strokeweight="2pt"/>
          <v:line id="Line 124" o:spid="_x0000_s3352" style="position:absolute;visibility:visible;mso-wrap-style:square" from="10,17173" to="19977,17174" o:connectortype="straight" strokeweight="2pt"/>
          <v:line id="Line 125" o:spid="_x0000_s3353" style="position:absolute;visibility:visible;mso-wrap-style:square" from="2186,17192" to="2188,19989" o:connectortype="straight" strokeweight="2pt"/>
          <v:line id="Line 126" o:spid="_x0000_s3354" style="position:absolute;visibility:visible;mso-wrap-style:square" from="4919,17192" to="4921,19989" o:connectortype="straight" strokeweight="2pt"/>
          <v:line id="Line 127" o:spid="_x0000_s3355" style="position:absolute;visibility:visible;mso-wrap-style:square" from="6557,17192" to="6559,19989" o:connectortype="straight" strokeweight="2pt"/>
          <v:line id="Line 128" o:spid="_x0000_s3356" style="position:absolute;visibility:visible;mso-wrap-style:square" from="7650,17183" to="7652,19979" o:connectortype="straight" strokeweight="2pt"/>
          <v:line id="Line 129" o:spid="_x0000_s3357" style="position:absolute;visibility:visible;mso-wrap-style:square" from="15848,18239" to="15852,18932" o:connectortype="straight" strokeweight="2pt"/>
          <v:line id="Line 130" o:spid="_x0000_s3358" style="position:absolute;visibility:visible;mso-wrap-style:square" from="10,19293" to="7631,19295" o:connectortype="straight" strokeweight="1pt"/>
          <v:line id="Line 131" o:spid="_x0000_s3359" style="position:absolute;visibility:visible;mso-wrap-style:square" from="10,19646" to="7631,19647" o:connectortype="straight" strokeweight="1pt"/>
          <v:rect id="Rectangle 132" o:spid="_x0000_s3360" style="position:absolute;left:54;top:17912;width:883;height:309;visibility:visible;mso-wrap-style:square;v-text-anchor:top" filled="f" stroked="f" strokeweight=".25pt">
            <v:textbox inset="1pt,1pt,1pt,1pt">
              <w:txbxContent>
                <w:p w14:paraId="22C60BCA" w14:textId="77777777" w:rsidR="00EF1C56" w:rsidRPr="00656627" w:rsidRDefault="00EF1C56" w:rsidP="00A969E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Изм.</w:t>
                  </w:r>
                </w:p>
              </w:txbxContent>
            </v:textbox>
          </v:rect>
          <v:rect id="Rectangle 133" o:spid="_x0000_s3361" style="position:absolute;left:1051;top:17912;width:1100;height:309;visibility:visible;mso-wrap-style:square;v-text-anchor:top" filled="f" stroked="f" strokeweight=".25pt">
            <v:textbox inset="1pt,1pt,1pt,1pt">
              <w:txbxContent>
                <w:p w14:paraId="22BF1BE7" w14:textId="77777777" w:rsidR="00EF1C56" w:rsidRPr="00656627" w:rsidRDefault="00EF1C56" w:rsidP="00A969E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Rectangle 134" o:spid="_x0000_s3362" style="position:absolute;left:2267;top:17912;width:2573;height:309;visibility:visible;mso-wrap-style:square;v-text-anchor:top" filled="f" stroked="f" strokeweight=".25pt">
            <v:textbox inset="1pt,1pt,1pt,1pt">
              <w:txbxContent>
                <w:p w14:paraId="189E2664" w14:textId="77777777" w:rsidR="00EF1C56" w:rsidRPr="00656627" w:rsidRDefault="00EF1C56" w:rsidP="00A969E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№ докум.</w:t>
                  </w:r>
                </w:p>
              </w:txbxContent>
            </v:textbox>
          </v:rect>
          <v:rect id="Rectangle 135" o:spid="_x0000_s3363" style="position:absolute;left:4983;top:17912;width:1868;height:321;visibility:visible;mso-wrap-style:square;v-text-anchor:top" filled="f" stroked="f" strokeweight=".25pt">
            <v:textbox inset="1pt,1pt,1pt,1pt">
              <w:txbxContent>
                <w:p w14:paraId="06338A05" w14:textId="77777777" w:rsidR="00EF1C56" w:rsidRPr="00656627" w:rsidRDefault="00EF1C56" w:rsidP="00A969E0">
                  <w:pPr>
                    <w:pStyle w:val="ab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Подпись</w:t>
                  </w:r>
                </w:p>
              </w:txbxContent>
            </v:textbox>
          </v:rect>
          <v:rect id="Rectangle 136" o:spid="_x0000_s3364" style="position:absolute;left:6604;top:17912;width:1000;height:309;visibility:visible;mso-wrap-style:square;v-text-anchor:top" filled="f" stroked="f" strokeweight=".25pt">
            <v:textbox inset="1pt,1pt,1pt,1pt">
              <w:txbxContent>
                <w:p w14:paraId="0242A46F" w14:textId="77777777" w:rsidR="00EF1C56" w:rsidRPr="00656627" w:rsidRDefault="00EF1C56" w:rsidP="00A969E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Дата</w:t>
                  </w:r>
                </w:p>
              </w:txbxContent>
            </v:textbox>
          </v:rect>
          <v:rect id="Rectangle 137" o:spid="_x0000_s3365" style="position:absolute;left:15929;top:18258;width:1475;height:309;visibility:visible;mso-wrap-style:square;v-text-anchor:top" filled="f" stroked="f" strokeweight=".25pt">
            <v:textbox inset="1pt,1pt,1pt,1pt">
              <w:txbxContent>
                <w:p w14:paraId="51AAD5CB" w14:textId="77777777" w:rsidR="00EF1C56" w:rsidRPr="00656627" w:rsidRDefault="00EF1C56" w:rsidP="00A969E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Rectangle 138" o:spid="_x0000_s3366" style="position:absolute;left:15929;top:18623;width:1475;height:310;visibility:visible;mso-wrap-style:square;v-text-anchor:top" filled="f" stroked="f" strokeweight=".25pt">
            <v:textbox inset="1pt,1pt,1pt,1pt">
              <w:txbxContent>
                <w:p w14:paraId="21D8B1AE" w14:textId="77777777" w:rsidR="00EF1C56" w:rsidRPr="00310A9A" w:rsidRDefault="00EF1C56" w:rsidP="00A969E0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</w:pPr>
                  <w:r w:rsidRPr="00310A9A"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  <w:t>2</w:t>
                  </w:r>
                </w:p>
              </w:txbxContent>
            </v:textbox>
          </v:rect>
          <v:rect id="Rectangle 139" o:spid="_x0000_s3367" style="position:absolute;left:7787;top:17444;width:12159;height:766;visibility:visible;mso-wrap-style:square;v-text-anchor:top" filled="f" stroked="f" strokeweight=".25pt">
            <v:textbox inset="1pt,1pt,1pt,1pt">
              <w:txbxContent>
                <w:p w14:paraId="11251E08" w14:textId="77777777" w:rsidR="00EF1C56" w:rsidRPr="00656627" w:rsidRDefault="00EF1C56" w:rsidP="00A969E0">
                  <w:pPr>
                    <w:ind w:left="57" w:right="57"/>
                    <w:jc w:val="center"/>
                    <w:rPr>
                      <w:rFonts w:ascii="GOST type B" w:hAnsi="GOST type B" w:cs="Times New Roman"/>
                      <w:i/>
                    </w:rPr>
                  </w:pPr>
                  <w:r w:rsidRPr="00656627">
                    <w:rPr>
                      <w:rFonts w:ascii="GOST type B" w:hAnsi="GOST type B" w:cs="Times New Roman"/>
                      <w:i/>
                    </w:rPr>
                    <w:t>ВКР.09.02.03.</w:t>
                  </w:r>
                  <w:r>
                    <w:rPr>
                      <w:rFonts w:ascii="GOST type B" w:hAnsi="GOST type B" w:cs="Times New Roman"/>
                      <w:i/>
                    </w:rPr>
                    <w:t>0110.2024</w:t>
                  </w:r>
                  <w:r w:rsidRPr="00656627">
                    <w:rPr>
                      <w:rFonts w:ascii="GOST type B" w:hAnsi="GOST type B" w:cs="Times New Roman"/>
                      <w:i/>
                    </w:rPr>
                    <w:t>.ПЗ</w:t>
                  </w:r>
                </w:p>
              </w:txbxContent>
            </v:textbox>
          </v:rect>
          <v:line id="Line 140" o:spid="_x0000_s3368" style="position:absolute;visibility:visible;mso-wrap-style:square" from="12,18233" to="19979,18234" o:connectortype="straight" strokeweight="2pt"/>
          <v:line id="Line 141" o:spid="_x0000_s3369" style="position:absolute;visibility:visible;mso-wrap-style:square" from="25,17881" to="7646,17882" o:connectortype="straight" strokeweight="2pt"/>
          <v:line id="Line 142" o:spid="_x0000_s3370" style="position:absolute;visibility:visible;mso-wrap-style:square" from="10,17526" to="7631,17527" o:connectortype="straight" strokeweight="1pt"/>
          <v:line id="Line 143" o:spid="_x0000_s3371" style="position:absolute;visibility:visible;mso-wrap-style:square" from="10,18938" to="7631,18939" o:connectortype="straight" strokeweight="1pt"/>
          <v:line id="Line 144" o:spid="_x0000_s3372" style="position:absolute;visibility:visible;mso-wrap-style:square" from="10,18583" to="7631,18584" o:connectortype="straight" strokeweight="1pt"/>
          <v:group id="Group 145" o:spid="_x0000_s3373" style="position:absolute;left:39;top:18267;width:4801;height:310" coordsize="19999,20000">
            <v:rect id="Rectangle 146" o:spid="_x0000_s3374" style="position:absolute;width:8856;height:20000;visibility:visible;mso-wrap-style:square;v-text-anchor:top" filled="f" stroked="f" strokeweight=".25pt">
              <v:textbox inset="1pt,1pt,1pt,1pt">
                <w:txbxContent>
                  <w:p w14:paraId="57FDC6C3" w14:textId="77777777" w:rsidR="00EF1C56" w:rsidRPr="00656627" w:rsidRDefault="00EF1C56" w:rsidP="00A969E0">
                    <w:pPr>
                      <w:pStyle w:val="ab"/>
                      <w:rPr>
                        <w:rFonts w:ascii="GOST type B" w:hAnsi="GOST type B"/>
                        <w:sz w:val="18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Разраб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отал</w:t>
                    </w:r>
                  </w:p>
                </w:txbxContent>
              </v:textbox>
            </v:rect>
            <v:rect id="Rectangle 147" o:spid="_x0000_s3375" style="position:absolute;left:9281;width:10718;height:20000;visibility:visible;mso-wrap-style:square;v-text-anchor:top" filled="f" stroked="f" strokeweight=".25pt">
              <v:textbox inset="1pt,1pt,1pt,1pt">
                <w:txbxContent>
                  <w:p w14:paraId="3DBF06F9" w14:textId="77777777" w:rsidR="00EF1C56" w:rsidRPr="00656627" w:rsidRDefault="00EF1C56" w:rsidP="00A969E0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  <w:r w:rsidRPr="00CE45AD">
                      <w:rPr>
                        <w:rFonts w:ascii="GOST type B" w:hAnsi="GOST type B" w:cs="Times New Roman"/>
                        <w:i/>
                        <w:sz w:val="18"/>
                      </w:rPr>
                      <w:t>Тарасюк</w:t>
                    </w: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 xml:space="preserve"> А.Ю.</w:t>
                    </w:r>
                  </w:p>
                </w:txbxContent>
              </v:textbox>
            </v:rect>
          </v:group>
          <v:group id="Group 148" o:spid="_x0000_s3376" style="position:absolute;left:39;top:18614;width:4801;height:309" coordsize="19999,20000">
            <v:rect id="Rectangle 149" o:spid="_x0000_s3377" style="position:absolute;width:8856;height:20000;visibility:visible;mso-wrap-style:square;v-text-anchor:top" filled="f" stroked="f" strokeweight=".25pt">
              <v:textbox inset="1pt,1pt,1pt,1pt">
                <w:txbxContent>
                  <w:p w14:paraId="647B5A04" w14:textId="77777777" w:rsidR="00EF1C56" w:rsidRPr="00656627" w:rsidRDefault="00EF1C56" w:rsidP="00A969E0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Провер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ил</w:t>
                    </w:r>
                  </w:p>
                </w:txbxContent>
              </v:textbox>
            </v:rect>
            <v:rect id="Rectangle 150" o:spid="_x0000_s3378" style="position:absolute;left:9281;width:10718;height:20000;visibility:visible;mso-wrap-style:square;v-text-anchor:top" filled="f" stroked="f" strokeweight=".25pt">
              <v:textbox inset="1pt,1pt,1pt,1pt">
                <w:txbxContent>
                  <w:p w14:paraId="6B394A4E" w14:textId="77777777" w:rsidR="00EF1C56" w:rsidRPr="00656627" w:rsidRDefault="00EF1C56" w:rsidP="00A969E0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  <w:r w:rsidRPr="00656627"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  <w:t>Паскал В.Ю.</w:t>
                    </w:r>
                  </w:p>
                  <w:p w14:paraId="0FE48009" w14:textId="77777777" w:rsidR="00EF1C56" w:rsidRPr="00656627" w:rsidRDefault="00EF1C56" w:rsidP="00A969E0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  <w:t>С.В.</w:t>
                    </w:r>
                  </w:p>
                </w:txbxContent>
              </v:textbox>
            </v:rect>
          </v:group>
          <v:group id="Group 151" o:spid="_x0000_s3379" style="position:absolute;left:39;top:18969;width:4801;height:309" coordsize="19999,20000">
            <v:rect id="Rectangle 152" o:spid="_x0000_s3380" style="position:absolute;width:8856;height:20000;visibility:visible;mso-wrap-style:square;v-text-anchor:top" filled="f" stroked="f" strokeweight=".25pt">
              <v:textbox inset="1pt,1pt,1pt,1pt">
                <w:txbxContent>
                  <w:p w14:paraId="4C1089BF" w14:textId="77777777" w:rsidR="00EF1C56" w:rsidRPr="003D5633" w:rsidRDefault="00EF1C56" w:rsidP="00A969E0">
                    <w:pPr>
                      <w:pStyle w:val="ab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  <v:rect id="Rectangle 153" o:spid="_x0000_s3381" style="position:absolute;left:9281;width:10718;height:20000;visibility:visible;mso-wrap-style:square;v-text-anchor:top" filled="f" stroked="f" strokeweight=".25pt">
              <v:textbox inset="1pt,1pt,1pt,1pt">
                <w:txbxContent>
                  <w:p w14:paraId="3181523C" w14:textId="77777777" w:rsidR="00EF1C56" w:rsidRPr="00D149EC" w:rsidRDefault="00EF1C56" w:rsidP="00A969E0"/>
                </w:txbxContent>
              </v:textbox>
            </v:rect>
          </v:group>
          <v:group id="Group 154" o:spid="_x0000_s3382" style="position:absolute;left:39;top:19314;width:4801;height:310" coordsize="19999,20000">
            <v:rect id="Rectangle 155" o:spid="_x0000_s3383" style="position:absolute;width:8856;height:20000;visibility:visible;mso-wrap-style:square;v-text-anchor:top" filled="f" stroked="f" strokeweight=".25pt">
              <v:textbox inset="1pt,1pt,1pt,1pt">
                <w:txbxContent>
                  <w:p w14:paraId="493C8636" w14:textId="77777777" w:rsidR="00EF1C56" w:rsidRPr="00656627" w:rsidRDefault="00EF1C56" w:rsidP="00A969E0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Н.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К</w:t>
                    </w:r>
                    <w:r w:rsidRPr="00656627">
                      <w:rPr>
                        <w:rFonts w:ascii="GOST type B" w:hAnsi="GOST type B"/>
                        <w:sz w:val="18"/>
                      </w:rPr>
                      <w:t>онтр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олер</w:t>
                    </w:r>
                  </w:p>
                </w:txbxContent>
              </v:textbox>
            </v:rect>
            <v:rect id="Rectangle 156" o:spid="_x0000_s3384" style="position:absolute;left:9281;width:10718;height:20000;visibility:visible;mso-wrap-style:square;v-text-anchor:top" filled="f" stroked="f" strokeweight=".25pt">
              <v:textbox inset="1pt,1pt,1pt,1pt">
                <w:txbxContent>
                  <w:p w14:paraId="31F5AB39" w14:textId="77777777" w:rsidR="00EF1C56" w:rsidRPr="00656627" w:rsidRDefault="00EF1C56" w:rsidP="00A969E0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  <w:r w:rsidRPr="00656627"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  <w:t>Паскал В.Ю.</w:t>
                    </w:r>
                  </w:p>
                </w:txbxContent>
              </v:textbox>
            </v:rect>
          </v:group>
          <v:group id="Group 157" o:spid="_x0000_s3385" style="position:absolute;left:39;top:19660;width:4801;height:309" coordsize="19999,20000">
            <v:rect id="Rectangle 158" o:spid="_x0000_s3386" style="position:absolute;width:8856;height:20000;visibility:visible;mso-wrap-style:square;v-text-anchor:top" filled="f" stroked="f" strokeweight=".25pt">
              <v:textbox inset="1pt,1pt,1pt,1pt">
                <w:txbxContent>
                  <w:p w14:paraId="38B668DF" w14:textId="77777777" w:rsidR="00EF1C56" w:rsidRPr="00656627" w:rsidRDefault="00EF1C56" w:rsidP="00A969E0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Утвер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ждаю</w:t>
                    </w:r>
                  </w:p>
                </w:txbxContent>
              </v:textbox>
            </v:rect>
            <v:rect id="Rectangle 159" o:spid="_x0000_s3387" style="position:absolute;left:9281;width:10718;height:20000;visibility:visible;mso-wrap-style:square;v-text-anchor:top" filled="f" stroked="f" strokeweight=".25pt">
              <v:textbox inset="1pt,1pt,1pt,1pt">
                <w:txbxContent>
                  <w:p w14:paraId="48E21192" w14:textId="77777777" w:rsidR="00EF1C56" w:rsidRPr="00656627" w:rsidRDefault="00EF1C56" w:rsidP="00A969E0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>Чепик А.А.</w:t>
                    </w:r>
                  </w:p>
                </w:txbxContent>
              </v:textbox>
            </v:rect>
          </v:group>
          <v:line id="Line 160" o:spid="_x0000_s3388" style="position:absolute;visibility:visible;mso-wrap-style:square" from="14208,18239" to="14210,19979" o:connectortype="straight" strokeweight="2pt"/>
          <v:rect id="Rectangle 161" o:spid="_x0000_s3389" style="position:absolute;left:7787;top:18314;width:6292;height:1609;visibility:visible;mso-wrap-style:square;v-text-anchor:top" filled="f" stroked="f" strokeweight=".25pt">
            <v:textbox inset="1pt,1pt,1pt,1pt">
              <w:txbxContent>
                <w:p w14:paraId="23C8F0B9" w14:textId="77777777" w:rsidR="00EF1C56" w:rsidRDefault="00EF1C56" w:rsidP="00A969E0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caps/>
                      <w:sz w:val="32"/>
                      <w:szCs w:val="32"/>
                      <w:lang w:val="ru-RU"/>
                    </w:rPr>
                  </w:pPr>
                </w:p>
                <w:p w14:paraId="6EC7A526" w14:textId="35B823EA" w:rsidR="00EF1C56" w:rsidRPr="00656627" w:rsidRDefault="00EF1C56" w:rsidP="00A969E0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32"/>
                      <w:szCs w:val="32"/>
                      <w:lang w:val="ru-RU"/>
                    </w:rPr>
                  </w:pPr>
                  <w:r w:rsidRPr="00EF1C56">
                    <w:rPr>
                      <w:rFonts w:ascii="GOST type B" w:hAnsi="GOST type B"/>
                      <w:caps/>
                      <w:sz w:val="32"/>
                      <w:szCs w:val="32"/>
                      <w:lang w:val="ru-RU"/>
                    </w:rPr>
                    <w:t>ВВЕДЕНИЕ</w:t>
                  </w:r>
                </w:p>
              </w:txbxContent>
            </v:textbox>
          </v:rect>
          <v:line id="Line 162" o:spid="_x0000_s3390" style="position:absolute;visibility:visible;mso-wrap-style:square" from="14221,18587" to="19990,18588" o:connectortype="straight" strokeweight="2pt"/>
          <v:line id="Line 163" o:spid="_x0000_s3391" style="position:absolute;visibility:visible;mso-wrap-style:square" from="14219,18939" to="19988,18941" o:connectortype="straight" strokeweight="2pt"/>
          <v:line id="Line 164" o:spid="_x0000_s3392" style="position:absolute;visibility:visible;mso-wrap-style:square" from="17487,18239" to="17490,18932" o:connectortype="straight" strokeweight="2pt"/>
          <v:rect id="Rectangle 165" o:spid="_x0000_s3393" style="position:absolute;left:14295;top:18258;width:1474;height:309;visibility:visible;mso-wrap-style:square;v-text-anchor:top" filled="f" stroked="f" strokeweight=".25pt">
            <v:textbox inset="1pt,1pt,1pt,1pt">
              <w:txbxContent>
                <w:p w14:paraId="7C1788A1" w14:textId="77777777" w:rsidR="00EF1C56" w:rsidRPr="00656627" w:rsidRDefault="00EF1C56" w:rsidP="00A969E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Лит.</w:t>
                  </w:r>
                </w:p>
              </w:txbxContent>
            </v:textbox>
          </v:rect>
          <v:rect id="Rectangle 166" o:spid="_x0000_s3394" style="position:absolute;left:17577;top:18258;width:2327;height:309;visibility:visible;mso-wrap-style:square;v-text-anchor:top" filled="f" stroked="f" strokeweight=".25pt">
            <v:textbox inset="1pt,1pt,1pt,1pt">
              <w:txbxContent>
                <w:p w14:paraId="2DE182FF" w14:textId="77777777" w:rsidR="00EF1C56" w:rsidRPr="00656627" w:rsidRDefault="00EF1C56" w:rsidP="00A969E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Листов</w:t>
                  </w:r>
                </w:p>
              </w:txbxContent>
            </v:textbox>
          </v:rect>
          <v:rect id="Rectangle 167" o:spid="_x0000_s3395" style="position:absolute;left:17591;top:18613;width:2326;height:309;visibility:visible;mso-wrap-style:square;v-text-anchor:top" filled="f" stroked="f" strokeweight=".25pt">
            <v:textbox inset="1pt,1pt,1pt,1pt">
              <w:txbxContent>
                <w:p w14:paraId="3F6B49E0" w14:textId="77777777" w:rsidR="00EF1C56" w:rsidRPr="00656627" w:rsidRDefault="00EF1C56" w:rsidP="00A969E0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  <w:t>55</w:t>
                  </w:r>
                </w:p>
              </w:txbxContent>
            </v:textbox>
          </v:rect>
          <v:line id="Line 168" o:spid="_x0000_s3396" style="position:absolute;visibility:visible;mso-wrap-style:square" from="14755,18594" to="14757,18932" o:connectortype="straight" strokeweight="1pt"/>
          <v:line id="Line 169" o:spid="_x0000_s3397" style="position:absolute;visibility:visible;mso-wrap-style:square" from="15301,18595" to="15303,18933" o:connectortype="straight" strokeweight="1pt"/>
          <v:rect id="Rectangle 170" o:spid="_x0000_s3398" style="position:absolute;left:14295;top:18969;width:5609;height:954;visibility:visible;mso-wrap-style:square;v-text-anchor:top" filled="f" stroked="f" strokeweight=".25pt">
            <v:textbox inset="1pt,1pt,1pt,1pt">
              <w:txbxContent>
                <w:p w14:paraId="11FDFD08" w14:textId="77777777" w:rsidR="00EF1C56" w:rsidRPr="00656627" w:rsidRDefault="00EF1C56" w:rsidP="00A969E0">
                  <w:pPr>
                    <w:spacing w:before="120"/>
                    <w:jc w:val="center"/>
                    <w:rPr>
                      <w:rFonts w:ascii="GOST type B" w:hAnsi="GOST type B" w:cs="Times New Roman"/>
                      <w:i/>
                    </w:rPr>
                  </w:pPr>
                  <w:r w:rsidRPr="00AE0ED2">
                    <w:rPr>
                      <w:rFonts w:ascii="GOST type B" w:hAnsi="GOST type B" w:cs="Times New Roman"/>
                      <w:i/>
                    </w:rPr>
                    <w:t>МПК,</w:t>
                  </w:r>
                  <w:r>
                    <w:rPr>
                      <w:rFonts w:ascii="GOST type B" w:hAnsi="GOST type B" w:cs="Times New Roman"/>
                      <w:i/>
                    </w:rPr>
                    <w:t xml:space="preserve"> </w:t>
                  </w:r>
                  <w:r w:rsidRPr="00AE0ED2">
                    <w:rPr>
                      <w:rFonts w:ascii="GOST type B" w:hAnsi="GOST type B" w:cs="Times New Roman"/>
                      <w:i/>
                    </w:rPr>
                    <w:t>ПКСт-</w:t>
                  </w:r>
                  <w:r>
                    <w:rPr>
                      <w:rFonts w:ascii="GOST type B" w:hAnsi="GOST type B" w:cs="Times New Roman"/>
                      <w:i/>
                    </w:rPr>
                    <w:t>20</w:t>
                  </w:r>
                  <w:r w:rsidRPr="00AE0ED2">
                    <w:rPr>
                      <w:rFonts w:ascii="GOST type B" w:hAnsi="GOST type B" w:cs="Times New Roman"/>
                      <w:i/>
                    </w:rPr>
                    <w:t>-(</w:t>
                  </w:r>
                  <w:r>
                    <w:rPr>
                      <w:rFonts w:ascii="GOST type B" w:hAnsi="GOST type B" w:cs="Times New Roman"/>
                      <w:i/>
                    </w:rPr>
                    <w:t>9)-2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29130" w14:textId="03755407" w:rsidR="00BC28C9" w:rsidRDefault="004F1DA9" w:rsidP="00E82B60">
    <w:pPr>
      <w:pStyle w:val="a6"/>
    </w:pPr>
    <w:r>
      <w:rPr>
        <w:noProof/>
      </w:rPr>
      <w:pict w14:anchorId="2AB5FD60">
        <v:group id="_x0000_s3490" style="position:absolute;left:0;text-align:left;margin-left:-30.1pt;margin-top:-44.9pt;width:524.4pt;height:818.25pt;z-index:251817984;mso-position-horizontal-relative:margin;mso-position-vertical-relative:margin" coordsize="20000,20000">
          <v:rect id="Rectangle 122" o:spid="_x0000_s3491" style="position:absolute;width:20000;height:20000;visibility:visible;mso-wrap-style:square;v-text-anchor:top" filled="f" strokeweight="2pt"/>
          <v:line id="Line 123" o:spid="_x0000_s3492" style="position:absolute;visibility:visible;mso-wrap-style:square" from="993,17183" to="995,18221" o:connectortype="straight" strokeweight="2pt"/>
          <v:line id="Line 124" o:spid="_x0000_s3493" style="position:absolute;visibility:visible;mso-wrap-style:square" from="10,17173" to="19977,17174" o:connectortype="straight" strokeweight="2pt"/>
          <v:line id="Line 125" o:spid="_x0000_s3494" style="position:absolute;visibility:visible;mso-wrap-style:square" from="2186,17192" to="2188,19989" o:connectortype="straight" strokeweight="2pt"/>
          <v:line id="Line 126" o:spid="_x0000_s3495" style="position:absolute;visibility:visible;mso-wrap-style:square" from="4919,17192" to="4921,19989" o:connectortype="straight" strokeweight="2pt"/>
          <v:line id="Line 127" o:spid="_x0000_s3496" style="position:absolute;visibility:visible;mso-wrap-style:square" from="6557,17192" to="6559,19989" o:connectortype="straight" strokeweight="2pt"/>
          <v:line id="Line 128" o:spid="_x0000_s3497" style="position:absolute;visibility:visible;mso-wrap-style:square" from="7650,17183" to="7652,19979" o:connectortype="straight" strokeweight="2pt"/>
          <v:line id="Line 129" o:spid="_x0000_s3498" style="position:absolute;visibility:visible;mso-wrap-style:square" from="15848,18239" to="15852,18932" o:connectortype="straight" strokeweight="2pt"/>
          <v:line id="Line 130" o:spid="_x0000_s3499" style="position:absolute;visibility:visible;mso-wrap-style:square" from="10,19293" to="7631,19295" o:connectortype="straight" strokeweight="1pt"/>
          <v:line id="Line 131" o:spid="_x0000_s3500" style="position:absolute;visibility:visible;mso-wrap-style:square" from="10,19646" to="7631,19647" o:connectortype="straight" strokeweight="1pt"/>
          <v:rect id="Rectangle 132" o:spid="_x0000_s3501" style="position:absolute;left:54;top:17912;width:883;height:309;visibility:visible;mso-wrap-style:square;v-text-anchor:top" filled="f" stroked="f" strokeweight=".25pt">
            <v:textbox inset="1pt,1pt,1pt,1pt">
              <w:txbxContent>
                <w:p w14:paraId="7D41B361" w14:textId="77777777" w:rsidR="00E82B60" w:rsidRPr="00656627" w:rsidRDefault="00E82B60" w:rsidP="00E82B6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Изм.</w:t>
                  </w:r>
                </w:p>
              </w:txbxContent>
            </v:textbox>
          </v:rect>
          <v:rect id="Rectangle 133" o:spid="_x0000_s3502" style="position:absolute;left:1051;top:17912;width:1100;height:309;visibility:visible;mso-wrap-style:square;v-text-anchor:top" filled="f" stroked="f" strokeweight=".25pt">
            <v:textbox inset="1pt,1pt,1pt,1pt">
              <w:txbxContent>
                <w:p w14:paraId="5C8B8E7E" w14:textId="77777777" w:rsidR="00E82B60" w:rsidRPr="00656627" w:rsidRDefault="00E82B60" w:rsidP="00E82B6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Rectangle 134" o:spid="_x0000_s3503" style="position:absolute;left:2267;top:17912;width:2573;height:309;visibility:visible;mso-wrap-style:square;v-text-anchor:top" filled="f" stroked="f" strokeweight=".25pt">
            <v:textbox inset="1pt,1pt,1pt,1pt">
              <w:txbxContent>
                <w:p w14:paraId="70E65428" w14:textId="77777777" w:rsidR="00E82B60" w:rsidRPr="00656627" w:rsidRDefault="00E82B60" w:rsidP="00E82B6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№ докум.</w:t>
                  </w:r>
                </w:p>
              </w:txbxContent>
            </v:textbox>
          </v:rect>
          <v:rect id="Rectangle 135" o:spid="_x0000_s3504" style="position:absolute;left:4983;top:17912;width:1868;height:321;visibility:visible;mso-wrap-style:square;v-text-anchor:top" filled="f" stroked="f" strokeweight=".25pt">
            <v:textbox inset="1pt,1pt,1pt,1pt">
              <w:txbxContent>
                <w:p w14:paraId="4F37814F" w14:textId="77777777" w:rsidR="00E82B60" w:rsidRPr="00656627" w:rsidRDefault="00E82B60" w:rsidP="00E82B60">
                  <w:pPr>
                    <w:pStyle w:val="ab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Подпись</w:t>
                  </w:r>
                </w:p>
              </w:txbxContent>
            </v:textbox>
          </v:rect>
          <v:rect id="Rectangle 136" o:spid="_x0000_s3505" style="position:absolute;left:6604;top:17912;width:1000;height:309;visibility:visible;mso-wrap-style:square;v-text-anchor:top" filled="f" stroked="f" strokeweight=".25pt">
            <v:textbox inset="1pt,1pt,1pt,1pt">
              <w:txbxContent>
                <w:p w14:paraId="1F689A6E" w14:textId="77777777" w:rsidR="00E82B60" w:rsidRPr="00656627" w:rsidRDefault="00E82B60" w:rsidP="00E82B6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Дата</w:t>
                  </w:r>
                </w:p>
              </w:txbxContent>
            </v:textbox>
          </v:rect>
          <v:rect id="Rectangle 137" o:spid="_x0000_s3506" style="position:absolute;left:15929;top:18258;width:1475;height:309;visibility:visible;mso-wrap-style:square;v-text-anchor:top" filled="f" stroked="f" strokeweight=".25pt">
            <v:textbox inset="1pt,1pt,1pt,1pt">
              <w:txbxContent>
                <w:p w14:paraId="0AF92290" w14:textId="77777777" w:rsidR="00E82B60" w:rsidRPr="00656627" w:rsidRDefault="00E82B60" w:rsidP="00E82B6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Rectangle 138" o:spid="_x0000_s3507" style="position:absolute;left:15929;top:18623;width:1475;height:310;visibility:visible;mso-wrap-style:square;v-text-anchor:top" filled="f" stroked="f" strokeweight=".25pt">
            <v:textbox inset="1pt,1pt,1pt,1pt">
              <w:txbxContent>
                <w:p w14:paraId="12AFB56C" w14:textId="77777777" w:rsidR="00E82B60" w:rsidRPr="00310A9A" w:rsidRDefault="00E82B60" w:rsidP="00E82B60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</w:pPr>
                  <w:r w:rsidRPr="00310A9A"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  <w:t>2</w:t>
                  </w:r>
                </w:p>
              </w:txbxContent>
            </v:textbox>
          </v:rect>
          <v:rect id="Rectangle 139" o:spid="_x0000_s3508" style="position:absolute;left:7787;top:17444;width:12159;height:766;visibility:visible;mso-wrap-style:square;v-text-anchor:top" filled="f" stroked="f" strokeweight=".25pt">
            <v:textbox inset="1pt,1pt,1pt,1pt">
              <w:txbxContent>
                <w:p w14:paraId="79CFB22B" w14:textId="77777777" w:rsidR="00E82B60" w:rsidRPr="00656627" w:rsidRDefault="00E82B60" w:rsidP="00E82B60">
                  <w:pPr>
                    <w:ind w:left="57" w:right="57"/>
                    <w:jc w:val="center"/>
                    <w:rPr>
                      <w:rFonts w:ascii="GOST type B" w:hAnsi="GOST type B" w:cs="Times New Roman"/>
                      <w:i/>
                    </w:rPr>
                  </w:pPr>
                  <w:r w:rsidRPr="00656627">
                    <w:rPr>
                      <w:rFonts w:ascii="GOST type B" w:hAnsi="GOST type B" w:cs="Times New Roman"/>
                      <w:i/>
                    </w:rPr>
                    <w:t>ВКР.09.02.03.</w:t>
                  </w:r>
                  <w:r>
                    <w:rPr>
                      <w:rFonts w:ascii="GOST type B" w:hAnsi="GOST type B" w:cs="Times New Roman"/>
                      <w:i/>
                    </w:rPr>
                    <w:t>0110.2024</w:t>
                  </w:r>
                  <w:r w:rsidRPr="00656627">
                    <w:rPr>
                      <w:rFonts w:ascii="GOST type B" w:hAnsi="GOST type B" w:cs="Times New Roman"/>
                      <w:i/>
                    </w:rPr>
                    <w:t>.ПЗ</w:t>
                  </w:r>
                </w:p>
              </w:txbxContent>
            </v:textbox>
          </v:rect>
          <v:line id="Line 140" o:spid="_x0000_s3509" style="position:absolute;visibility:visible;mso-wrap-style:square" from="12,18233" to="19979,18234" o:connectortype="straight" strokeweight="2pt"/>
          <v:line id="Line 141" o:spid="_x0000_s3510" style="position:absolute;visibility:visible;mso-wrap-style:square" from="25,17881" to="7646,17882" o:connectortype="straight" strokeweight="2pt"/>
          <v:line id="Line 142" o:spid="_x0000_s3511" style="position:absolute;visibility:visible;mso-wrap-style:square" from="10,17526" to="7631,17527" o:connectortype="straight" strokeweight="1pt"/>
          <v:line id="Line 143" o:spid="_x0000_s3512" style="position:absolute;visibility:visible;mso-wrap-style:square" from="10,18938" to="7631,18939" o:connectortype="straight" strokeweight="1pt"/>
          <v:line id="Line 144" o:spid="_x0000_s3513" style="position:absolute;visibility:visible;mso-wrap-style:square" from="10,18583" to="7631,18584" o:connectortype="straight" strokeweight="1pt"/>
          <v:group id="Group 145" o:spid="_x0000_s3514" style="position:absolute;left:39;top:18267;width:4801;height:310" coordsize="19999,20000">
            <v:rect id="Rectangle 146" o:spid="_x0000_s3515" style="position:absolute;width:8856;height:20000;visibility:visible;mso-wrap-style:square;v-text-anchor:top" filled="f" stroked="f" strokeweight=".25pt">
              <v:textbox inset="1pt,1pt,1pt,1pt">
                <w:txbxContent>
                  <w:p w14:paraId="2FF315D5" w14:textId="77777777" w:rsidR="00E82B60" w:rsidRPr="00656627" w:rsidRDefault="00E82B60" w:rsidP="00E82B60">
                    <w:pPr>
                      <w:pStyle w:val="ab"/>
                      <w:rPr>
                        <w:rFonts w:ascii="GOST type B" w:hAnsi="GOST type B"/>
                        <w:sz w:val="18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Разраб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отал</w:t>
                    </w:r>
                  </w:p>
                </w:txbxContent>
              </v:textbox>
            </v:rect>
            <v:rect id="Rectangle 147" o:spid="_x0000_s3516" style="position:absolute;left:9281;width:10718;height:20000;visibility:visible;mso-wrap-style:square;v-text-anchor:top" filled="f" stroked="f" strokeweight=".25pt">
              <v:textbox inset="1pt,1pt,1pt,1pt">
                <w:txbxContent>
                  <w:p w14:paraId="1B9949BF" w14:textId="77777777" w:rsidR="00E82B60" w:rsidRPr="00656627" w:rsidRDefault="00E82B60" w:rsidP="00E82B60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  <w:r w:rsidRPr="00CE45AD">
                      <w:rPr>
                        <w:rFonts w:ascii="GOST type B" w:hAnsi="GOST type B" w:cs="Times New Roman"/>
                        <w:i/>
                        <w:sz w:val="18"/>
                      </w:rPr>
                      <w:t>Тарасюк</w:t>
                    </w: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 xml:space="preserve"> А.Ю.</w:t>
                    </w:r>
                  </w:p>
                </w:txbxContent>
              </v:textbox>
            </v:rect>
          </v:group>
          <v:group id="Group 148" o:spid="_x0000_s3517" style="position:absolute;left:39;top:18614;width:4801;height:309" coordsize="19999,20000">
            <v:rect id="Rectangle 149" o:spid="_x0000_s3518" style="position:absolute;width:8856;height:20000;visibility:visible;mso-wrap-style:square;v-text-anchor:top" filled="f" stroked="f" strokeweight=".25pt">
              <v:textbox inset="1pt,1pt,1pt,1pt">
                <w:txbxContent>
                  <w:p w14:paraId="62AEF528" w14:textId="77777777" w:rsidR="00E82B60" w:rsidRPr="00656627" w:rsidRDefault="00E82B60" w:rsidP="00E82B60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Провер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ил</w:t>
                    </w:r>
                  </w:p>
                </w:txbxContent>
              </v:textbox>
            </v:rect>
            <v:rect id="Rectangle 150" o:spid="_x0000_s3519" style="position:absolute;left:9281;width:10718;height:20000;visibility:visible;mso-wrap-style:square;v-text-anchor:top" filled="f" stroked="f" strokeweight=".25pt">
              <v:textbox inset="1pt,1pt,1pt,1pt">
                <w:txbxContent>
                  <w:p w14:paraId="6CFFF863" w14:textId="77777777" w:rsidR="00E82B60" w:rsidRPr="00656627" w:rsidRDefault="00E82B60" w:rsidP="00E82B60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  <w:r w:rsidRPr="00656627"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  <w:t>Паскал В.Ю.</w:t>
                    </w:r>
                  </w:p>
                  <w:p w14:paraId="32E8EDA5" w14:textId="77777777" w:rsidR="00E82B60" w:rsidRPr="00656627" w:rsidRDefault="00E82B60" w:rsidP="00E82B60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  <w:t>С.В.</w:t>
                    </w:r>
                  </w:p>
                </w:txbxContent>
              </v:textbox>
            </v:rect>
          </v:group>
          <v:group id="Group 151" o:spid="_x0000_s3520" style="position:absolute;left:39;top:18969;width:4801;height:309" coordsize="19999,20000">
            <v:rect id="Rectangle 152" o:spid="_x0000_s3521" style="position:absolute;width:8856;height:20000;visibility:visible;mso-wrap-style:square;v-text-anchor:top" filled="f" stroked="f" strokeweight=".25pt">
              <v:textbox inset="1pt,1pt,1pt,1pt">
                <w:txbxContent>
                  <w:p w14:paraId="2CF19A33" w14:textId="77777777" w:rsidR="00E82B60" w:rsidRPr="003D5633" w:rsidRDefault="00E82B60" w:rsidP="00E82B60">
                    <w:pPr>
                      <w:pStyle w:val="ab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  <v:rect id="Rectangle 153" o:spid="_x0000_s3522" style="position:absolute;left:9281;width:10718;height:20000;visibility:visible;mso-wrap-style:square;v-text-anchor:top" filled="f" stroked="f" strokeweight=".25pt">
              <v:textbox inset="1pt,1pt,1pt,1pt">
                <w:txbxContent>
                  <w:p w14:paraId="4BB56667" w14:textId="77777777" w:rsidR="00E82B60" w:rsidRPr="00D149EC" w:rsidRDefault="00E82B60" w:rsidP="00E82B60"/>
                </w:txbxContent>
              </v:textbox>
            </v:rect>
          </v:group>
          <v:group id="Group 154" o:spid="_x0000_s3523" style="position:absolute;left:39;top:19314;width:4801;height:310" coordsize="19999,20000">
            <v:rect id="Rectangle 155" o:spid="_x0000_s3524" style="position:absolute;width:8856;height:20000;visibility:visible;mso-wrap-style:square;v-text-anchor:top" filled="f" stroked="f" strokeweight=".25pt">
              <v:textbox inset="1pt,1pt,1pt,1pt">
                <w:txbxContent>
                  <w:p w14:paraId="09264906" w14:textId="77777777" w:rsidR="00E82B60" w:rsidRPr="00656627" w:rsidRDefault="00E82B60" w:rsidP="00E82B60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Н.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К</w:t>
                    </w:r>
                    <w:r w:rsidRPr="00656627">
                      <w:rPr>
                        <w:rFonts w:ascii="GOST type B" w:hAnsi="GOST type B"/>
                        <w:sz w:val="18"/>
                      </w:rPr>
                      <w:t>онтр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олер</w:t>
                    </w:r>
                  </w:p>
                </w:txbxContent>
              </v:textbox>
            </v:rect>
            <v:rect id="Rectangle 156" o:spid="_x0000_s3525" style="position:absolute;left:9281;width:10718;height:20000;visibility:visible;mso-wrap-style:square;v-text-anchor:top" filled="f" stroked="f" strokeweight=".25pt">
              <v:textbox inset="1pt,1pt,1pt,1pt">
                <w:txbxContent>
                  <w:p w14:paraId="1CCC2939" w14:textId="77777777" w:rsidR="00E82B60" w:rsidRPr="00656627" w:rsidRDefault="00E82B60" w:rsidP="00E82B60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  <w:r w:rsidRPr="00656627"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  <w:t>Паскал В.Ю.</w:t>
                    </w:r>
                  </w:p>
                </w:txbxContent>
              </v:textbox>
            </v:rect>
          </v:group>
          <v:group id="Group 157" o:spid="_x0000_s3526" style="position:absolute;left:39;top:19660;width:4801;height:309" coordsize="19999,20000">
            <v:rect id="Rectangle 158" o:spid="_x0000_s3527" style="position:absolute;width:8856;height:20000;visibility:visible;mso-wrap-style:square;v-text-anchor:top" filled="f" stroked="f" strokeweight=".25pt">
              <v:textbox inset="1pt,1pt,1pt,1pt">
                <w:txbxContent>
                  <w:p w14:paraId="5F563277" w14:textId="77777777" w:rsidR="00E82B60" w:rsidRPr="00656627" w:rsidRDefault="00E82B60" w:rsidP="00E82B60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Утвер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ждаю</w:t>
                    </w:r>
                  </w:p>
                </w:txbxContent>
              </v:textbox>
            </v:rect>
            <v:rect id="Rectangle 159" o:spid="_x0000_s3528" style="position:absolute;left:9281;width:10718;height:20000;visibility:visible;mso-wrap-style:square;v-text-anchor:top" filled="f" stroked="f" strokeweight=".25pt">
              <v:textbox inset="1pt,1pt,1pt,1pt">
                <w:txbxContent>
                  <w:p w14:paraId="08DAF95E" w14:textId="77777777" w:rsidR="00E82B60" w:rsidRPr="00656627" w:rsidRDefault="00E82B60" w:rsidP="00E82B60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>Чепик А.А.</w:t>
                    </w:r>
                  </w:p>
                </w:txbxContent>
              </v:textbox>
            </v:rect>
          </v:group>
          <v:line id="Line 160" o:spid="_x0000_s3529" style="position:absolute;visibility:visible;mso-wrap-style:square" from="14208,18239" to="14210,19979" o:connectortype="straight" strokeweight="2pt"/>
          <v:rect id="Rectangle 161" o:spid="_x0000_s3530" style="position:absolute;left:7787;top:18314;width:6292;height:1609;visibility:visible;mso-wrap-style:square;v-text-anchor:top" filled="f" stroked="f" strokeweight=".25pt">
            <v:textbox inset="1pt,1pt,1pt,1pt">
              <w:txbxContent>
                <w:p w14:paraId="539D4178" w14:textId="77777777" w:rsidR="00E82B60" w:rsidRDefault="00E82B60" w:rsidP="00E82B60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caps/>
                      <w:sz w:val="32"/>
                      <w:szCs w:val="32"/>
                      <w:lang w:val="ru-RU"/>
                    </w:rPr>
                  </w:pPr>
                </w:p>
                <w:p w14:paraId="52E58CE2" w14:textId="77777777" w:rsidR="00E82B60" w:rsidRPr="00656627" w:rsidRDefault="00E82B60" w:rsidP="00E82B60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32"/>
                      <w:szCs w:val="32"/>
                      <w:lang w:val="ru-RU"/>
                    </w:rPr>
                  </w:pPr>
                  <w:r w:rsidRPr="00EF1C56">
                    <w:rPr>
                      <w:rFonts w:ascii="GOST type B" w:hAnsi="GOST type B"/>
                      <w:caps/>
                      <w:sz w:val="32"/>
                      <w:szCs w:val="32"/>
                      <w:lang w:val="ru-RU"/>
                    </w:rPr>
                    <w:t>ВВЕДЕНИЕ</w:t>
                  </w:r>
                </w:p>
              </w:txbxContent>
            </v:textbox>
          </v:rect>
          <v:line id="Line 162" o:spid="_x0000_s3531" style="position:absolute;visibility:visible;mso-wrap-style:square" from="14221,18587" to="19990,18588" o:connectortype="straight" strokeweight="2pt"/>
          <v:line id="Line 163" o:spid="_x0000_s3532" style="position:absolute;visibility:visible;mso-wrap-style:square" from="14219,18939" to="19988,18941" o:connectortype="straight" strokeweight="2pt"/>
          <v:line id="Line 164" o:spid="_x0000_s3533" style="position:absolute;visibility:visible;mso-wrap-style:square" from="17487,18239" to="17490,18932" o:connectortype="straight" strokeweight="2pt"/>
          <v:rect id="Rectangle 165" o:spid="_x0000_s3534" style="position:absolute;left:14295;top:18258;width:1474;height:309;visibility:visible;mso-wrap-style:square;v-text-anchor:top" filled="f" stroked="f" strokeweight=".25pt">
            <v:textbox inset="1pt,1pt,1pt,1pt">
              <w:txbxContent>
                <w:p w14:paraId="4B5A9058" w14:textId="77777777" w:rsidR="00E82B60" w:rsidRPr="00656627" w:rsidRDefault="00E82B60" w:rsidP="00E82B6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Лит.</w:t>
                  </w:r>
                </w:p>
              </w:txbxContent>
            </v:textbox>
          </v:rect>
          <v:rect id="Rectangle 166" o:spid="_x0000_s3535" style="position:absolute;left:17577;top:18258;width:2327;height:309;visibility:visible;mso-wrap-style:square;v-text-anchor:top" filled="f" stroked="f" strokeweight=".25pt">
            <v:textbox inset="1pt,1pt,1pt,1pt">
              <w:txbxContent>
                <w:p w14:paraId="6C605C6E" w14:textId="77777777" w:rsidR="00E82B60" w:rsidRPr="00656627" w:rsidRDefault="00E82B60" w:rsidP="00E82B60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Листов</w:t>
                  </w:r>
                </w:p>
              </w:txbxContent>
            </v:textbox>
          </v:rect>
          <v:rect id="Rectangle 167" o:spid="_x0000_s3536" style="position:absolute;left:17591;top:18613;width:2326;height:309;visibility:visible;mso-wrap-style:square;v-text-anchor:top" filled="f" stroked="f" strokeweight=".25pt">
            <v:textbox inset="1pt,1pt,1pt,1pt">
              <w:txbxContent>
                <w:p w14:paraId="47C6C758" w14:textId="77777777" w:rsidR="00E82B60" w:rsidRPr="00656627" w:rsidRDefault="00E82B60" w:rsidP="00E82B60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  <w:t>55</w:t>
                  </w:r>
                </w:p>
              </w:txbxContent>
            </v:textbox>
          </v:rect>
          <v:line id="Line 168" o:spid="_x0000_s3537" style="position:absolute;visibility:visible;mso-wrap-style:square" from="14755,18594" to="14757,18932" o:connectortype="straight" strokeweight="1pt"/>
          <v:line id="Line 169" o:spid="_x0000_s3538" style="position:absolute;visibility:visible;mso-wrap-style:square" from="15301,18595" to="15303,18933" o:connectortype="straight" strokeweight="1pt"/>
          <v:rect id="Rectangle 170" o:spid="_x0000_s3539" style="position:absolute;left:14295;top:18969;width:5609;height:954;visibility:visible;mso-wrap-style:square;v-text-anchor:top" filled="f" stroked="f" strokeweight=".25pt">
            <v:textbox inset="1pt,1pt,1pt,1pt">
              <w:txbxContent>
                <w:p w14:paraId="2FDA5DA7" w14:textId="77777777" w:rsidR="00E82B60" w:rsidRPr="00656627" w:rsidRDefault="00E82B60" w:rsidP="00E82B60">
                  <w:pPr>
                    <w:spacing w:before="120"/>
                    <w:jc w:val="center"/>
                    <w:rPr>
                      <w:rFonts w:ascii="GOST type B" w:hAnsi="GOST type B" w:cs="Times New Roman"/>
                      <w:i/>
                    </w:rPr>
                  </w:pPr>
                  <w:r w:rsidRPr="00AE0ED2">
                    <w:rPr>
                      <w:rFonts w:ascii="GOST type B" w:hAnsi="GOST type B" w:cs="Times New Roman"/>
                      <w:i/>
                    </w:rPr>
                    <w:t>МПК,</w:t>
                  </w:r>
                  <w:r>
                    <w:rPr>
                      <w:rFonts w:ascii="GOST type B" w:hAnsi="GOST type B" w:cs="Times New Roman"/>
                      <w:i/>
                    </w:rPr>
                    <w:t xml:space="preserve"> </w:t>
                  </w:r>
                  <w:r w:rsidRPr="00AE0ED2">
                    <w:rPr>
                      <w:rFonts w:ascii="GOST type B" w:hAnsi="GOST type B" w:cs="Times New Roman"/>
                      <w:i/>
                    </w:rPr>
                    <w:t>ПКСт-</w:t>
                  </w:r>
                  <w:r>
                    <w:rPr>
                      <w:rFonts w:ascii="GOST type B" w:hAnsi="GOST type B" w:cs="Times New Roman"/>
                      <w:i/>
                    </w:rPr>
                    <w:t>20</w:t>
                  </w:r>
                  <w:r w:rsidRPr="00AE0ED2">
                    <w:rPr>
                      <w:rFonts w:ascii="GOST type B" w:hAnsi="GOST type B" w:cs="Times New Roman"/>
                      <w:i/>
                    </w:rPr>
                    <w:t>-(</w:t>
                  </w:r>
                  <w:r>
                    <w:rPr>
                      <w:rFonts w:ascii="GOST type B" w:hAnsi="GOST type B" w:cs="Times New Roman"/>
                      <w:i/>
                    </w:rPr>
                    <w:t>9)-2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C829" w14:textId="6DDA5EA8" w:rsidR="00BC28C9" w:rsidRPr="00910F7A" w:rsidRDefault="004F1DA9">
    <w:pPr>
      <w:pStyle w:val="a6"/>
      <w:rPr>
        <w:b/>
      </w:rPr>
    </w:pPr>
    <w:r>
      <w:rPr>
        <w:b/>
        <w:noProof/>
      </w:rPr>
      <w:pict w14:anchorId="22C3E60C">
        <v:group id="Группа 57" o:spid="_x0000_s3450" style="position:absolute;left:0;text-align:left;margin-left:0;margin-top:0;width:518.8pt;height:802.3pt;z-index:251815936;mso-position-horizontal:center;mso-position-horizontal-relative:margin;mso-position-vertical:center;mso-position-vertical-relative:margin" coordsize="20000,20000" o:allowincell="f">
          <v:rect id="Rectangle 3" o:spid="_x0000_s3451" style="position:absolute;width:20000;height:20000;visibility:visible;mso-wrap-style:square;v-text-anchor:top" filled="f" strokeweight="2pt"/>
          <v:line id="Line 4" o:spid="_x0000_s3452" style="position:absolute;visibility:visible;mso-wrap-style:square" from="1093,18949" to="1095,19989" o:connectortype="straight" strokeweight="2pt"/>
          <v:line id="Line 5" o:spid="_x0000_s3453" style="position:absolute;visibility:visible;mso-wrap-style:square" from="10,18941" to="19977,18942" o:connectortype="straight" strokeweight="2pt"/>
          <v:line id="Line 6" o:spid="_x0000_s3454" style="position:absolute;visibility:visible;mso-wrap-style:square" from="2186,18949" to="2188,19989" o:connectortype="straight" strokeweight="2pt"/>
          <v:line id="Line 7" o:spid="_x0000_s3455" style="position:absolute;visibility:visible;mso-wrap-style:square" from="4919,18949" to="4921,19989" o:connectortype="straight" strokeweight="2pt"/>
          <v:line id="Line 8" o:spid="_x0000_s3456" style="position:absolute;visibility:visible;mso-wrap-style:square" from="6557,18959" to="6559,19989" o:connectortype="straight" strokeweight="2pt"/>
          <v:line id="Line 9" o:spid="_x0000_s3457" style="position:absolute;visibility:visible;mso-wrap-style:square" from="7650,18949" to="7652,19979" o:connectortype="straight" strokeweight="2pt"/>
          <v:line id="Line 10" o:spid="_x0000_s3458" style="position:absolute;visibility:visible;mso-wrap-style:square" from="18905,18949" to="18909,19989" o:connectortype="straight" strokeweight="2pt"/>
          <v:line id="Line 11" o:spid="_x0000_s3459" style="position:absolute;visibility:visible;mso-wrap-style:square" from="10,19293" to="7631,19295" o:connectortype="straight" strokeweight="1pt"/>
          <v:line id="Line 12" o:spid="_x0000_s3460" style="position:absolute;visibility:visible;mso-wrap-style:square" from="10,19646" to="7631,19647" o:connectortype="straight" strokeweight="2pt"/>
          <v:line id="Line 13" o:spid="_x0000_s3461" style="position:absolute;visibility:visible;mso-wrap-style:square" from="18919,19296" to="19990,19297" o:connectortype="straight" strokeweight="1pt"/>
          <v:rect id="Rectangle 14" o:spid="_x0000_s3462" style="position:absolute;left:54;top:19660;width:1000;height:309;visibility:visible;mso-wrap-style:square;v-text-anchor:top" filled="f" stroked="f" strokeweight=".25pt">
            <v:textbox style="mso-next-textbox:#Rectangle 14" inset="1pt,1pt,1pt,1pt">
              <w:txbxContent>
                <w:p w14:paraId="410D4C6D" w14:textId="77777777" w:rsidR="00264D7D" w:rsidRPr="00BD5387" w:rsidRDefault="00787B0A" w:rsidP="00264D7D">
                  <w:pPr>
                    <w:pStyle w:val="ab"/>
                    <w:jc w:val="center"/>
                    <w:rPr>
                      <w:sz w:val="18"/>
                      <w:lang w:val="ru-RU"/>
                    </w:rPr>
                  </w:pPr>
                  <w:r w:rsidRPr="00C927AE">
                    <w:rPr>
                      <w:rFonts w:ascii="GOST type A" w:hAnsi="GOST type A"/>
                      <w:sz w:val="18"/>
                    </w:rPr>
                    <w:t>Изм</w:t>
                  </w:r>
                  <w:r>
                    <w:rPr>
                      <w:sz w:val="18"/>
                    </w:rPr>
                    <w:t>.</w:t>
                  </w:r>
                  <w:r w:rsidR="00264D7D" w:rsidRPr="00C927AE">
                    <w:rPr>
                      <w:rFonts w:ascii="GOST type A" w:hAnsi="GOST type A"/>
                      <w:sz w:val="18"/>
                    </w:rPr>
                    <w:t>Изм</w:t>
                  </w:r>
                  <w:r w:rsidR="00264D7D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3463" style="position:absolute;left:1139;top:19688;width:1001;height:309;visibility:visible;mso-wrap-style:square;v-text-anchor:top" filled="f" stroked="f" strokeweight=".25pt">
            <v:textbox style="mso-next-textbox:#Rectangle 15" inset="1pt,1pt,1pt,1pt">
              <w:txbxContent>
                <w:p w14:paraId="62F09157" w14:textId="77777777" w:rsidR="00264D7D" w:rsidRPr="00BD5387" w:rsidRDefault="00787B0A" w:rsidP="00264D7D">
                  <w:pPr>
                    <w:pStyle w:val="ab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</w:t>
                  </w:r>
                  <w:r>
                    <w:rPr>
                      <w:rFonts w:ascii="GOST type A" w:hAnsi="GOST type A"/>
                      <w:sz w:val="18"/>
                      <w:lang w:val="ru-RU"/>
                    </w:rPr>
                    <w:t>т</w:t>
                  </w:r>
                  <w:r w:rsidR="00264D7D">
                    <w:rPr>
                      <w:rFonts w:ascii="GOST type A" w:hAnsi="GOST type A"/>
                      <w:sz w:val="18"/>
                    </w:rPr>
                    <w:t>Лис</w:t>
                  </w:r>
                  <w:r w:rsidR="00264D7D">
                    <w:rPr>
                      <w:rFonts w:ascii="GOST type A" w:hAnsi="GOST type A"/>
                      <w:sz w:val="18"/>
                      <w:lang w:val="ru-RU"/>
                    </w:rPr>
                    <w:t>т</w:t>
                  </w:r>
                </w:p>
              </w:txbxContent>
            </v:textbox>
          </v:rect>
          <v:rect id="Rectangle 16" o:spid="_x0000_s3464" style="position:absolute;left:2267;top:19660;width:2573;height:309;visibility:visible;mso-wrap-style:square;v-text-anchor:top" filled="f" stroked="f" strokeweight=".25pt">
            <v:textbox style="mso-next-textbox:#Rectangle 16" inset="1pt,1pt,1pt,1pt">
              <w:txbxContent>
                <w:p w14:paraId="4127BFE4" w14:textId="77777777" w:rsidR="00264D7D" w:rsidRDefault="00787B0A" w:rsidP="00264D7D">
                  <w:pPr>
                    <w:pStyle w:val="ab"/>
                    <w:jc w:val="center"/>
                    <w:rPr>
                      <w:sz w:val="18"/>
                    </w:rPr>
                  </w:pPr>
                  <w:r w:rsidRPr="00C927AE">
                    <w:rPr>
                      <w:rFonts w:ascii="GOST type A" w:hAnsi="GOST type A"/>
                      <w:sz w:val="18"/>
                    </w:rPr>
                    <w:t>№ докум</w:t>
                  </w:r>
                  <w:r>
                    <w:rPr>
                      <w:sz w:val="18"/>
                    </w:rPr>
                    <w:t>.</w:t>
                  </w:r>
                  <w:r w:rsidR="00264D7D" w:rsidRPr="00C927AE">
                    <w:rPr>
                      <w:rFonts w:ascii="GOST type A" w:hAnsi="GOST type A"/>
                      <w:sz w:val="18"/>
                    </w:rPr>
                    <w:t>№ докум</w:t>
                  </w:r>
                  <w:r w:rsidR="00264D7D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7" o:spid="_x0000_s3465" style="position:absolute;left:4983;top:19660;width:1534;height:309;visibility:visible;mso-wrap-style:square;v-text-anchor:top" filled="f" stroked="f" strokeweight=".25pt">
            <v:textbox style="mso-next-textbox:#Rectangle 17" inset="1pt,1pt,1pt,1pt">
              <w:txbxContent>
                <w:p w14:paraId="4609215C" w14:textId="77777777" w:rsidR="00264D7D" w:rsidRDefault="00787B0A" w:rsidP="00264D7D">
                  <w:pPr>
                    <w:pStyle w:val="ab"/>
                    <w:jc w:val="center"/>
                    <w:rPr>
                      <w:sz w:val="18"/>
                    </w:rPr>
                  </w:pPr>
                  <w:r w:rsidRPr="00C927AE">
                    <w:rPr>
                      <w:rFonts w:ascii="GOST type A" w:hAnsi="GOST type A"/>
                      <w:sz w:val="18"/>
                    </w:rPr>
                    <w:t>Подпись</w:t>
                  </w:r>
                  <w:r w:rsidR="00264D7D" w:rsidRPr="00C927AE">
                    <w:rPr>
                      <w:rFonts w:ascii="GOST type A" w:hAnsi="GOST type A"/>
                      <w:sz w:val="18"/>
                    </w:rPr>
                    <w:t>Подпись</w:t>
                  </w:r>
                </w:p>
              </w:txbxContent>
            </v:textbox>
          </v:rect>
          <v:rect id="Rectangle 18" o:spid="_x0000_s3466" style="position:absolute;left:6604;top:19660;width:1000;height:309;visibility:visible;mso-wrap-style:square;v-text-anchor:top" filled="f" stroked="f" strokeweight=".25pt">
            <v:textbox style="mso-next-textbox:#Rectangle 18" inset="1pt,1pt,1pt,1pt">
              <w:txbxContent>
                <w:p w14:paraId="78414ED3" w14:textId="77777777" w:rsidR="00264D7D" w:rsidRDefault="00787B0A" w:rsidP="00264D7D">
                  <w:pPr>
                    <w:pStyle w:val="ab"/>
                    <w:jc w:val="center"/>
                    <w:rPr>
                      <w:sz w:val="18"/>
                    </w:rPr>
                  </w:pPr>
                  <w:r w:rsidRPr="00C927AE">
                    <w:rPr>
                      <w:rFonts w:ascii="GOST type A" w:hAnsi="GOST type A"/>
                      <w:sz w:val="18"/>
                    </w:rPr>
                    <w:t>Дата</w:t>
                  </w:r>
                  <w:r w:rsidR="00264D7D" w:rsidRPr="00C927A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3467" style="position:absolute;left:18949;top:18977;width:1001;height:309;visibility:visible;mso-wrap-style:square;v-text-anchor:top" filled="f" stroked="f" strokeweight=".25pt">
            <v:textbox style="mso-next-textbox:#Rectangle 19" inset="1pt,1pt,1pt,1pt">
              <w:txbxContent>
                <w:p w14:paraId="6A2CAFE9" w14:textId="77777777" w:rsidR="00264D7D" w:rsidRDefault="00787B0A" w:rsidP="00264D7D">
                  <w:pPr>
                    <w:pStyle w:val="ab"/>
                    <w:jc w:val="center"/>
                    <w:rPr>
                      <w:sz w:val="18"/>
                    </w:rPr>
                  </w:pPr>
                  <w:r w:rsidRPr="00C927AE">
                    <w:rPr>
                      <w:rFonts w:ascii="GOST type A" w:hAnsi="GOST type A"/>
                      <w:sz w:val="18"/>
                    </w:rPr>
                    <w:t>Лист</w:t>
                  </w:r>
                  <w:r w:rsidR="00264D7D" w:rsidRPr="00C927A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3468" style="position:absolute;left:18949;top:19435;width:1001;height:423;visibility:visible;mso-wrap-style:square;v-text-anchor:top" filled="f" stroked="f" strokeweight=".25pt">
            <v:textbox style="mso-next-textbox:#Rectangle 20" inset="1pt,1pt,1pt,1pt">
              <w:txbxContent>
                <w:p w14:paraId="7E8FF078" w14:textId="77777777" w:rsidR="00264D7D" w:rsidRPr="005B417C" w:rsidRDefault="00787B0A" w:rsidP="00264D7D">
                  <w:pPr>
                    <w:pStyle w:val="ab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5B417C">
                    <w:rPr>
                      <w:rFonts w:ascii="GOST type A" w:hAnsi="GOST type A"/>
                      <w:sz w:val="24"/>
                    </w:rPr>
                    <w:t>3</w:t>
                  </w:r>
                  <w:r w:rsidR="00264D7D" w:rsidRPr="005B417C">
                    <w:rPr>
                      <w:rFonts w:ascii="GOST type A" w:hAnsi="GOST type A"/>
                      <w:sz w:val="24"/>
                    </w:rPr>
                    <w:t>3</w:t>
                  </w:r>
                </w:p>
              </w:txbxContent>
            </v:textbox>
          </v:rect>
          <v:rect id="Rectangle 21" o:spid="_x0000_s3469" style="position:absolute;left:7745;top:19221;width:11075;height:477;visibility:visible;mso-wrap-style:square;v-text-anchor:top" filled="f" stroked="f" strokeweight=".25pt">
            <v:textbox style="mso-next-textbox:#Rectangle 21" inset="1pt,1pt,1pt,1pt">
              <w:txbxContent>
                <w:p w14:paraId="2C095444" w14:textId="77777777" w:rsidR="00264D7D" w:rsidRPr="00BD5387" w:rsidRDefault="00787B0A" w:rsidP="00264D7D">
                  <w:pPr>
                    <w:jc w:val="center"/>
                    <w:rPr>
                      <w:sz w:val="20"/>
                    </w:rPr>
                  </w:pPr>
                  <w:r w:rsidRPr="00BD5387">
                    <w:rPr>
                      <w:rFonts w:ascii="GOST type A" w:eastAsia="Times New Roman" w:hAnsi="GOST type A" w:cs="Times New Roman"/>
                      <w:i/>
                      <w:szCs w:val="20"/>
                    </w:rPr>
                    <w:t>ВКР.09.02.03.</w:t>
                  </w:r>
                  <w:r>
                    <w:rPr>
                      <w:rFonts w:ascii="GOST type A" w:eastAsia="Times New Roman" w:hAnsi="GOST type A" w:cs="Times New Roman"/>
                      <w:i/>
                      <w:szCs w:val="20"/>
                    </w:rPr>
                    <w:t>0110.2024</w:t>
                  </w:r>
                  <w:r w:rsidRPr="00BD5387">
                    <w:rPr>
                      <w:rFonts w:ascii="GOST type A" w:eastAsia="Times New Roman" w:hAnsi="GOST type A" w:cs="Times New Roman"/>
                      <w:i/>
                      <w:szCs w:val="20"/>
                    </w:rPr>
                    <w:t>.ПЗ</w:t>
                  </w:r>
                  <w:r w:rsidR="00264D7D" w:rsidRPr="00BD5387">
                    <w:rPr>
                      <w:rFonts w:ascii="GOST type A" w:eastAsia="Times New Roman" w:hAnsi="GOST type A" w:cs="Times New Roman"/>
                      <w:i/>
                      <w:szCs w:val="20"/>
                    </w:rPr>
                    <w:t>ВКР.09.02.03.</w:t>
                  </w:r>
                  <w:r w:rsidR="00264D7D">
                    <w:rPr>
                      <w:rFonts w:ascii="GOST type A" w:eastAsia="Times New Roman" w:hAnsi="GOST type A" w:cs="Times New Roman"/>
                      <w:i/>
                      <w:szCs w:val="20"/>
                    </w:rPr>
                    <w:t>0110.2024</w:t>
                  </w:r>
                  <w:r w:rsidR="00264D7D" w:rsidRPr="00BD5387">
                    <w:rPr>
                      <w:rFonts w:ascii="GOST type A" w:eastAsia="Times New Roman" w:hAnsi="GOST type A" w:cs="Times New Roman"/>
                      <w:i/>
                      <w:szCs w:val="20"/>
                    </w:rPr>
                    <w:t>.ПЗ</w:t>
                  </w:r>
                </w:p>
              </w:txbxContent>
            </v:textbox>
          </v:rect>
          <w10:wrap anchorx="margin" anchory="margin"/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44EB" w14:textId="3EAC8A38" w:rsidR="00BC28C9" w:rsidRDefault="00BC28C9">
    <w:pPr>
      <w:pStyle w:val="a6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B1609" w14:textId="3A7BD405" w:rsidR="00BC28C9" w:rsidRDefault="00BC28C9">
    <w:pPr>
      <w:pStyle w:val="a6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23ACF" w14:textId="77777777" w:rsidR="00BC28C9" w:rsidRDefault="004F1DA9">
    <w:pPr>
      <w:pStyle w:val="a6"/>
    </w:pPr>
    <w:r>
      <w:rPr>
        <w:noProof/>
        <w:sz w:val="28"/>
        <w:szCs w:val="28"/>
      </w:rPr>
      <w:pict w14:anchorId="54C79D00">
        <v:group id="Группа 1356" o:spid="_x0000_s2149" style="position:absolute;left:0;text-align:left;margin-left:0;margin-top:0;width:524.4pt;height:818.25pt;z-index:25173708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">
          <v:rect id="Rectangle 122" o:spid="_x0000_s219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" filled="f" strokeweight="2pt"/>
          <v:line id="Line 123" o:spid="_x0000_s219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" strokeweight="2pt"/>
          <v:line id="Line 124" o:spid="_x0000_s219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" strokeweight="2pt"/>
          <v:line id="Line 125" o:spid="_x0000_s219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" strokeweight="2pt"/>
          <v:line id="Line 126" o:spid="_x0000_s219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G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7MR&#10;fL8JJ8jVBwAA//8DAFBLAQItABQABgAIAAAAIQDb4fbL7gAAAIUBAAATAAAAAAAAAAAAAAAAAAAA&#10;AABbQ29udGVudF9UeXBlc10ueG1sUEsBAi0AFAAGAAgAAAAhAFr0LFu/AAAAFQEAAAsAAAAAAAAA&#10;AAAAAAAAHwEAAF9yZWxzLy5yZWxzUEsBAi0AFAAGAAgAAAAhAOivEY++AAAA3QAAAA8AAAAAAAAA&#10;AAAAAAAABwIAAGRycy9kb3ducmV2LnhtbFBLBQYAAAAAAwADALcAAADyAgAAAAA=&#10;" strokeweight="2pt"/>
          <v:line id="Line 127" o:spid="_x0000_s219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Y/4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7Mx&#10;fL8JJ8jVBwAA//8DAFBLAQItABQABgAIAAAAIQDb4fbL7gAAAIUBAAATAAAAAAAAAAAAAAAAAAAA&#10;AABbQ29udGVudF9UeXBlc10ueG1sUEsBAi0AFAAGAAgAAAAhAFr0LFu/AAAAFQEAAAsAAAAAAAAA&#10;AAAAAAAAHwEAAF9yZWxzLy5yZWxzUEsBAi0AFAAGAAgAAAAhABh9j/i+AAAA3QAAAA8AAAAAAAAA&#10;AAAAAAAABwIAAGRycy9kb3ducmV2LnhtbFBLBQYAAAAAAwADALcAAADyAgAAAAA=&#10;" strokeweight="2pt"/>
          <v:line id="Line 128" o:spid="_x0000_s219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pj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7MJ&#10;fL8JJ8jVBwAA//8DAFBLAQItABQABgAIAAAAIQDb4fbL7gAAAIUBAAATAAAAAAAAAAAAAAAAAAAA&#10;AABbQ29udGVudF9UeXBlc10ueG1sUEsBAi0AFAAGAAgAAAAhAFr0LFu/AAAAFQEAAAsAAAAAAAAA&#10;AAAAAAAAHwEAAF9yZWxzLy5yZWxzUEsBAi0AFAAGAAgAAAAhAHcxKmO+AAAA3QAAAA8AAAAAAAAA&#10;AAAAAAAABwIAAGRycy9kb3ducmV2LnhtbFBLBQYAAAAAAwADALcAAADyAgAAAAA=&#10;" strokeweight="2pt"/>
          <v:line id="Line 129" o:spid="_x0000_s219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LIX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Yv&#10;1kt4fRNOkPt/AAAA//8DAFBLAQItABQABgAIAAAAIQDb4fbL7gAAAIUBAAATAAAAAAAAAAAAAAAA&#10;AAAAAABbQ29udGVudF9UeXBlc10ueG1sUEsBAi0AFAAGAAgAAAAhAFr0LFu/AAAAFQEAAAsAAAAA&#10;AAAAAAAAAAAAHwEAAF9yZWxzLy5yZWxzUEsBAi0AFAAGAAgAAAAhAPjYshfBAAAA3QAAAA8AAAAA&#10;AAAAAAAAAAAABwIAAGRycy9kb3ducmV2LnhtbFBLBQYAAAAAAwADALcAAAD1AgAAAAA=&#10;" strokeweight="2pt"/>
          <v:line id="Line 130" o:spid="_x0000_s219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FmwwAAAN0AAAAPAAAAZHJzL2Rvd25yZXYueG1sRE/NagIx&#10;EL4XfIcwQm81a0u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HVFxZsMAAADdAAAADwAA&#10;AAAAAAAAAAAAAAAHAgAAZHJzL2Rvd25yZXYueG1sUEsFBgAAAAADAAMAtwAAAPcCAAAAAA==&#10;" strokeweight="1pt"/>
          <v:line id="Line 131" o:spid="_x0000_s218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" strokeweight="1pt"/>
          <v:rect id="Rectangle 132" o:spid="_x0000_s218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" filled="f" stroked="f" strokeweight=".25pt">
            <v:textbox inset="1pt,1pt,1pt,1pt">
              <w:txbxContent>
                <w:p w14:paraId="41028888" w14:textId="77777777" w:rsidR="00BC28C9" w:rsidRPr="00656627" w:rsidRDefault="00BC28C9" w:rsidP="00F738E7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Изм.</w:t>
                  </w:r>
                </w:p>
              </w:txbxContent>
            </v:textbox>
          </v:rect>
          <v:rect id="Rectangle 133" o:spid="_x0000_s218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Vtk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V/mQuufCMj6O0vAAAA//8DAFBLAQItABQABgAIAAAAIQDb4fbL7gAAAIUBAAATAAAAAAAAAAAA&#10;AAAAAAAAAABbQ29udGVudF9UeXBlc10ueG1sUEsBAi0AFAAGAAgAAAAhAFr0LFu/AAAAFQEAAAsA&#10;AAAAAAAAAAAAAAAAHwEAAF9yZWxzLy5yZWxzUEsBAi0AFAAGAAgAAAAhAN7ZW2TEAAAA3QAAAA8A&#10;AAAAAAAAAAAAAAAABwIAAGRycy9kb3ducmV2LnhtbFBLBQYAAAAAAwADALcAAAD4AgAAAAA=&#10;" filled="f" stroked="f" strokeweight=".25pt">
            <v:textbox inset="1pt,1pt,1pt,1pt">
              <w:txbxContent>
                <w:p w14:paraId="4615FC25" w14:textId="77777777" w:rsidR="00BC28C9" w:rsidRPr="00656627" w:rsidRDefault="00BC28C9" w:rsidP="00F738E7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Rectangle 134" o:spid="_x0000_s218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" filled="f" stroked="f" strokeweight=".25pt">
            <v:textbox inset="1pt,1pt,1pt,1pt">
              <w:txbxContent>
                <w:p w14:paraId="72DC5FC6" w14:textId="77777777" w:rsidR="00BC28C9" w:rsidRPr="00656627" w:rsidRDefault="00BC28C9" w:rsidP="00F738E7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№ докум.</w:t>
                  </w:r>
                </w:p>
              </w:txbxContent>
            </v:textbox>
          </v:rect>
          <v:rect id="Rectangle 135" o:spid="_x0000_s2185" style="position:absolute;left:4983;top:17912;width:1868;height:3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" filled="f" stroked="f" strokeweight=".25pt">
            <v:textbox inset="1pt,1pt,1pt,1pt">
              <w:txbxContent>
                <w:p w14:paraId="0E362047" w14:textId="77777777" w:rsidR="00BC28C9" w:rsidRPr="00656627" w:rsidRDefault="00BC28C9" w:rsidP="00F738E7">
                  <w:pPr>
                    <w:pStyle w:val="ab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Подпись</w:t>
                  </w:r>
                </w:p>
              </w:txbxContent>
            </v:textbox>
          </v:rect>
          <v:rect id="Rectangle 136" o:spid="_x0000_s218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mQk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" filled="f" stroked="f" strokeweight=".25pt">
            <v:textbox inset="1pt,1pt,1pt,1pt">
              <w:txbxContent>
                <w:p w14:paraId="69D6EA00" w14:textId="77777777" w:rsidR="00BC28C9" w:rsidRPr="00656627" w:rsidRDefault="00BC28C9" w:rsidP="00F738E7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Дата</w:t>
                  </w:r>
                </w:p>
              </w:txbxContent>
            </v:textbox>
          </v:rect>
          <v:rect id="Rectangle 137" o:spid="_x0000_s218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PpT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" filled="f" stroked="f" strokeweight=".25pt">
            <v:textbox inset="1pt,1pt,1pt,1pt">
              <w:txbxContent>
                <w:p w14:paraId="3511504D" w14:textId="77777777" w:rsidR="00BC28C9" w:rsidRPr="00656627" w:rsidRDefault="00BC28C9" w:rsidP="00F738E7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</w:t>
                  </w:r>
                </w:p>
              </w:txbxContent>
            </v:textbox>
          </v:rect>
          <v:rect id="Rectangle 138" o:spid="_x0000_s2182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" filled="f" stroked="f" strokeweight=".25pt">
            <v:textbox inset="1pt,1pt,1pt,1pt">
              <w:txbxContent>
                <w:p w14:paraId="30BE6E23" w14:textId="77777777" w:rsidR="00BC28C9" w:rsidRPr="00656627" w:rsidRDefault="00BC28C9" w:rsidP="00F738E7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  <w:t>40</w:t>
                  </w:r>
                </w:p>
              </w:txbxContent>
            </v:textbox>
          </v:rect>
          <v:rect id="Rectangle 139" o:spid="_x0000_s2181" style="position:absolute;left:7787;top:17444;width:12159;height:7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ce8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" filled="f" stroked="f" strokeweight=".25pt">
            <v:textbox inset="1pt,1pt,1pt,1pt">
              <w:txbxContent>
                <w:p w14:paraId="0DD43CB6" w14:textId="2B114CF5" w:rsidR="00BC28C9" w:rsidRPr="00656627" w:rsidRDefault="00BC28C9" w:rsidP="00F738E7">
                  <w:pPr>
                    <w:ind w:left="57" w:right="57"/>
                    <w:jc w:val="center"/>
                    <w:rPr>
                      <w:rFonts w:ascii="GOST type B" w:hAnsi="GOST type B" w:cs="Times New Roman"/>
                      <w:i/>
                    </w:rPr>
                  </w:pPr>
                  <w:r w:rsidRPr="00656627">
                    <w:rPr>
                      <w:rFonts w:ascii="GOST type B" w:hAnsi="GOST type B" w:cs="Times New Roman"/>
                      <w:i/>
                    </w:rPr>
                    <w:t>ВКР.09.02.03.</w:t>
                  </w:r>
                  <w:r w:rsidR="007149AE">
                    <w:rPr>
                      <w:rFonts w:ascii="GOST type B" w:hAnsi="GOST type B" w:cs="Times New Roman"/>
                      <w:i/>
                    </w:rPr>
                    <w:t>0110</w:t>
                  </w:r>
                  <w:r w:rsidRPr="00656627">
                    <w:rPr>
                      <w:rFonts w:ascii="GOST type B" w:hAnsi="GOST type B" w:cs="Times New Roman"/>
                      <w:i/>
                    </w:rPr>
                    <w:t>.202</w:t>
                  </w:r>
                  <w:r w:rsidR="007149AE">
                    <w:rPr>
                      <w:rFonts w:ascii="GOST type B" w:hAnsi="GOST type B" w:cs="Times New Roman"/>
                      <w:i/>
                    </w:rPr>
                    <w:t>4</w:t>
                  </w:r>
                  <w:r w:rsidRPr="00656627">
                    <w:rPr>
                      <w:rFonts w:ascii="GOST type B" w:hAnsi="GOST type B" w:cs="Times New Roman"/>
                      <w:i/>
                    </w:rPr>
                    <w:t>.ПЗ</w:t>
                  </w:r>
                </w:p>
              </w:txbxContent>
            </v:textbox>
          </v:rect>
          <v:line id="Line 140" o:spid="_x0000_s218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" strokeweight="2pt"/>
          <v:line id="Line 141" o:spid="_x0000_s217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" strokeweight="2pt"/>
          <v:line id="Line 142" o:spid="_x0000_s217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" strokeweight="1pt"/>
          <v:line id="Line 143" o:spid="_x0000_s217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" strokeweight="1pt"/>
          <v:line id="Line 144" o:spid="_x0000_s217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" strokeweight="1pt"/>
          <v:group id="Group 145" o:spid="_x0000_s217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AtF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DnS+GXb2QEvf4HAAD//wMAUEsBAi0AFAAGAAgAAAAhANvh9svuAAAAhQEAABMAAAAAAAAA&#10;AAAAAAAAAAAAAFtDb250ZW50X1R5cGVzXS54bWxQSwECLQAUAAYACAAAACEAWvQsW78AAAAVAQAA&#10;CwAAAAAAAAAAAAAAAAAfAQAAX3JlbHMvLnJlbHNQSwECLQAUAAYACAAAACEA2WwLRcYAAADdAAAA&#10;DwAAAAAAAAAAAAAAAAAHAgAAZHJzL2Rvd25yZXYueG1sUEsFBgAAAAADAAMAtwAAAPoCAAAAAA==&#10;">
            <v:rect id="Rectangle 146" o:spid="_x0000_s21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" filled="f" stroked="f" strokeweight=".25pt">
              <v:textbox inset="1pt,1pt,1pt,1pt">
                <w:txbxContent>
                  <w:p w14:paraId="3879DF49" w14:textId="77777777" w:rsidR="00BC28C9" w:rsidRPr="00656627" w:rsidRDefault="00BC28C9" w:rsidP="00F738E7">
                    <w:pPr>
                      <w:pStyle w:val="ab"/>
                      <w:rPr>
                        <w:rFonts w:ascii="GOST type B" w:hAnsi="GOST type B"/>
                        <w:sz w:val="18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Разраб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отал</w:t>
                    </w:r>
                  </w:p>
                </w:txbxContent>
              </v:textbox>
            </v:rect>
            <v:rect id="Rectangle 147" o:spid="_x0000_s217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" filled="f" stroked="f" strokeweight=".25pt">
              <v:textbox inset="1pt,1pt,1pt,1pt">
                <w:txbxContent>
                  <w:p w14:paraId="2E168832" w14:textId="77777777" w:rsidR="00EF2A59" w:rsidRPr="00656627" w:rsidRDefault="00EF2A59" w:rsidP="00EF2A59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>Тарасюк</w:t>
                    </w:r>
                    <w:r w:rsidRPr="00BA5F98">
                      <w:rPr>
                        <w:rFonts w:ascii="GOST type B" w:hAnsi="GOST type B" w:cs="Times New Roman"/>
                        <w:i/>
                        <w:sz w:val="18"/>
                      </w:rPr>
                      <w:t xml:space="preserve"> </w:t>
                    </w: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>А</w:t>
                    </w:r>
                    <w:r w:rsidRPr="00BA5F98">
                      <w:rPr>
                        <w:rFonts w:ascii="GOST type B" w:hAnsi="GOST type B" w:cs="Times New Roman"/>
                        <w:i/>
                        <w:sz w:val="18"/>
                      </w:rPr>
                      <w:t>.</w:t>
                    </w: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>Ю</w:t>
                    </w:r>
                    <w:r w:rsidRPr="00BA5F98">
                      <w:rPr>
                        <w:rFonts w:ascii="GOST type B" w:hAnsi="GOST type B" w:cs="Times New Roman"/>
                        <w:i/>
                        <w:sz w:val="18"/>
                      </w:rPr>
                      <w:t>.</w:t>
                    </w:r>
                  </w:p>
                  <w:p w14:paraId="3173C40D" w14:textId="77777777" w:rsidR="00EF2A59" w:rsidRPr="00656627" w:rsidRDefault="00EF2A59" w:rsidP="00EF2A59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</w:p>
                  <w:p w14:paraId="4134F10D" w14:textId="77777777" w:rsidR="00BC28C9" w:rsidRPr="00656627" w:rsidRDefault="00BC28C9" w:rsidP="00F738E7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</w:p>
                </w:txbxContent>
              </v:textbox>
            </v:rect>
          </v:group>
          <v:group id="Group 148" o:spid="_x0000_s217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">
            <v:rect id="Rectangle 149" o:spid="_x0000_s21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" filled="f" stroked="f" strokeweight=".25pt">
              <v:textbox inset="1pt,1pt,1pt,1pt">
                <w:txbxContent>
                  <w:p w14:paraId="3A5CAE92" w14:textId="77777777" w:rsidR="00BC28C9" w:rsidRPr="00656627" w:rsidRDefault="00BC28C9" w:rsidP="00F738E7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Провер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ил</w:t>
                    </w:r>
                  </w:p>
                </w:txbxContent>
              </v:textbox>
            </v:rect>
            <v:rect id="Rectangle 150" o:spid="_x0000_s21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" filled="f" stroked="f" strokeweight=".25pt">
              <v:textbox inset="1pt,1pt,1pt,1pt">
                <w:txbxContent>
                  <w:p w14:paraId="2DC58EE1" w14:textId="77777777" w:rsidR="00413AA0" w:rsidRPr="00656627" w:rsidRDefault="00413AA0" w:rsidP="00413AA0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  <w:r w:rsidRPr="00656627"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  <w:t>Паскал В.Ю.</w:t>
                    </w:r>
                  </w:p>
                  <w:p w14:paraId="0F0720B0" w14:textId="77777777" w:rsidR="00BC28C9" w:rsidRPr="00656627" w:rsidRDefault="00BC28C9" w:rsidP="00F738E7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group id="Group 151" o:spid="_x0000_s216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Taq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l2kCv9+EE+T6AQAA//8DAFBLAQItABQABgAIAAAAIQDb4fbL7gAAAIUBAAATAAAAAAAAAAAA&#10;AAAAAAAAAABbQ29udGVudF9UeXBlc10ueG1sUEsBAi0AFAAGAAgAAAAhAFr0LFu/AAAAFQEAAAsA&#10;AAAAAAAAAAAAAAAAHwEAAF9yZWxzLy5yZWxzUEsBAi0AFAAGAAgAAAAhADnJNqrEAAAA3QAAAA8A&#10;AAAAAAAAAAAAAAAABwIAAGRycy9kb3ducmV2LnhtbFBLBQYAAAAAAwADALcAAAD4AgAAAAA=&#10;">
            <v:rect id="Rectangle 152" o:spid="_x0000_s216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" filled="f" stroked="f" strokeweight=".25pt">
              <v:textbox inset="1pt,1pt,1pt,1pt">
                <w:txbxContent>
                  <w:p w14:paraId="34C8D623" w14:textId="77777777" w:rsidR="00BC28C9" w:rsidRPr="003D5633" w:rsidRDefault="00BC28C9" w:rsidP="00F738E7">
                    <w:pPr>
                      <w:pStyle w:val="ab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  <v:rect id="Rectangle 153" o:spid="_x0000_s216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" filled="f" stroked="f" strokeweight=".25pt">
              <v:textbox inset="1pt,1pt,1pt,1pt">
                <w:txbxContent>
                  <w:p w14:paraId="00CAC495" w14:textId="77777777" w:rsidR="00BC28C9" w:rsidRPr="00D149EC" w:rsidRDefault="00BC28C9" w:rsidP="00F738E7"/>
                </w:txbxContent>
              </v:textbox>
            </v:rect>
          </v:group>
          <v:group id="Group 154" o:spid="_x0000_s216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">
            <v:rect id="Rectangle 155" o:spid="_x0000_s216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idF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V8Iv38gIevsLAAD//wMAUEsBAi0AFAAGAAgAAAAhANvh9svuAAAAhQEAABMAAAAAAAAAAAAA&#10;AAAAAAAAAFtDb250ZW50X1R5cGVzXS54bWxQSwECLQAUAAYACAAAACEAWvQsW78AAAAVAQAACwAA&#10;AAAAAAAAAAAAAAAfAQAAX3JlbHMvLnJlbHNQSwECLQAUAAYACAAAACEAFXonRcMAAADdAAAADwAA&#10;AAAAAAAAAAAAAAAHAgAAZHJzL2Rvd25yZXYueG1sUEsFBgAAAAADAAMAtwAAAPcCAAAAAA==&#10;" filled="f" stroked="f" strokeweight=".25pt">
              <v:textbox inset="1pt,1pt,1pt,1pt">
                <w:txbxContent>
                  <w:p w14:paraId="381D177E" w14:textId="77777777" w:rsidR="00BC28C9" w:rsidRPr="00656627" w:rsidRDefault="00BC28C9" w:rsidP="00F738E7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Н.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К</w:t>
                    </w:r>
                    <w:r w:rsidRPr="00656627">
                      <w:rPr>
                        <w:rFonts w:ascii="GOST type B" w:hAnsi="GOST type B"/>
                        <w:sz w:val="18"/>
                      </w:rPr>
                      <w:t>онтр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олер</w:t>
                    </w:r>
                  </w:p>
                </w:txbxContent>
              </v:textbox>
            </v:rect>
            <v:rect id="Rectangle 156" o:spid="_x0000_s216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oLe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" filled="f" stroked="f" strokeweight=".25pt">
              <v:textbox inset="1pt,1pt,1pt,1pt">
                <w:txbxContent>
                  <w:p w14:paraId="59BE7F0E" w14:textId="77777777" w:rsidR="00BC28C9" w:rsidRPr="00656627" w:rsidRDefault="00BC28C9" w:rsidP="00F738E7">
                    <w:pPr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</w:pPr>
                    <w:r w:rsidRPr="00656627">
                      <w:rPr>
                        <w:rFonts w:ascii="GOST type B" w:hAnsi="GOST type B" w:cs="Times New Roman"/>
                        <w:i/>
                        <w:sz w:val="18"/>
                        <w:szCs w:val="18"/>
                      </w:rPr>
                      <w:t>Паскал В.Ю.</w:t>
                    </w:r>
                  </w:p>
                </w:txbxContent>
              </v:textbox>
            </v:rect>
          </v:group>
          <v:group id="Group 157" o:spid="_x0000_s21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6Z0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">
            <v:rect id="Rectangle 158" o:spid="_x0000_s216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" filled="f" stroked="f" strokeweight=".25pt">
              <v:textbox inset="1pt,1pt,1pt,1pt">
                <w:txbxContent>
                  <w:p w14:paraId="05C49568" w14:textId="77777777" w:rsidR="00BC28C9" w:rsidRPr="00656627" w:rsidRDefault="00BC28C9" w:rsidP="00F738E7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656627">
                      <w:rPr>
                        <w:rFonts w:ascii="GOST type B" w:hAnsi="GOST type B"/>
                        <w:sz w:val="18"/>
                      </w:rPr>
                      <w:t>Утвер</w:t>
                    </w:r>
                    <w:r w:rsidRPr="00656627">
                      <w:rPr>
                        <w:rFonts w:ascii="GOST type B" w:hAnsi="GOST type B"/>
                        <w:sz w:val="18"/>
                        <w:lang w:val="ru-RU"/>
                      </w:rPr>
                      <w:t>ждаю</w:t>
                    </w:r>
                  </w:p>
                </w:txbxContent>
              </v:textbox>
            </v:rect>
            <v:rect id="Rectangle 159" o:spid="_x0000_s216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SFG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8&#10;vYC/b+IJcvsLAAD//wMAUEsBAi0AFAAGAAgAAAAhANvh9svuAAAAhQEAABMAAAAAAAAAAAAAAAAA&#10;AAAAAFtDb250ZW50X1R5cGVzXS54bWxQSwECLQAUAAYACAAAACEAWvQsW78AAAAVAQAACwAAAAAA&#10;AAAAAAAAAAAfAQAAX3JlbHMvLnJlbHNQSwECLQAUAAYACAAAACEAakEhRsAAAADdAAAADwAAAAAA&#10;AAAAAAAAAAAHAgAAZHJzL2Rvd25yZXYueG1sUEsFBgAAAAADAAMAtwAAAPQCAAAAAA==&#10;" filled="f" stroked="f" strokeweight=".25pt">
              <v:textbox inset="1pt,1pt,1pt,1pt">
                <w:txbxContent>
                  <w:p w14:paraId="7D1FA58A" w14:textId="77777777" w:rsidR="00BC28C9" w:rsidRPr="00656627" w:rsidRDefault="00BC28C9" w:rsidP="00F738E7">
                    <w:pPr>
                      <w:rPr>
                        <w:rFonts w:ascii="GOST type B" w:hAnsi="GOST type B" w:cs="Times New Roman"/>
                        <w:i/>
                        <w:sz w:val="18"/>
                      </w:rPr>
                    </w:pPr>
                    <w:r>
                      <w:rPr>
                        <w:rFonts w:ascii="GOST type B" w:hAnsi="GOST type B" w:cs="Times New Roman"/>
                        <w:i/>
                        <w:sz w:val="18"/>
                      </w:rPr>
                      <w:t>Чепик А.А.</w:t>
                    </w:r>
                  </w:p>
                </w:txbxContent>
              </v:textbox>
            </v:rect>
          </v:group>
          <v:line id="Line 160" o:spid="_x0000_s216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" strokeweight="2pt"/>
          <v:rect id="Rectangle 161" o:spid="_x0000_s2159" style="position:absolute;left:7787;top:18314;width:6292;height:160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" filled="f" stroked="f" strokeweight=".25pt">
            <v:textbox inset="1pt,1pt,1pt,1pt">
              <w:txbxContent>
                <w:p w14:paraId="2B88BB5A" w14:textId="77777777" w:rsidR="00BC28C9" w:rsidRPr="007616F3" w:rsidRDefault="00BC28C9" w:rsidP="00F738E7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GOST type B" w:hAnsi="GOST type B"/>
                      <w:caps/>
                      <w:sz w:val="32"/>
                      <w:szCs w:val="32"/>
                      <w:lang w:val="ru-RU"/>
                    </w:rPr>
                    <w:t>ЗАКЛЮЧЕНИЕ</w:t>
                  </w:r>
                </w:p>
              </w:txbxContent>
            </v:textbox>
          </v:rect>
          <v:line id="Line 162" o:spid="_x0000_s215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" strokeweight="2pt"/>
          <v:line id="Line 163" o:spid="_x0000_s215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" strokeweight="2pt"/>
          <v:line id="Line 164" o:spid="_x0000_s215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" strokeweight="2pt"/>
          <v:rect id="Rectangle 165" o:spid="_x0000_s215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" filled="f" stroked="f" strokeweight=".25pt">
            <v:textbox inset="1pt,1pt,1pt,1pt">
              <w:txbxContent>
                <w:p w14:paraId="01A9CCE7" w14:textId="77777777" w:rsidR="00BC28C9" w:rsidRPr="00656627" w:rsidRDefault="00BC28C9" w:rsidP="00F738E7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Лит.</w:t>
                  </w:r>
                </w:p>
              </w:txbxContent>
            </v:textbox>
          </v:rect>
          <v:rect id="Rectangle 166" o:spid="_x0000_s215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to8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" filled="f" stroked="f" strokeweight=".25pt">
            <v:textbox inset="1pt,1pt,1pt,1pt">
              <w:txbxContent>
                <w:p w14:paraId="5F6AAB6C" w14:textId="77777777" w:rsidR="00BC28C9" w:rsidRPr="00656627" w:rsidRDefault="00BC28C9" w:rsidP="00F738E7">
                  <w:pPr>
                    <w:pStyle w:val="ab"/>
                    <w:jc w:val="center"/>
                    <w:rPr>
                      <w:rFonts w:ascii="GOST type B" w:hAnsi="GOST type B"/>
                      <w:sz w:val="18"/>
                    </w:rPr>
                  </w:pPr>
                  <w:r w:rsidRPr="00656627">
                    <w:rPr>
                      <w:rFonts w:ascii="GOST type B" w:hAnsi="GOST type B"/>
                      <w:sz w:val="18"/>
                    </w:rPr>
                    <w:t>Листов</w:t>
                  </w:r>
                </w:p>
              </w:txbxContent>
            </v:textbox>
          </v:rect>
          <v:rect id="Rectangle 167" o:spid="_x0000_s215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ERL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M7WB32/SCfJwBwAA//8DAFBLAQItABQABgAIAAAAIQDb4fbL7gAAAIUBAAATAAAAAAAAAAAAAAAA&#10;AAAAAABbQ29udGVudF9UeXBlc10ueG1sUEsBAi0AFAAGAAgAAAAhAFr0LFu/AAAAFQEAAAsAAAAA&#10;AAAAAAAAAAAAHwEAAF9yZWxzLy5yZWxzUEsBAi0AFAAGAAgAAAAhAKJEREvBAAAA3QAAAA8AAAAA&#10;AAAAAAAAAAAABwIAAGRycy9kb3ducmV2LnhtbFBLBQYAAAAAAwADALcAAAD1AgAAAAA=&#10;" filled="f" stroked="f" strokeweight=".25pt">
            <v:textbox inset="1pt,1pt,1pt,1pt">
              <w:txbxContent>
                <w:p w14:paraId="07D3C5D5" w14:textId="77777777" w:rsidR="00BC28C9" w:rsidRPr="00656627" w:rsidRDefault="00BC28C9" w:rsidP="00F738E7">
                  <w:pPr>
                    <w:pStyle w:val="ab"/>
                    <w:jc w:val="center"/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caps/>
                      <w:sz w:val="18"/>
                      <w:szCs w:val="18"/>
                      <w:lang w:val="ru-RU"/>
                    </w:rPr>
                    <w:t>62</w:t>
                  </w:r>
                </w:p>
              </w:txbxContent>
            </v:textbox>
          </v:rect>
          <v:line id="Line 168" o:spid="_x0000_s215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" strokeweight="1pt"/>
          <v:line id="Line 169" o:spid="_x0000_s215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" strokeweight="1pt"/>
          <v:rect id="Rectangle 170" o:spid="_x0000_s2150" style="position:absolute;left:14295;top:18969;width:5609;height:9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w/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f&#10;qCXcv0knyO0/AAAA//8DAFBLAQItABQABgAIAAAAIQDb4fbL7gAAAIUBAAATAAAAAAAAAAAAAAAA&#10;AAAAAABbQ29udGVudF9UeXBlc10ueG1sUEsBAi0AFAAGAAgAAAAhAFr0LFu/AAAAFQEAAAsAAAAA&#10;AAAAAAAAAAAAHwEAAF9yZWxzLy5yZWxzUEsBAi0AFAAGAAgAAAAhAC2t3D/BAAAA3QAAAA8AAAAA&#10;AAAAAAAAAAAABwIAAGRycy9kb3ducmV2LnhtbFBLBQYAAAAAAwADALcAAAD1AgAAAAA=&#10;" filled="f" stroked="f" strokeweight=".25pt">
            <v:textbox inset="1pt,1pt,1pt,1pt">
              <w:txbxContent>
                <w:p w14:paraId="11854222" w14:textId="77777777" w:rsidR="00560AAE" w:rsidRPr="00656627" w:rsidRDefault="00560AAE" w:rsidP="00560AAE">
                  <w:pPr>
                    <w:spacing w:before="200"/>
                    <w:jc w:val="center"/>
                    <w:rPr>
                      <w:rFonts w:ascii="GOST type B" w:hAnsi="GOST type B" w:cs="Times New Roman"/>
                      <w:i/>
                    </w:rPr>
                  </w:pPr>
                  <w:r>
                    <w:rPr>
                      <w:rFonts w:ascii="GOST type B" w:hAnsi="GOST type B" w:cs="Times New Roman"/>
                      <w:i/>
                    </w:rPr>
                    <w:t>МПК, ПКСт-20-(9</w:t>
                  </w:r>
                  <w:r w:rsidRPr="00DD25D2">
                    <w:rPr>
                      <w:rFonts w:ascii="GOST type B" w:hAnsi="GOST type B" w:cs="Times New Roman"/>
                      <w:i/>
                    </w:rPr>
                    <w:t>)-</w:t>
                  </w:r>
                  <w:r>
                    <w:rPr>
                      <w:rFonts w:ascii="GOST type B" w:hAnsi="GOST type B" w:cs="Times New Roman"/>
                      <w:i/>
                    </w:rPr>
                    <w:t>2</w:t>
                  </w:r>
                </w:p>
                <w:p w14:paraId="4046C0E2" w14:textId="77777777" w:rsidR="00560AAE" w:rsidRPr="00656627" w:rsidRDefault="00560AAE" w:rsidP="00560AAE">
                  <w:pPr>
                    <w:spacing w:before="200"/>
                    <w:jc w:val="center"/>
                    <w:rPr>
                      <w:rFonts w:ascii="GOST type B" w:hAnsi="GOST type B" w:cs="Times New Roman"/>
                      <w:i/>
                    </w:rPr>
                  </w:pPr>
                </w:p>
                <w:p w14:paraId="75627038" w14:textId="77777777" w:rsidR="00560AAE" w:rsidRPr="00656627" w:rsidRDefault="00560AAE" w:rsidP="00560AAE">
                  <w:pPr>
                    <w:spacing w:before="200"/>
                    <w:jc w:val="center"/>
                    <w:rPr>
                      <w:rFonts w:ascii="GOST type B" w:hAnsi="GOST type B" w:cs="Times New Roman"/>
                      <w:i/>
                    </w:rPr>
                  </w:pPr>
                </w:p>
                <w:p w14:paraId="5C78178B" w14:textId="77777777" w:rsidR="00BC28C9" w:rsidRPr="00656627" w:rsidRDefault="00BC28C9" w:rsidP="00F738E7">
                  <w:pPr>
                    <w:spacing w:before="200"/>
                    <w:jc w:val="center"/>
                    <w:rPr>
                      <w:rFonts w:ascii="GOST type B" w:hAnsi="GOST type B" w:cs="Times New Roman"/>
                      <w:i/>
                    </w:rPr>
                  </w:pPr>
                </w:p>
              </w:txbxContent>
            </v:textbox>
          </v:rect>
          <w10:wrap anchorx="margin" anchory="margin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A71"/>
    <w:multiLevelType w:val="multilevel"/>
    <w:tmpl w:val="7F904C6E"/>
    <w:lvl w:ilvl="0">
      <w:start w:val="1"/>
      <w:numFmt w:val="decimal"/>
      <w:lvlText w:val="%1)"/>
      <w:lvlJc w:val="left"/>
      <w:pPr>
        <w:ind w:left="2644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" w15:restartNumberingAfterBreak="0">
    <w:nsid w:val="08B4232E"/>
    <w:multiLevelType w:val="hybridMultilevel"/>
    <w:tmpl w:val="928ED37E"/>
    <w:lvl w:ilvl="0" w:tplc="04190011">
      <w:start w:val="1"/>
      <w:numFmt w:val="decimal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9547FE4"/>
    <w:multiLevelType w:val="hybridMultilevel"/>
    <w:tmpl w:val="B2EEFADC"/>
    <w:lvl w:ilvl="0" w:tplc="A598307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0240F1"/>
    <w:multiLevelType w:val="hybridMultilevel"/>
    <w:tmpl w:val="B77C8616"/>
    <w:lvl w:ilvl="0" w:tplc="C6B0DA9E">
      <w:start w:val="1"/>
      <w:numFmt w:val="bullet"/>
      <w:lvlText w:val="–"/>
      <w:lvlJc w:val="left"/>
      <w:pPr>
        <w:ind w:left="143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10E43349"/>
    <w:multiLevelType w:val="hybridMultilevel"/>
    <w:tmpl w:val="48CE5B1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A04243"/>
    <w:multiLevelType w:val="hybridMultilevel"/>
    <w:tmpl w:val="928ED37E"/>
    <w:lvl w:ilvl="0" w:tplc="04190011">
      <w:start w:val="1"/>
      <w:numFmt w:val="decimal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18E3690E"/>
    <w:multiLevelType w:val="hybridMultilevel"/>
    <w:tmpl w:val="FA82F7D8"/>
    <w:lvl w:ilvl="0" w:tplc="C6B0DA9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5B775A"/>
    <w:multiLevelType w:val="hybridMultilevel"/>
    <w:tmpl w:val="EFDC572E"/>
    <w:lvl w:ilvl="0" w:tplc="FAFC3AD8">
      <w:start w:val="1"/>
      <w:numFmt w:val="bullet"/>
      <w:suff w:val="space"/>
      <w:lvlText w:val="–"/>
      <w:lvlJc w:val="left"/>
      <w:pPr>
        <w:ind w:left="143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930E1C"/>
    <w:multiLevelType w:val="hybridMultilevel"/>
    <w:tmpl w:val="74F66BB4"/>
    <w:lvl w:ilvl="0" w:tplc="9A44C36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8D5178"/>
    <w:multiLevelType w:val="multilevel"/>
    <w:tmpl w:val="689E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270C4"/>
    <w:multiLevelType w:val="hybridMultilevel"/>
    <w:tmpl w:val="212E6308"/>
    <w:lvl w:ilvl="0" w:tplc="43F446CA">
      <w:start w:val="1"/>
      <w:numFmt w:val="bullet"/>
      <w:suff w:val="space"/>
      <w:lvlText w:val="–"/>
      <w:lvlJc w:val="left"/>
      <w:pPr>
        <w:ind w:left="199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2DCA4E79"/>
    <w:multiLevelType w:val="hybridMultilevel"/>
    <w:tmpl w:val="358A6432"/>
    <w:lvl w:ilvl="0" w:tplc="6BDE8F8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66D48"/>
    <w:multiLevelType w:val="multilevel"/>
    <w:tmpl w:val="7F904C6E"/>
    <w:lvl w:ilvl="0">
      <w:start w:val="1"/>
      <w:numFmt w:val="decimal"/>
      <w:lvlText w:val="%1)"/>
      <w:lvlJc w:val="left"/>
      <w:pPr>
        <w:ind w:left="2644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3" w15:restartNumberingAfterBreak="0">
    <w:nsid w:val="30CF2C32"/>
    <w:multiLevelType w:val="hybridMultilevel"/>
    <w:tmpl w:val="9ADEB7F2"/>
    <w:lvl w:ilvl="0" w:tplc="CC0092E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6357B5"/>
    <w:multiLevelType w:val="hybridMultilevel"/>
    <w:tmpl w:val="067E71C4"/>
    <w:lvl w:ilvl="0" w:tplc="C6B0DA9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B4E06"/>
    <w:multiLevelType w:val="multilevel"/>
    <w:tmpl w:val="D4AC6714"/>
    <w:lvl w:ilvl="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A34C54"/>
    <w:multiLevelType w:val="hybridMultilevel"/>
    <w:tmpl w:val="EDAEB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2140B"/>
    <w:multiLevelType w:val="hybridMultilevel"/>
    <w:tmpl w:val="2FCC0868"/>
    <w:lvl w:ilvl="0" w:tplc="4554269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379E737F"/>
    <w:multiLevelType w:val="hybridMultilevel"/>
    <w:tmpl w:val="1C544578"/>
    <w:lvl w:ilvl="0" w:tplc="04190011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9" w15:restartNumberingAfterBreak="0">
    <w:nsid w:val="39AA00C6"/>
    <w:multiLevelType w:val="multilevel"/>
    <w:tmpl w:val="B10451D6"/>
    <w:lvl w:ilvl="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D626B3"/>
    <w:multiLevelType w:val="hybridMultilevel"/>
    <w:tmpl w:val="15BA0004"/>
    <w:lvl w:ilvl="0" w:tplc="96F004EC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1BA2F78"/>
    <w:multiLevelType w:val="hybridMultilevel"/>
    <w:tmpl w:val="928ED37E"/>
    <w:lvl w:ilvl="0" w:tplc="04190011">
      <w:start w:val="1"/>
      <w:numFmt w:val="decimal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2" w15:restartNumberingAfterBreak="0">
    <w:nsid w:val="4B386773"/>
    <w:multiLevelType w:val="multilevel"/>
    <w:tmpl w:val="9D8E0128"/>
    <w:lvl w:ilvl="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04601C"/>
    <w:multiLevelType w:val="hybridMultilevel"/>
    <w:tmpl w:val="A55407C4"/>
    <w:lvl w:ilvl="0" w:tplc="37C6EE2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4407563"/>
    <w:multiLevelType w:val="hybridMultilevel"/>
    <w:tmpl w:val="DFBCEB68"/>
    <w:lvl w:ilvl="0" w:tplc="0C50B414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6500620"/>
    <w:multiLevelType w:val="hybridMultilevel"/>
    <w:tmpl w:val="4A203D42"/>
    <w:lvl w:ilvl="0" w:tplc="C6B0DA9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510307"/>
    <w:multiLevelType w:val="multilevel"/>
    <w:tmpl w:val="6E448F20"/>
    <w:lvl w:ilvl="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274D15"/>
    <w:multiLevelType w:val="hybridMultilevel"/>
    <w:tmpl w:val="EA9890F4"/>
    <w:lvl w:ilvl="0" w:tplc="C6B0DA9E">
      <w:start w:val="1"/>
      <w:numFmt w:val="bullet"/>
      <w:lvlText w:val="–"/>
      <w:lvlJc w:val="left"/>
      <w:pPr>
        <w:ind w:left="19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8" w:hanging="360"/>
      </w:pPr>
      <w:rPr>
        <w:rFonts w:ascii="Wingdings" w:hAnsi="Wingdings" w:hint="default"/>
      </w:rPr>
    </w:lvl>
  </w:abstractNum>
  <w:abstractNum w:abstractNumId="28" w15:restartNumberingAfterBreak="0">
    <w:nsid w:val="633D6AFF"/>
    <w:multiLevelType w:val="hybridMultilevel"/>
    <w:tmpl w:val="85FEE112"/>
    <w:lvl w:ilvl="0" w:tplc="173A55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FC1EBC"/>
    <w:multiLevelType w:val="hybridMultilevel"/>
    <w:tmpl w:val="C9740D7E"/>
    <w:lvl w:ilvl="0" w:tplc="C9CEA1C6">
      <w:start w:val="1"/>
      <w:numFmt w:val="bullet"/>
      <w:suff w:val="space"/>
      <w:lvlText w:val="–"/>
      <w:lvlJc w:val="left"/>
      <w:pPr>
        <w:ind w:left="199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0" w15:restartNumberingAfterBreak="0">
    <w:nsid w:val="6A32504E"/>
    <w:multiLevelType w:val="multilevel"/>
    <w:tmpl w:val="7F904C6E"/>
    <w:lvl w:ilvl="0">
      <w:start w:val="1"/>
      <w:numFmt w:val="decimal"/>
      <w:lvlText w:val="%1)"/>
      <w:lvlJc w:val="left"/>
      <w:pPr>
        <w:ind w:left="2644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31" w15:restartNumberingAfterBreak="0">
    <w:nsid w:val="6B7078D6"/>
    <w:multiLevelType w:val="hybridMultilevel"/>
    <w:tmpl w:val="1B6E960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C7B7BAD"/>
    <w:multiLevelType w:val="hybridMultilevel"/>
    <w:tmpl w:val="A83E0794"/>
    <w:lvl w:ilvl="0" w:tplc="E2AA3760">
      <w:start w:val="1"/>
      <w:numFmt w:val="bullet"/>
      <w:suff w:val="space"/>
      <w:lvlText w:val="–"/>
      <w:lvlJc w:val="left"/>
      <w:pPr>
        <w:ind w:left="19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03F69F0"/>
    <w:multiLevelType w:val="hybridMultilevel"/>
    <w:tmpl w:val="E8F22E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1778F6"/>
    <w:multiLevelType w:val="hybridMultilevel"/>
    <w:tmpl w:val="7E32B252"/>
    <w:lvl w:ilvl="0" w:tplc="C6B0DA9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E347F"/>
    <w:multiLevelType w:val="hybridMultilevel"/>
    <w:tmpl w:val="04741272"/>
    <w:lvl w:ilvl="0" w:tplc="0DC0FC70">
      <w:start w:val="1"/>
      <w:numFmt w:val="bullet"/>
      <w:suff w:val="space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36" w15:restartNumberingAfterBreak="0">
    <w:nsid w:val="7652734B"/>
    <w:multiLevelType w:val="hybridMultilevel"/>
    <w:tmpl w:val="8C60CE28"/>
    <w:lvl w:ilvl="0" w:tplc="C6B0DA9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B16429"/>
    <w:multiLevelType w:val="hybridMultilevel"/>
    <w:tmpl w:val="928ED37E"/>
    <w:lvl w:ilvl="0" w:tplc="04190011">
      <w:start w:val="1"/>
      <w:numFmt w:val="decimal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8" w15:restartNumberingAfterBreak="0">
    <w:nsid w:val="7EFC5BC7"/>
    <w:multiLevelType w:val="hybridMultilevel"/>
    <w:tmpl w:val="5882F01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3"/>
  </w:num>
  <w:num w:numId="4">
    <w:abstractNumId w:val="38"/>
  </w:num>
  <w:num w:numId="5">
    <w:abstractNumId w:val="32"/>
  </w:num>
  <w:num w:numId="6">
    <w:abstractNumId w:val="10"/>
  </w:num>
  <w:num w:numId="7">
    <w:abstractNumId w:val="35"/>
  </w:num>
  <w:num w:numId="8">
    <w:abstractNumId w:val="24"/>
  </w:num>
  <w:num w:numId="9">
    <w:abstractNumId w:val="21"/>
  </w:num>
  <w:num w:numId="10">
    <w:abstractNumId w:val="6"/>
  </w:num>
  <w:num w:numId="11">
    <w:abstractNumId w:val="27"/>
  </w:num>
  <w:num w:numId="1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4"/>
  </w:num>
  <w:num w:numId="14">
    <w:abstractNumId w:val="0"/>
  </w:num>
  <w:num w:numId="15">
    <w:abstractNumId w:val="30"/>
  </w:num>
  <w:num w:numId="16">
    <w:abstractNumId w:val="12"/>
  </w:num>
  <w:num w:numId="17">
    <w:abstractNumId w:val="20"/>
  </w:num>
  <w:num w:numId="18">
    <w:abstractNumId w:val="9"/>
  </w:num>
  <w:num w:numId="19">
    <w:abstractNumId w:val="16"/>
  </w:num>
  <w:num w:numId="20">
    <w:abstractNumId w:val="14"/>
  </w:num>
  <w:num w:numId="21">
    <w:abstractNumId w:val="36"/>
  </w:num>
  <w:num w:numId="22">
    <w:abstractNumId w:val="7"/>
  </w:num>
  <w:num w:numId="23">
    <w:abstractNumId w:val="1"/>
  </w:num>
  <w:num w:numId="24">
    <w:abstractNumId w:val="5"/>
  </w:num>
  <w:num w:numId="25">
    <w:abstractNumId w:val="37"/>
  </w:num>
  <w:num w:numId="26">
    <w:abstractNumId w:val="4"/>
  </w:num>
  <w:num w:numId="27">
    <w:abstractNumId w:val="25"/>
  </w:num>
  <w:num w:numId="28">
    <w:abstractNumId w:val="31"/>
  </w:num>
  <w:num w:numId="29">
    <w:abstractNumId w:val="33"/>
  </w:num>
  <w:num w:numId="30">
    <w:abstractNumId w:val="8"/>
  </w:num>
  <w:num w:numId="31">
    <w:abstractNumId w:val="28"/>
  </w:num>
  <w:num w:numId="32">
    <w:abstractNumId w:val="23"/>
  </w:num>
  <w:num w:numId="33">
    <w:abstractNumId w:val="2"/>
  </w:num>
  <w:num w:numId="34">
    <w:abstractNumId w:val="13"/>
  </w:num>
  <w:num w:numId="35">
    <w:abstractNumId w:val="17"/>
  </w:num>
  <w:num w:numId="36">
    <w:abstractNumId w:val="15"/>
  </w:num>
  <w:num w:numId="37">
    <w:abstractNumId w:val="19"/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709"/>
  <w:characterSpacingControl w:val="doNotCompress"/>
  <w:hdrShapeDefaults>
    <o:shapedefaults v:ext="edit" spidmax="3540"/>
    <o:shapelayout v:ext="edit">
      <o:idmap v:ext="edit" data="2,3"/>
      <o:rules v:ext="edit">
        <o:r id="V:Rule1" type="connector" idref="#Line 140"/>
        <o:r id="V:Rule2" type="connector" idref="#Line 162"/>
        <o:r id="V:Rule3" type="connector" idref="#Line 5"/>
        <o:r id="V:Rule4" type="connector" idref="#Line 129"/>
        <o:r id="V:Rule5" type="connector" idref="#Line 10"/>
        <o:r id="V:Rule6" type="connector" idref="#Line 8"/>
        <o:r id="V:Rule7" type="connector" idref="#Line 130"/>
        <o:r id="V:Rule8" type="connector" idref="#Line 142"/>
        <o:r id="V:Rule9" type="connector" idref="#Line 12"/>
        <o:r id="V:Rule10" type="connector" idref="#Line 126"/>
        <o:r id="V:Rule11" type="connector" idref="#Line 6"/>
        <o:r id="V:Rule12" type="connector" idref="#Line 168"/>
        <o:r id="V:Rule13" type="connector" idref="#Line 160"/>
        <o:r id="V:Rule14" type="connector" idref="#Line 9"/>
        <o:r id="V:Rule15" type="connector" idref="#Line 127"/>
        <o:r id="V:Rule16" type="connector" idref="#Line 141"/>
        <o:r id="V:Rule17" type="connector" idref="#Line 131"/>
        <o:r id="V:Rule18" type="connector" idref="#Line 124"/>
        <o:r id="V:Rule19" type="connector" idref="#Line 143"/>
        <o:r id="V:Rule20" type="connector" idref="#Line 4"/>
        <o:r id="V:Rule21" type="connector" idref="#Line 13"/>
        <o:r id="V:Rule22" type="connector" idref="#Line 128"/>
        <o:r id="V:Rule23" type="connector" idref="#Line 169"/>
        <o:r id="V:Rule24" type="connector" idref="#Line 163"/>
        <o:r id="V:Rule25" type="connector" idref="#Line 123"/>
        <o:r id="V:Rule26" type="connector" idref="#Line 125"/>
        <o:r id="V:Rule27" type="connector" idref="#Line 164"/>
        <o:r id="V:Rule28" type="connector" idref="#Line 7"/>
        <o:r id="V:Rule29" type="connector" idref="#Line 11"/>
        <o:r id="V:Rule30" type="connector" idref="#Line 14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694"/>
    <w:rsid w:val="00001563"/>
    <w:rsid w:val="00004922"/>
    <w:rsid w:val="00005ABC"/>
    <w:rsid w:val="00007367"/>
    <w:rsid w:val="00010A07"/>
    <w:rsid w:val="00010D0B"/>
    <w:rsid w:val="00014FBD"/>
    <w:rsid w:val="00015751"/>
    <w:rsid w:val="00015A37"/>
    <w:rsid w:val="00016D06"/>
    <w:rsid w:val="00017B60"/>
    <w:rsid w:val="0002134C"/>
    <w:rsid w:val="000225DF"/>
    <w:rsid w:val="00023106"/>
    <w:rsid w:val="0002574A"/>
    <w:rsid w:val="00025CBC"/>
    <w:rsid w:val="00031C9F"/>
    <w:rsid w:val="00031D77"/>
    <w:rsid w:val="000336FD"/>
    <w:rsid w:val="00036F8D"/>
    <w:rsid w:val="00042110"/>
    <w:rsid w:val="00042C6E"/>
    <w:rsid w:val="00043265"/>
    <w:rsid w:val="00045C2F"/>
    <w:rsid w:val="0005028F"/>
    <w:rsid w:val="000502D2"/>
    <w:rsid w:val="000540C9"/>
    <w:rsid w:val="00055576"/>
    <w:rsid w:val="000578BB"/>
    <w:rsid w:val="00061595"/>
    <w:rsid w:val="000631BB"/>
    <w:rsid w:val="0006340D"/>
    <w:rsid w:val="00066385"/>
    <w:rsid w:val="000663E3"/>
    <w:rsid w:val="00066563"/>
    <w:rsid w:val="0007003F"/>
    <w:rsid w:val="00075D36"/>
    <w:rsid w:val="0007608B"/>
    <w:rsid w:val="00084B44"/>
    <w:rsid w:val="000900B0"/>
    <w:rsid w:val="00092E79"/>
    <w:rsid w:val="00095F75"/>
    <w:rsid w:val="00097898"/>
    <w:rsid w:val="000A00B2"/>
    <w:rsid w:val="000B1289"/>
    <w:rsid w:val="000B3C1F"/>
    <w:rsid w:val="000B422E"/>
    <w:rsid w:val="000C34F8"/>
    <w:rsid w:val="000C55B6"/>
    <w:rsid w:val="000D2A5D"/>
    <w:rsid w:val="000D400B"/>
    <w:rsid w:val="000E3489"/>
    <w:rsid w:val="000E6994"/>
    <w:rsid w:val="000E7A20"/>
    <w:rsid w:val="000E7DED"/>
    <w:rsid w:val="000F5BD1"/>
    <w:rsid w:val="00102236"/>
    <w:rsid w:val="0010261C"/>
    <w:rsid w:val="001036FB"/>
    <w:rsid w:val="00104BAC"/>
    <w:rsid w:val="00105201"/>
    <w:rsid w:val="001068A7"/>
    <w:rsid w:val="00106904"/>
    <w:rsid w:val="001102D9"/>
    <w:rsid w:val="00111F01"/>
    <w:rsid w:val="001144D4"/>
    <w:rsid w:val="00114550"/>
    <w:rsid w:val="001155A8"/>
    <w:rsid w:val="00121B16"/>
    <w:rsid w:val="00123635"/>
    <w:rsid w:val="00125BD9"/>
    <w:rsid w:val="001273D0"/>
    <w:rsid w:val="00130997"/>
    <w:rsid w:val="00131866"/>
    <w:rsid w:val="0013532E"/>
    <w:rsid w:val="00135E6A"/>
    <w:rsid w:val="00140DCD"/>
    <w:rsid w:val="00141FE4"/>
    <w:rsid w:val="001434A0"/>
    <w:rsid w:val="0014457B"/>
    <w:rsid w:val="00145779"/>
    <w:rsid w:val="001524CB"/>
    <w:rsid w:val="0015339D"/>
    <w:rsid w:val="0015351C"/>
    <w:rsid w:val="0015534A"/>
    <w:rsid w:val="00160AB2"/>
    <w:rsid w:val="0016251A"/>
    <w:rsid w:val="00163350"/>
    <w:rsid w:val="0016336A"/>
    <w:rsid w:val="00164002"/>
    <w:rsid w:val="00164FCE"/>
    <w:rsid w:val="00167425"/>
    <w:rsid w:val="00167995"/>
    <w:rsid w:val="00167BB2"/>
    <w:rsid w:val="00175A75"/>
    <w:rsid w:val="00184420"/>
    <w:rsid w:val="00184A96"/>
    <w:rsid w:val="00187696"/>
    <w:rsid w:val="001877EE"/>
    <w:rsid w:val="00191C06"/>
    <w:rsid w:val="001925D9"/>
    <w:rsid w:val="001957E1"/>
    <w:rsid w:val="0019611E"/>
    <w:rsid w:val="001A19B7"/>
    <w:rsid w:val="001A2210"/>
    <w:rsid w:val="001A6507"/>
    <w:rsid w:val="001A7ACE"/>
    <w:rsid w:val="001B0039"/>
    <w:rsid w:val="001B43F9"/>
    <w:rsid w:val="001B4B06"/>
    <w:rsid w:val="001B5253"/>
    <w:rsid w:val="001B7AA9"/>
    <w:rsid w:val="001C09AD"/>
    <w:rsid w:val="001C212F"/>
    <w:rsid w:val="001C2207"/>
    <w:rsid w:val="001C225F"/>
    <w:rsid w:val="001C25EE"/>
    <w:rsid w:val="001C78D8"/>
    <w:rsid w:val="001C7E7E"/>
    <w:rsid w:val="001D0AB8"/>
    <w:rsid w:val="001D28D6"/>
    <w:rsid w:val="001D3C2A"/>
    <w:rsid w:val="001D4870"/>
    <w:rsid w:val="001D76D0"/>
    <w:rsid w:val="001E1401"/>
    <w:rsid w:val="001E2118"/>
    <w:rsid w:val="001E4F64"/>
    <w:rsid w:val="001E68C8"/>
    <w:rsid w:val="001F2DE1"/>
    <w:rsid w:val="001F4CE0"/>
    <w:rsid w:val="001F72EE"/>
    <w:rsid w:val="001F7330"/>
    <w:rsid w:val="001F7D81"/>
    <w:rsid w:val="00202417"/>
    <w:rsid w:val="0020360E"/>
    <w:rsid w:val="0020628E"/>
    <w:rsid w:val="00214F67"/>
    <w:rsid w:val="00215319"/>
    <w:rsid w:val="00217063"/>
    <w:rsid w:val="00222C74"/>
    <w:rsid w:val="002236DF"/>
    <w:rsid w:val="00224A23"/>
    <w:rsid w:val="00225607"/>
    <w:rsid w:val="00225AEB"/>
    <w:rsid w:val="0022696D"/>
    <w:rsid w:val="002310C9"/>
    <w:rsid w:val="00234580"/>
    <w:rsid w:val="00234A2A"/>
    <w:rsid w:val="00234AF5"/>
    <w:rsid w:val="002355B9"/>
    <w:rsid w:val="00237022"/>
    <w:rsid w:val="0024175F"/>
    <w:rsid w:val="00244E9B"/>
    <w:rsid w:val="002450CA"/>
    <w:rsid w:val="002457C5"/>
    <w:rsid w:val="00252C8D"/>
    <w:rsid w:val="00255811"/>
    <w:rsid w:val="00257702"/>
    <w:rsid w:val="0026014D"/>
    <w:rsid w:val="00262911"/>
    <w:rsid w:val="00264A2F"/>
    <w:rsid w:val="00264D7D"/>
    <w:rsid w:val="00265365"/>
    <w:rsid w:val="00267DE3"/>
    <w:rsid w:val="00271218"/>
    <w:rsid w:val="002730F3"/>
    <w:rsid w:val="002749EB"/>
    <w:rsid w:val="0027506F"/>
    <w:rsid w:val="00277A0A"/>
    <w:rsid w:val="00277EF9"/>
    <w:rsid w:val="00285D9F"/>
    <w:rsid w:val="00291179"/>
    <w:rsid w:val="00293D17"/>
    <w:rsid w:val="00294BB9"/>
    <w:rsid w:val="002A0A77"/>
    <w:rsid w:val="002A2CCE"/>
    <w:rsid w:val="002A460D"/>
    <w:rsid w:val="002B0D85"/>
    <w:rsid w:val="002B1910"/>
    <w:rsid w:val="002B1F8C"/>
    <w:rsid w:val="002B285A"/>
    <w:rsid w:val="002B3D68"/>
    <w:rsid w:val="002B64A9"/>
    <w:rsid w:val="002B64F9"/>
    <w:rsid w:val="002C0596"/>
    <w:rsid w:val="002C1637"/>
    <w:rsid w:val="002C43BF"/>
    <w:rsid w:val="002C5CAF"/>
    <w:rsid w:val="002D1E23"/>
    <w:rsid w:val="002D3EC5"/>
    <w:rsid w:val="002D593E"/>
    <w:rsid w:val="002E05D7"/>
    <w:rsid w:val="002E0CDD"/>
    <w:rsid w:val="002E3CA1"/>
    <w:rsid w:val="002E3E36"/>
    <w:rsid w:val="002E4683"/>
    <w:rsid w:val="002E5411"/>
    <w:rsid w:val="002E54AA"/>
    <w:rsid w:val="002F06CE"/>
    <w:rsid w:val="002F1EDB"/>
    <w:rsid w:val="002F4D6F"/>
    <w:rsid w:val="003016F0"/>
    <w:rsid w:val="00303C1C"/>
    <w:rsid w:val="0030613D"/>
    <w:rsid w:val="003075C9"/>
    <w:rsid w:val="003076BA"/>
    <w:rsid w:val="00311FAA"/>
    <w:rsid w:val="00312005"/>
    <w:rsid w:val="00314C30"/>
    <w:rsid w:val="00314E0F"/>
    <w:rsid w:val="003155EC"/>
    <w:rsid w:val="0031693E"/>
    <w:rsid w:val="00326CD2"/>
    <w:rsid w:val="00327277"/>
    <w:rsid w:val="003274EF"/>
    <w:rsid w:val="00327556"/>
    <w:rsid w:val="00331F84"/>
    <w:rsid w:val="003323C6"/>
    <w:rsid w:val="00332C8A"/>
    <w:rsid w:val="003331A9"/>
    <w:rsid w:val="003331F7"/>
    <w:rsid w:val="003376DB"/>
    <w:rsid w:val="0034308F"/>
    <w:rsid w:val="00343247"/>
    <w:rsid w:val="00344E70"/>
    <w:rsid w:val="00350611"/>
    <w:rsid w:val="00353A69"/>
    <w:rsid w:val="00356A25"/>
    <w:rsid w:val="003601DC"/>
    <w:rsid w:val="00362DDC"/>
    <w:rsid w:val="00367EC1"/>
    <w:rsid w:val="00370757"/>
    <w:rsid w:val="00371FD5"/>
    <w:rsid w:val="00372594"/>
    <w:rsid w:val="00372D58"/>
    <w:rsid w:val="00375210"/>
    <w:rsid w:val="0037579A"/>
    <w:rsid w:val="0037763D"/>
    <w:rsid w:val="00381F10"/>
    <w:rsid w:val="00382C15"/>
    <w:rsid w:val="003830BD"/>
    <w:rsid w:val="003847B6"/>
    <w:rsid w:val="00384894"/>
    <w:rsid w:val="003849D2"/>
    <w:rsid w:val="00391B0C"/>
    <w:rsid w:val="003936FA"/>
    <w:rsid w:val="0039704A"/>
    <w:rsid w:val="0039783C"/>
    <w:rsid w:val="003A5024"/>
    <w:rsid w:val="003B2EA7"/>
    <w:rsid w:val="003B432C"/>
    <w:rsid w:val="003B4BEE"/>
    <w:rsid w:val="003B5472"/>
    <w:rsid w:val="003B5E46"/>
    <w:rsid w:val="003C09FF"/>
    <w:rsid w:val="003C1629"/>
    <w:rsid w:val="003C48F7"/>
    <w:rsid w:val="003C4B68"/>
    <w:rsid w:val="003C607E"/>
    <w:rsid w:val="003C793F"/>
    <w:rsid w:val="003D0DBE"/>
    <w:rsid w:val="003D20C9"/>
    <w:rsid w:val="003D25F0"/>
    <w:rsid w:val="003D5959"/>
    <w:rsid w:val="003D6660"/>
    <w:rsid w:val="003E0B76"/>
    <w:rsid w:val="003E17F8"/>
    <w:rsid w:val="003E20F5"/>
    <w:rsid w:val="003E6B0D"/>
    <w:rsid w:val="003F07D4"/>
    <w:rsid w:val="003F34AB"/>
    <w:rsid w:val="003F481A"/>
    <w:rsid w:val="003F48C3"/>
    <w:rsid w:val="003F6255"/>
    <w:rsid w:val="003F7721"/>
    <w:rsid w:val="0040099B"/>
    <w:rsid w:val="00404920"/>
    <w:rsid w:val="004079C7"/>
    <w:rsid w:val="00407EFD"/>
    <w:rsid w:val="00410753"/>
    <w:rsid w:val="00410E10"/>
    <w:rsid w:val="00413AA0"/>
    <w:rsid w:val="00416A63"/>
    <w:rsid w:val="004178ED"/>
    <w:rsid w:val="00422678"/>
    <w:rsid w:val="0042354F"/>
    <w:rsid w:val="004237C9"/>
    <w:rsid w:val="00425A32"/>
    <w:rsid w:val="00425D1E"/>
    <w:rsid w:val="00432305"/>
    <w:rsid w:val="00443DF0"/>
    <w:rsid w:val="0045187F"/>
    <w:rsid w:val="00453DB2"/>
    <w:rsid w:val="00456440"/>
    <w:rsid w:val="00457228"/>
    <w:rsid w:val="004613BC"/>
    <w:rsid w:val="00462443"/>
    <w:rsid w:val="004630F4"/>
    <w:rsid w:val="0046349E"/>
    <w:rsid w:val="00465751"/>
    <w:rsid w:val="004660FE"/>
    <w:rsid w:val="004705DC"/>
    <w:rsid w:val="00474881"/>
    <w:rsid w:val="0047698C"/>
    <w:rsid w:val="004772C6"/>
    <w:rsid w:val="00480544"/>
    <w:rsid w:val="00480CCA"/>
    <w:rsid w:val="004835B8"/>
    <w:rsid w:val="00496E62"/>
    <w:rsid w:val="004A0ECA"/>
    <w:rsid w:val="004A1F37"/>
    <w:rsid w:val="004A3EFF"/>
    <w:rsid w:val="004A45E9"/>
    <w:rsid w:val="004B0B6C"/>
    <w:rsid w:val="004B2EF8"/>
    <w:rsid w:val="004B5CC1"/>
    <w:rsid w:val="004B61E1"/>
    <w:rsid w:val="004B7B86"/>
    <w:rsid w:val="004C308B"/>
    <w:rsid w:val="004C30D8"/>
    <w:rsid w:val="004C4F79"/>
    <w:rsid w:val="004D0AF7"/>
    <w:rsid w:val="004D5492"/>
    <w:rsid w:val="004E153A"/>
    <w:rsid w:val="004E16B7"/>
    <w:rsid w:val="004E1CC3"/>
    <w:rsid w:val="004E2023"/>
    <w:rsid w:val="004E24EC"/>
    <w:rsid w:val="004E4324"/>
    <w:rsid w:val="004F01E8"/>
    <w:rsid w:val="004F1DA9"/>
    <w:rsid w:val="004F7674"/>
    <w:rsid w:val="004F7FB4"/>
    <w:rsid w:val="00502FD1"/>
    <w:rsid w:val="00507A03"/>
    <w:rsid w:val="005101AB"/>
    <w:rsid w:val="00512B07"/>
    <w:rsid w:val="005164DA"/>
    <w:rsid w:val="00522205"/>
    <w:rsid w:val="00523182"/>
    <w:rsid w:val="005246E1"/>
    <w:rsid w:val="0052546E"/>
    <w:rsid w:val="00532FB2"/>
    <w:rsid w:val="0053503C"/>
    <w:rsid w:val="0053603A"/>
    <w:rsid w:val="00537EBD"/>
    <w:rsid w:val="00540217"/>
    <w:rsid w:val="0054118C"/>
    <w:rsid w:val="005462A5"/>
    <w:rsid w:val="00546D42"/>
    <w:rsid w:val="00550485"/>
    <w:rsid w:val="00550C2C"/>
    <w:rsid w:val="00552CD1"/>
    <w:rsid w:val="00552F71"/>
    <w:rsid w:val="00553CCC"/>
    <w:rsid w:val="005577AF"/>
    <w:rsid w:val="005609EC"/>
    <w:rsid w:val="00560AAE"/>
    <w:rsid w:val="00560E7D"/>
    <w:rsid w:val="00562EAC"/>
    <w:rsid w:val="005663C1"/>
    <w:rsid w:val="005670EE"/>
    <w:rsid w:val="0057116B"/>
    <w:rsid w:val="00571240"/>
    <w:rsid w:val="00575B52"/>
    <w:rsid w:val="00575E32"/>
    <w:rsid w:val="005772D6"/>
    <w:rsid w:val="00582A1C"/>
    <w:rsid w:val="0058478B"/>
    <w:rsid w:val="00585501"/>
    <w:rsid w:val="00585875"/>
    <w:rsid w:val="00586693"/>
    <w:rsid w:val="005868F3"/>
    <w:rsid w:val="00592700"/>
    <w:rsid w:val="005937ED"/>
    <w:rsid w:val="0059409C"/>
    <w:rsid w:val="005951E7"/>
    <w:rsid w:val="005A00E7"/>
    <w:rsid w:val="005A07DA"/>
    <w:rsid w:val="005A0E68"/>
    <w:rsid w:val="005A2E92"/>
    <w:rsid w:val="005A385C"/>
    <w:rsid w:val="005A6E69"/>
    <w:rsid w:val="005A77F2"/>
    <w:rsid w:val="005B1738"/>
    <w:rsid w:val="005B34D4"/>
    <w:rsid w:val="005B3AD3"/>
    <w:rsid w:val="005B3D27"/>
    <w:rsid w:val="005B3DC2"/>
    <w:rsid w:val="005B3E27"/>
    <w:rsid w:val="005B3E38"/>
    <w:rsid w:val="005B3F0F"/>
    <w:rsid w:val="005B45F5"/>
    <w:rsid w:val="005B485D"/>
    <w:rsid w:val="005B54D6"/>
    <w:rsid w:val="005B6C56"/>
    <w:rsid w:val="005B75BE"/>
    <w:rsid w:val="005C13E3"/>
    <w:rsid w:val="005C60C3"/>
    <w:rsid w:val="005C77C5"/>
    <w:rsid w:val="005D02A0"/>
    <w:rsid w:val="005D15AD"/>
    <w:rsid w:val="005D28BB"/>
    <w:rsid w:val="005D55FC"/>
    <w:rsid w:val="005D664D"/>
    <w:rsid w:val="005D7D00"/>
    <w:rsid w:val="005E0EA2"/>
    <w:rsid w:val="005E3832"/>
    <w:rsid w:val="005E78C0"/>
    <w:rsid w:val="005F0B61"/>
    <w:rsid w:val="005F3D51"/>
    <w:rsid w:val="005F557F"/>
    <w:rsid w:val="005F63B4"/>
    <w:rsid w:val="005F6B83"/>
    <w:rsid w:val="00600E9E"/>
    <w:rsid w:val="006034A9"/>
    <w:rsid w:val="006034F1"/>
    <w:rsid w:val="0060743E"/>
    <w:rsid w:val="00607A75"/>
    <w:rsid w:val="00607E66"/>
    <w:rsid w:val="00607F5E"/>
    <w:rsid w:val="006147AE"/>
    <w:rsid w:val="00616522"/>
    <w:rsid w:val="00622295"/>
    <w:rsid w:val="00622452"/>
    <w:rsid w:val="00622B7E"/>
    <w:rsid w:val="006236E6"/>
    <w:rsid w:val="0062722B"/>
    <w:rsid w:val="00631804"/>
    <w:rsid w:val="006324E8"/>
    <w:rsid w:val="00634FD3"/>
    <w:rsid w:val="00636031"/>
    <w:rsid w:val="00636550"/>
    <w:rsid w:val="00637CEC"/>
    <w:rsid w:val="00640309"/>
    <w:rsid w:val="00640995"/>
    <w:rsid w:val="00640CB9"/>
    <w:rsid w:val="006412A5"/>
    <w:rsid w:val="00642916"/>
    <w:rsid w:val="00644B0B"/>
    <w:rsid w:val="00647A15"/>
    <w:rsid w:val="00647C03"/>
    <w:rsid w:val="006509D7"/>
    <w:rsid w:val="006544DB"/>
    <w:rsid w:val="006552E3"/>
    <w:rsid w:val="00655820"/>
    <w:rsid w:val="0066130E"/>
    <w:rsid w:val="00664324"/>
    <w:rsid w:val="00667A42"/>
    <w:rsid w:val="00675B95"/>
    <w:rsid w:val="00677845"/>
    <w:rsid w:val="00680E30"/>
    <w:rsid w:val="00683E9D"/>
    <w:rsid w:val="00685E45"/>
    <w:rsid w:val="006904F2"/>
    <w:rsid w:val="00690F85"/>
    <w:rsid w:val="00692F54"/>
    <w:rsid w:val="00693E3B"/>
    <w:rsid w:val="006949CF"/>
    <w:rsid w:val="00694B7E"/>
    <w:rsid w:val="00695569"/>
    <w:rsid w:val="006A0D84"/>
    <w:rsid w:val="006A0F29"/>
    <w:rsid w:val="006A287C"/>
    <w:rsid w:val="006A4865"/>
    <w:rsid w:val="006B02F1"/>
    <w:rsid w:val="006B09EF"/>
    <w:rsid w:val="006B1EB3"/>
    <w:rsid w:val="006B5550"/>
    <w:rsid w:val="006B5828"/>
    <w:rsid w:val="006C03D1"/>
    <w:rsid w:val="006C17B9"/>
    <w:rsid w:val="006C5163"/>
    <w:rsid w:val="006E0F54"/>
    <w:rsid w:val="006E2E9A"/>
    <w:rsid w:val="006E5748"/>
    <w:rsid w:val="006E66DA"/>
    <w:rsid w:val="006F2D45"/>
    <w:rsid w:val="006F3CCF"/>
    <w:rsid w:val="0070263B"/>
    <w:rsid w:val="00703BB9"/>
    <w:rsid w:val="007048C4"/>
    <w:rsid w:val="00711339"/>
    <w:rsid w:val="00711E13"/>
    <w:rsid w:val="007149AE"/>
    <w:rsid w:val="007177BA"/>
    <w:rsid w:val="00720808"/>
    <w:rsid w:val="00720CF1"/>
    <w:rsid w:val="00724FC9"/>
    <w:rsid w:val="0072699C"/>
    <w:rsid w:val="00730C96"/>
    <w:rsid w:val="007311AC"/>
    <w:rsid w:val="00732662"/>
    <w:rsid w:val="00734429"/>
    <w:rsid w:val="00734565"/>
    <w:rsid w:val="007409DA"/>
    <w:rsid w:val="00740CA9"/>
    <w:rsid w:val="00741B66"/>
    <w:rsid w:val="00742638"/>
    <w:rsid w:val="007427EE"/>
    <w:rsid w:val="00744474"/>
    <w:rsid w:val="00745A95"/>
    <w:rsid w:val="00750D66"/>
    <w:rsid w:val="00755C35"/>
    <w:rsid w:val="007564C2"/>
    <w:rsid w:val="00756F85"/>
    <w:rsid w:val="007616F3"/>
    <w:rsid w:val="00761CD6"/>
    <w:rsid w:val="00761FC3"/>
    <w:rsid w:val="0076461C"/>
    <w:rsid w:val="00764A7D"/>
    <w:rsid w:val="00765396"/>
    <w:rsid w:val="0076671A"/>
    <w:rsid w:val="00766927"/>
    <w:rsid w:val="00773428"/>
    <w:rsid w:val="007746C5"/>
    <w:rsid w:val="00775838"/>
    <w:rsid w:val="00775BEB"/>
    <w:rsid w:val="00780C51"/>
    <w:rsid w:val="007819F8"/>
    <w:rsid w:val="00782C1A"/>
    <w:rsid w:val="00783191"/>
    <w:rsid w:val="00784452"/>
    <w:rsid w:val="007850C2"/>
    <w:rsid w:val="00787329"/>
    <w:rsid w:val="00787B0A"/>
    <w:rsid w:val="00791027"/>
    <w:rsid w:val="00791557"/>
    <w:rsid w:val="00795CF8"/>
    <w:rsid w:val="00796E43"/>
    <w:rsid w:val="00797B13"/>
    <w:rsid w:val="007A05B4"/>
    <w:rsid w:val="007A0620"/>
    <w:rsid w:val="007A309E"/>
    <w:rsid w:val="007A3B88"/>
    <w:rsid w:val="007A590D"/>
    <w:rsid w:val="007A68DC"/>
    <w:rsid w:val="007B10D5"/>
    <w:rsid w:val="007B2423"/>
    <w:rsid w:val="007B5BFB"/>
    <w:rsid w:val="007C0C5B"/>
    <w:rsid w:val="007C143C"/>
    <w:rsid w:val="007C1C85"/>
    <w:rsid w:val="007C5013"/>
    <w:rsid w:val="007D1DC1"/>
    <w:rsid w:val="007D29D9"/>
    <w:rsid w:val="007D3C10"/>
    <w:rsid w:val="007D7344"/>
    <w:rsid w:val="007D7F24"/>
    <w:rsid w:val="007E1792"/>
    <w:rsid w:val="007E17CE"/>
    <w:rsid w:val="007E5610"/>
    <w:rsid w:val="007E75A5"/>
    <w:rsid w:val="007F0368"/>
    <w:rsid w:val="007F4F6D"/>
    <w:rsid w:val="007F752C"/>
    <w:rsid w:val="00810FB6"/>
    <w:rsid w:val="00812FE0"/>
    <w:rsid w:val="0081636E"/>
    <w:rsid w:val="00816FBC"/>
    <w:rsid w:val="008177DD"/>
    <w:rsid w:val="0082151F"/>
    <w:rsid w:val="00823085"/>
    <w:rsid w:val="0082494B"/>
    <w:rsid w:val="008249E8"/>
    <w:rsid w:val="00825121"/>
    <w:rsid w:val="00830C9F"/>
    <w:rsid w:val="008323DA"/>
    <w:rsid w:val="008338F9"/>
    <w:rsid w:val="008368AA"/>
    <w:rsid w:val="00837A2E"/>
    <w:rsid w:val="0084333C"/>
    <w:rsid w:val="008472D8"/>
    <w:rsid w:val="00851CC6"/>
    <w:rsid w:val="00854DF1"/>
    <w:rsid w:val="0085625F"/>
    <w:rsid w:val="0086183F"/>
    <w:rsid w:val="00866495"/>
    <w:rsid w:val="00867075"/>
    <w:rsid w:val="00873AD3"/>
    <w:rsid w:val="00874C38"/>
    <w:rsid w:val="008816B2"/>
    <w:rsid w:val="00881949"/>
    <w:rsid w:val="00882C43"/>
    <w:rsid w:val="0088716F"/>
    <w:rsid w:val="00887D90"/>
    <w:rsid w:val="00890AAB"/>
    <w:rsid w:val="00890DD9"/>
    <w:rsid w:val="008929DC"/>
    <w:rsid w:val="00893E83"/>
    <w:rsid w:val="008A09B8"/>
    <w:rsid w:val="008A119B"/>
    <w:rsid w:val="008A1380"/>
    <w:rsid w:val="008A28BB"/>
    <w:rsid w:val="008A4602"/>
    <w:rsid w:val="008B0083"/>
    <w:rsid w:val="008B7B2E"/>
    <w:rsid w:val="008C0BD2"/>
    <w:rsid w:val="008C2A52"/>
    <w:rsid w:val="008C2FF3"/>
    <w:rsid w:val="008C7236"/>
    <w:rsid w:val="008C7898"/>
    <w:rsid w:val="008D0A4C"/>
    <w:rsid w:val="008D2E89"/>
    <w:rsid w:val="008D5EE1"/>
    <w:rsid w:val="008D72BC"/>
    <w:rsid w:val="008E0F12"/>
    <w:rsid w:val="008E0FE1"/>
    <w:rsid w:val="008E313A"/>
    <w:rsid w:val="008E339C"/>
    <w:rsid w:val="008E3A6A"/>
    <w:rsid w:val="008E4832"/>
    <w:rsid w:val="008E52F0"/>
    <w:rsid w:val="008F1EB2"/>
    <w:rsid w:val="008F6511"/>
    <w:rsid w:val="00900E0F"/>
    <w:rsid w:val="00902B48"/>
    <w:rsid w:val="00905E52"/>
    <w:rsid w:val="00910F7A"/>
    <w:rsid w:val="00912C0C"/>
    <w:rsid w:val="00912E64"/>
    <w:rsid w:val="009130C1"/>
    <w:rsid w:val="0091322D"/>
    <w:rsid w:val="00913282"/>
    <w:rsid w:val="009157D6"/>
    <w:rsid w:val="00924F17"/>
    <w:rsid w:val="00927E1A"/>
    <w:rsid w:val="00934446"/>
    <w:rsid w:val="00935338"/>
    <w:rsid w:val="009362F2"/>
    <w:rsid w:val="00942359"/>
    <w:rsid w:val="00945D30"/>
    <w:rsid w:val="009465E7"/>
    <w:rsid w:val="00947219"/>
    <w:rsid w:val="009508D1"/>
    <w:rsid w:val="009530B2"/>
    <w:rsid w:val="00953948"/>
    <w:rsid w:val="00954E74"/>
    <w:rsid w:val="009559E1"/>
    <w:rsid w:val="00955D55"/>
    <w:rsid w:val="00956A8F"/>
    <w:rsid w:val="0095784C"/>
    <w:rsid w:val="00960377"/>
    <w:rsid w:val="009675C2"/>
    <w:rsid w:val="00967DB5"/>
    <w:rsid w:val="00971311"/>
    <w:rsid w:val="0097299F"/>
    <w:rsid w:val="00972C28"/>
    <w:rsid w:val="0097354E"/>
    <w:rsid w:val="00973AE3"/>
    <w:rsid w:val="00973ECF"/>
    <w:rsid w:val="009764FF"/>
    <w:rsid w:val="00980D16"/>
    <w:rsid w:val="009840A0"/>
    <w:rsid w:val="009845ED"/>
    <w:rsid w:val="00985D85"/>
    <w:rsid w:val="00991343"/>
    <w:rsid w:val="0099345B"/>
    <w:rsid w:val="009A2901"/>
    <w:rsid w:val="009A4E1B"/>
    <w:rsid w:val="009A61A1"/>
    <w:rsid w:val="009A73BA"/>
    <w:rsid w:val="009B11F7"/>
    <w:rsid w:val="009B16B1"/>
    <w:rsid w:val="009B3887"/>
    <w:rsid w:val="009B7453"/>
    <w:rsid w:val="009B767D"/>
    <w:rsid w:val="009B7F40"/>
    <w:rsid w:val="009C0CF3"/>
    <w:rsid w:val="009C18B6"/>
    <w:rsid w:val="009D1BC3"/>
    <w:rsid w:val="009D6B2F"/>
    <w:rsid w:val="009E06CE"/>
    <w:rsid w:val="009E07F1"/>
    <w:rsid w:val="009E178C"/>
    <w:rsid w:val="009E17FF"/>
    <w:rsid w:val="009E3217"/>
    <w:rsid w:val="009E5FE4"/>
    <w:rsid w:val="009F1361"/>
    <w:rsid w:val="009F3550"/>
    <w:rsid w:val="009F3792"/>
    <w:rsid w:val="009F3914"/>
    <w:rsid w:val="009F54D4"/>
    <w:rsid w:val="009F64F9"/>
    <w:rsid w:val="009F7271"/>
    <w:rsid w:val="00A0186F"/>
    <w:rsid w:val="00A04A82"/>
    <w:rsid w:val="00A133CD"/>
    <w:rsid w:val="00A14BF5"/>
    <w:rsid w:val="00A15721"/>
    <w:rsid w:val="00A16CBB"/>
    <w:rsid w:val="00A206E7"/>
    <w:rsid w:val="00A259B5"/>
    <w:rsid w:val="00A278D9"/>
    <w:rsid w:val="00A27E26"/>
    <w:rsid w:val="00A3004B"/>
    <w:rsid w:val="00A32209"/>
    <w:rsid w:val="00A4219C"/>
    <w:rsid w:val="00A42C5B"/>
    <w:rsid w:val="00A44C92"/>
    <w:rsid w:val="00A4578B"/>
    <w:rsid w:val="00A45BE7"/>
    <w:rsid w:val="00A478CE"/>
    <w:rsid w:val="00A53259"/>
    <w:rsid w:val="00A53A1A"/>
    <w:rsid w:val="00A606B7"/>
    <w:rsid w:val="00A64B9D"/>
    <w:rsid w:val="00A66921"/>
    <w:rsid w:val="00A673A2"/>
    <w:rsid w:val="00A71A5B"/>
    <w:rsid w:val="00A722EB"/>
    <w:rsid w:val="00A7238D"/>
    <w:rsid w:val="00A72573"/>
    <w:rsid w:val="00A77009"/>
    <w:rsid w:val="00A81C73"/>
    <w:rsid w:val="00A8306F"/>
    <w:rsid w:val="00A831E5"/>
    <w:rsid w:val="00A83817"/>
    <w:rsid w:val="00A90C6D"/>
    <w:rsid w:val="00A91654"/>
    <w:rsid w:val="00A92F1F"/>
    <w:rsid w:val="00A932FE"/>
    <w:rsid w:val="00A93794"/>
    <w:rsid w:val="00A93966"/>
    <w:rsid w:val="00A94C29"/>
    <w:rsid w:val="00A969E0"/>
    <w:rsid w:val="00A96B07"/>
    <w:rsid w:val="00A96F72"/>
    <w:rsid w:val="00AA13F1"/>
    <w:rsid w:val="00AA4A4A"/>
    <w:rsid w:val="00AA7F5C"/>
    <w:rsid w:val="00AB21B9"/>
    <w:rsid w:val="00AB29FB"/>
    <w:rsid w:val="00AB3C84"/>
    <w:rsid w:val="00AB5791"/>
    <w:rsid w:val="00AB6815"/>
    <w:rsid w:val="00AB6D46"/>
    <w:rsid w:val="00AC36E5"/>
    <w:rsid w:val="00AC4285"/>
    <w:rsid w:val="00AC7814"/>
    <w:rsid w:val="00AD1AA7"/>
    <w:rsid w:val="00AD3F22"/>
    <w:rsid w:val="00AD4157"/>
    <w:rsid w:val="00AD669D"/>
    <w:rsid w:val="00AD7A6E"/>
    <w:rsid w:val="00AE16C4"/>
    <w:rsid w:val="00AE24B8"/>
    <w:rsid w:val="00AE4528"/>
    <w:rsid w:val="00AE63D0"/>
    <w:rsid w:val="00AE6903"/>
    <w:rsid w:val="00AF0CA6"/>
    <w:rsid w:val="00AF55F1"/>
    <w:rsid w:val="00AF57FF"/>
    <w:rsid w:val="00AF7028"/>
    <w:rsid w:val="00B002BF"/>
    <w:rsid w:val="00B028B7"/>
    <w:rsid w:val="00B0390A"/>
    <w:rsid w:val="00B04574"/>
    <w:rsid w:val="00B04E7B"/>
    <w:rsid w:val="00B05C8B"/>
    <w:rsid w:val="00B076CF"/>
    <w:rsid w:val="00B1136F"/>
    <w:rsid w:val="00B1593C"/>
    <w:rsid w:val="00B17B82"/>
    <w:rsid w:val="00B20C8A"/>
    <w:rsid w:val="00B2185D"/>
    <w:rsid w:val="00B21CC0"/>
    <w:rsid w:val="00B23E3C"/>
    <w:rsid w:val="00B24993"/>
    <w:rsid w:val="00B24ACD"/>
    <w:rsid w:val="00B270FD"/>
    <w:rsid w:val="00B32C8D"/>
    <w:rsid w:val="00B36EF2"/>
    <w:rsid w:val="00B3765A"/>
    <w:rsid w:val="00B37E04"/>
    <w:rsid w:val="00B54976"/>
    <w:rsid w:val="00B55F76"/>
    <w:rsid w:val="00B60C1E"/>
    <w:rsid w:val="00B67100"/>
    <w:rsid w:val="00B6721C"/>
    <w:rsid w:val="00B75D5E"/>
    <w:rsid w:val="00B8149A"/>
    <w:rsid w:val="00B82C87"/>
    <w:rsid w:val="00B82ECD"/>
    <w:rsid w:val="00B84BA8"/>
    <w:rsid w:val="00B84C8C"/>
    <w:rsid w:val="00B859DE"/>
    <w:rsid w:val="00B90103"/>
    <w:rsid w:val="00B9031E"/>
    <w:rsid w:val="00B953EE"/>
    <w:rsid w:val="00B95FBB"/>
    <w:rsid w:val="00B96F36"/>
    <w:rsid w:val="00BA25AD"/>
    <w:rsid w:val="00BA383B"/>
    <w:rsid w:val="00BA4CB4"/>
    <w:rsid w:val="00BA5E20"/>
    <w:rsid w:val="00BA7694"/>
    <w:rsid w:val="00BB2483"/>
    <w:rsid w:val="00BB25E6"/>
    <w:rsid w:val="00BB2A62"/>
    <w:rsid w:val="00BB3970"/>
    <w:rsid w:val="00BB76D7"/>
    <w:rsid w:val="00BB797B"/>
    <w:rsid w:val="00BC041A"/>
    <w:rsid w:val="00BC1444"/>
    <w:rsid w:val="00BC1614"/>
    <w:rsid w:val="00BC28C9"/>
    <w:rsid w:val="00BC2B49"/>
    <w:rsid w:val="00BC6716"/>
    <w:rsid w:val="00BD39CC"/>
    <w:rsid w:val="00BD3B35"/>
    <w:rsid w:val="00BD62C1"/>
    <w:rsid w:val="00BE5959"/>
    <w:rsid w:val="00BE5D6C"/>
    <w:rsid w:val="00BF046A"/>
    <w:rsid w:val="00BF2701"/>
    <w:rsid w:val="00BF291C"/>
    <w:rsid w:val="00BF390F"/>
    <w:rsid w:val="00BF5CE9"/>
    <w:rsid w:val="00BF70CE"/>
    <w:rsid w:val="00BF7741"/>
    <w:rsid w:val="00C01F7B"/>
    <w:rsid w:val="00C05236"/>
    <w:rsid w:val="00C1244A"/>
    <w:rsid w:val="00C13F21"/>
    <w:rsid w:val="00C14589"/>
    <w:rsid w:val="00C20240"/>
    <w:rsid w:val="00C202D2"/>
    <w:rsid w:val="00C26D0D"/>
    <w:rsid w:val="00C273D6"/>
    <w:rsid w:val="00C3113A"/>
    <w:rsid w:val="00C31C62"/>
    <w:rsid w:val="00C31F66"/>
    <w:rsid w:val="00C35949"/>
    <w:rsid w:val="00C37F00"/>
    <w:rsid w:val="00C40648"/>
    <w:rsid w:val="00C40AC7"/>
    <w:rsid w:val="00C42BD7"/>
    <w:rsid w:val="00C46613"/>
    <w:rsid w:val="00C51354"/>
    <w:rsid w:val="00C66F66"/>
    <w:rsid w:val="00C7134E"/>
    <w:rsid w:val="00C72D53"/>
    <w:rsid w:val="00C76DCB"/>
    <w:rsid w:val="00C815D8"/>
    <w:rsid w:val="00C816BA"/>
    <w:rsid w:val="00C841DD"/>
    <w:rsid w:val="00C85541"/>
    <w:rsid w:val="00C902E8"/>
    <w:rsid w:val="00C903D8"/>
    <w:rsid w:val="00C92C2B"/>
    <w:rsid w:val="00CA0A20"/>
    <w:rsid w:val="00CA19C2"/>
    <w:rsid w:val="00CA3E10"/>
    <w:rsid w:val="00CA423C"/>
    <w:rsid w:val="00CA4825"/>
    <w:rsid w:val="00CA5DA2"/>
    <w:rsid w:val="00CA6EE4"/>
    <w:rsid w:val="00CB1817"/>
    <w:rsid w:val="00CB6C6A"/>
    <w:rsid w:val="00CC06D4"/>
    <w:rsid w:val="00CC44AF"/>
    <w:rsid w:val="00CC5184"/>
    <w:rsid w:val="00CC5223"/>
    <w:rsid w:val="00CC6F2D"/>
    <w:rsid w:val="00CD1CC9"/>
    <w:rsid w:val="00CD5162"/>
    <w:rsid w:val="00CD5D06"/>
    <w:rsid w:val="00CE6F4D"/>
    <w:rsid w:val="00CE7AEA"/>
    <w:rsid w:val="00CF14D8"/>
    <w:rsid w:val="00CF2183"/>
    <w:rsid w:val="00CF2CBE"/>
    <w:rsid w:val="00CF2EA5"/>
    <w:rsid w:val="00CF31D3"/>
    <w:rsid w:val="00CF3945"/>
    <w:rsid w:val="00CF52F8"/>
    <w:rsid w:val="00CF52FD"/>
    <w:rsid w:val="00CF59BB"/>
    <w:rsid w:val="00CF5EB6"/>
    <w:rsid w:val="00D070F4"/>
    <w:rsid w:val="00D10F41"/>
    <w:rsid w:val="00D11691"/>
    <w:rsid w:val="00D1182B"/>
    <w:rsid w:val="00D120D8"/>
    <w:rsid w:val="00D1294D"/>
    <w:rsid w:val="00D12A95"/>
    <w:rsid w:val="00D14616"/>
    <w:rsid w:val="00D14980"/>
    <w:rsid w:val="00D155FF"/>
    <w:rsid w:val="00D16E0F"/>
    <w:rsid w:val="00D17AD8"/>
    <w:rsid w:val="00D267DF"/>
    <w:rsid w:val="00D33A71"/>
    <w:rsid w:val="00D34A3A"/>
    <w:rsid w:val="00D3694E"/>
    <w:rsid w:val="00D36C2D"/>
    <w:rsid w:val="00D41108"/>
    <w:rsid w:val="00D42845"/>
    <w:rsid w:val="00D44877"/>
    <w:rsid w:val="00D464CC"/>
    <w:rsid w:val="00D46F1F"/>
    <w:rsid w:val="00D47AA1"/>
    <w:rsid w:val="00D505EC"/>
    <w:rsid w:val="00D514C4"/>
    <w:rsid w:val="00D51B3D"/>
    <w:rsid w:val="00D5279C"/>
    <w:rsid w:val="00D55D97"/>
    <w:rsid w:val="00D56EE7"/>
    <w:rsid w:val="00D571D5"/>
    <w:rsid w:val="00D61B01"/>
    <w:rsid w:val="00D64105"/>
    <w:rsid w:val="00D665D8"/>
    <w:rsid w:val="00D679AA"/>
    <w:rsid w:val="00D73047"/>
    <w:rsid w:val="00D771B5"/>
    <w:rsid w:val="00D77DCC"/>
    <w:rsid w:val="00D80FC9"/>
    <w:rsid w:val="00D83802"/>
    <w:rsid w:val="00D852C1"/>
    <w:rsid w:val="00D86032"/>
    <w:rsid w:val="00D86188"/>
    <w:rsid w:val="00D867F7"/>
    <w:rsid w:val="00D86D4B"/>
    <w:rsid w:val="00D91A42"/>
    <w:rsid w:val="00D95B76"/>
    <w:rsid w:val="00D97BD2"/>
    <w:rsid w:val="00DA07DD"/>
    <w:rsid w:val="00DA10E4"/>
    <w:rsid w:val="00DA2A15"/>
    <w:rsid w:val="00DA3337"/>
    <w:rsid w:val="00DA5EB0"/>
    <w:rsid w:val="00DA7CDC"/>
    <w:rsid w:val="00DB2C7A"/>
    <w:rsid w:val="00DB3883"/>
    <w:rsid w:val="00DB59AC"/>
    <w:rsid w:val="00DB79E5"/>
    <w:rsid w:val="00DC463F"/>
    <w:rsid w:val="00DC473F"/>
    <w:rsid w:val="00DC6BCF"/>
    <w:rsid w:val="00DC6C0E"/>
    <w:rsid w:val="00DD31DA"/>
    <w:rsid w:val="00DD51C5"/>
    <w:rsid w:val="00DD60B4"/>
    <w:rsid w:val="00DD6AAF"/>
    <w:rsid w:val="00DD7D27"/>
    <w:rsid w:val="00DE65E3"/>
    <w:rsid w:val="00DF263E"/>
    <w:rsid w:val="00DF271B"/>
    <w:rsid w:val="00DF57EB"/>
    <w:rsid w:val="00E00458"/>
    <w:rsid w:val="00E06F51"/>
    <w:rsid w:val="00E07C13"/>
    <w:rsid w:val="00E13E80"/>
    <w:rsid w:val="00E15D4A"/>
    <w:rsid w:val="00E16E99"/>
    <w:rsid w:val="00E241D6"/>
    <w:rsid w:val="00E26EEC"/>
    <w:rsid w:val="00E27AC8"/>
    <w:rsid w:val="00E31D94"/>
    <w:rsid w:val="00E36C8E"/>
    <w:rsid w:val="00E371A6"/>
    <w:rsid w:val="00E37294"/>
    <w:rsid w:val="00E410B7"/>
    <w:rsid w:val="00E41301"/>
    <w:rsid w:val="00E41453"/>
    <w:rsid w:val="00E41FE4"/>
    <w:rsid w:val="00E420D4"/>
    <w:rsid w:val="00E43A36"/>
    <w:rsid w:val="00E4486D"/>
    <w:rsid w:val="00E472A1"/>
    <w:rsid w:val="00E52002"/>
    <w:rsid w:val="00E54F92"/>
    <w:rsid w:val="00E5717B"/>
    <w:rsid w:val="00E5749E"/>
    <w:rsid w:val="00E61812"/>
    <w:rsid w:val="00E667A6"/>
    <w:rsid w:val="00E67C59"/>
    <w:rsid w:val="00E723CC"/>
    <w:rsid w:val="00E728BA"/>
    <w:rsid w:val="00E72EA4"/>
    <w:rsid w:val="00E75105"/>
    <w:rsid w:val="00E76BD5"/>
    <w:rsid w:val="00E76D6B"/>
    <w:rsid w:val="00E82B60"/>
    <w:rsid w:val="00E82BEE"/>
    <w:rsid w:val="00E85D6C"/>
    <w:rsid w:val="00E86B09"/>
    <w:rsid w:val="00E90637"/>
    <w:rsid w:val="00E925BC"/>
    <w:rsid w:val="00EA0F80"/>
    <w:rsid w:val="00EA5BD7"/>
    <w:rsid w:val="00EB02E9"/>
    <w:rsid w:val="00EB0331"/>
    <w:rsid w:val="00EB0E9E"/>
    <w:rsid w:val="00EB5409"/>
    <w:rsid w:val="00EB7016"/>
    <w:rsid w:val="00EB78D6"/>
    <w:rsid w:val="00EC01F8"/>
    <w:rsid w:val="00EC02EE"/>
    <w:rsid w:val="00EC2055"/>
    <w:rsid w:val="00EC4BCA"/>
    <w:rsid w:val="00ED317C"/>
    <w:rsid w:val="00ED33CB"/>
    <w:rsid w:val="00ED4F3B"/>
    <w:rsid w:val="00ED7404"/>
    <w:rsid w:val="00EE06CB"/>
    <w:rsid w:val="00EE0E68"/>
    <w:rsid w:val="00EE3909"/>
    <w:rsid w:val="00EF1C56"/>
    <w:rsid w:val="00EF2A59"/>
    <w:rsid w:val="00EF39AC"/>
    <w:rsid w:val="00EF5C93"/>
    <w:rsid w:val="00EF7735"/>
    <w:rsid w:val="00F00928"/>
    <w:rsid w:val="00F03397"/>
    <w:rsid w:val="00F04DD8"/>
    <w:rsid w:val="00F05724"/>
    <w:rsid w:val="00F10430"/>
    <w:rsid w:val="00F10A9A"/>
    <w:rsid w:val="00F10BD7"/>
    <w:rsid w:val="00F1113C"/>
    <w:rsid w:val="00F111F2"/>
    <w:rsid w:val="00F146F2"/>
    <w:rsid w:val="00F16689"/>
    <w:rsid w:val="00F166AA"/>
    <w:rsid w:val="00F20C69"/>
    <w:rsid w:val="00F22FEF"/>
    <w:rsid w:val="00F30396"/>
    <w:rsid w:val="00F316E9"/>
    <w:rsid w:val="00F32608"/>
    <w:rsid w:val="00F33EC5"/>
    <w:rsid w:val="00F46487"/>
    <w:rsid w:val="00F47CD9"/>
    <w:rsid w:val="00F51615"/>
    <w:rsid w:val="00F5374C"/>
    <w:rsid w:val="00F54380"/>
    <w:rsid w:val="00F556B2"/>
    <w:rsid w:val="00F56591"/>
    <w:rsid w:val="00F57931"/>
    <w:rsid w:val="00F60F37"/>
    <w:rsid w:val="00F62224"/>
    <w:rsid w:val="00F6421C"/>
    <w:rsid w:val="00F711BE"/>
    <w:rsid w:val="00F738E7"/>
    <w:rsid w:val="00F74318"/>
    <w:rsid w:val="00F76BFF"/>
    <w:rsid w:val="00F775F5"/>
    <w:rsid w:val="00F80AD3"/>
    <w:rsid w:val="00F82BEC"/>
    <w:rsid w:val="00F84A12"/>
    <w:rsid w:val="00F85752"/>
    <w:rsid w:val="00F90163"/>
    <w:rsid w:val="00F910EB"/>
    <w:rsid w:val="00F93A91"/>
    <w:rsid w:val="00F93C7C"/>
    <w:rsid w:val="00F9512C"/>
    <w:rsid w:val="00F97FC1"/>
    <w:rsid w:val="00FA5B7B"/>
    <w:rsid w:val="00FA682D"/>
    <w:rsid w:val="00FA6D42"/>
    <w:rsid w:val="00FB1073"/>
    <w:rsid w:val="00FB2100"/>
    <w:rsid w:val="00FB5FEA"/>
    <w:rsid w:val="00FB6F6C"/>
    <w:rsid w:val="00FB753A"/>
    <w:rsid w:val="00FC6573"/>
    <w:rsid w:val="00FD0340"/>
    <w:rsid w:val="00FD0AE9"/>
    <w:rsid w:val="00FD0B99"/>
    <w:rsid w:val="00FD0DC4"/>
    <w:rsid w:val="00FD36E4"/>
    <w:rsid w:val="00FD7A2D"/>
    <w:rsid w:val="00FE3F0B"/>
    <w:rsid w:val="00FE4F22"/>
    <w:rsid w:val="00FE56AD"/>
    <w:rsid w:val="00FE632D"/>
    <w:rsid w:val="00FE7BA6"/>
    <w:rsid w:val="00FF1D41"/>
    <w:rsid w:val="00FF33E4"/>
    <w:rsid w:val="00FF5147"/>
    <w:rsid w:val="00FF5F04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40"/>
    <o:shapelayout v:ext="edit">
      <o:idmap v:ext="edit" data="1"/>
    </o:shapelayout>
  </w:shapeDefaults>
  <w:decimalSymbol w:val=","/>
  <w:listSeparator w:val=";"/>
  <w14:docId w14:val="1794B355"/>
  <w15:docId w15:val="{F2E83A47-650D-4B62-90D5-80880DC2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C56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styleId="1">
    <w:name w:val="heading 1"/>
    <w:basedOn w:val="a"/>
    <w:link w:val="10"/>
    <w:autoRedefine/>
    <w:uiPriority w:val="9"/>
    <w:qFormat/>
    <w:rsid w:val="00E07C13"/>
    <w:pPr>
      <w:jc w:val="center"/>
      <w:outlineLvl w:val="0"/>
    </w:pPr>
    <w:rPr>
      <w:rFonts w:ascii="GOST type A" w:eastAsiaTheme="minorEastAsia" w:hAnsi="GOST type A" w:cs="Times New Roman"/>
      <w:bCs/>
      <w:i/>
      <w:color w:val="auto"/>
      <w:kern w:val="36"/>
      <w:sz w:val="32"/>
    </w:rPr>
  </w:style>
  <w:style w:type="paragraph" w:styleId="2">
    <w:name w:val="heading 2"/>
    <w:basedOn w:val="a"/>
    <w:link w:val="20"/>
    <w:uiPriority w:val="9"/>
    <w:qFormat/>
    <w:rsid w:val="00761FC3"/>
    <w:pPr>
      <w:spacing w:before="120"/>
      <w:jc w:val="both"/>
      <w:outlineLvl w:val="1"/>
    </w:pPr>
    <w:rPr>
      <w:rFonts w:eastAsiaTheme="minorEastAsia" w:cs="Times New Roman"/>
      <w:b/>
      <w:bCs/>
      <w:color w:val="auto"/>
      <w:szCs w:val="32"/>
    </w:rPr>
  </w:style>
  <w:style w:type="paragraph" w:styleId="3">
    <w:name w:val="heading 3"/>
    <w:basedOn w:val="a"/>
    <w:link w:val="30"/>
    <w:uiPriority w:val="9"/>
    <w:qFormat/>
    <w:rsid w:val="00761FC3"/>
    <w:pPr>
      <w:spacing w:before="100" w:beforeAutospacing="1" w:after="100" w:afterAutospacing="1"/>
      <w:jc w:val="both"/>
      <w:outlineLvl w:val="2"/>
    </w:pPr>
    <w:rPr>
      <w:rFonts w:eastAsiaTheme="minorEastAsia" w:cs="Times New Roman"/>
      <w:b/>
      <w:bCs/>
      <w:color w:val="330066"/>
    </w:rPr>
  </w:style>
  <w:style w:type="paragraph" w:styleId="4">
    <w:name w:val="heading 4"/>
    <w:basedOn w:val="a"/>
    <w:link w:val="40"/>
    <w:uiPriority w:val="9"/>
    <w:qFormat/>
    <w:rsid w:val="00761FC3"/>
    <w:pPr>
      <w:spacing w:before="100" w:beforeAutospacing="1" w:after="100" w:afterAutospacing="1"/>
      <w:jc w:val="both"/>
      <w:outlineLvl w:val="3"/>
    </w:pPr>
    <w:rPr>
      <w:rFonts w:eastAsiaTheme="minorEastAsia" w:cs="Times New Roman"/>
      <w:b/>
      <w:bCs/>
      <w:color w:val="330066"/>
      <w:sz w:val="24"/>
      <w:szCs w:val="24"/>
    </w:rPr>
  </w:style>
  <w:style w:type="paragraph" w:styleId="5">
    <w:name w:val="heading 5"/>
    <w:basedOn w:val="a"/>
    <w:link w:val="50"/>
    <w:uiPriority w:val="9"/>
    <w:qFormat/>
    <w:rsid w:val="00761FC3"/>
    <w:pPr>
      <w:spacing w:before="100" w:beforeAutospacing="1" w:after="100" w:afterAutospacing="1"/>
      <w:jc w:val="both"/>
      <w:outlineLvl w:val="4"/>
    </w:pPr>
    <w:rPr>
      <w:rFonts w:eastAsiaTheme="minorEastAsia" w:cs="Times New Roman"/>
      <w:b/>
      <w:bCs/>
      <w:color w:val="330066"/>
      <w:sz w:val="24"/>
      <w:szCs w:val="24"/>
    </w:rPr>
  </w:style>
  <w:style w:type="paragraph" w:styleId="6">
    <w:name w:val="heading 6"/>
    <w:basedOn w:val="a"/>
    <w:link w:val="60"/>
    <w:uiPriority w:val="9"/>
    <w:qFormat/>
    <w:rsid w:val="00761FC3"/>
    <w:pPr>
      <w:spacing w:before="100" w:beforeAutospacing="1" w:after="100" w:afterAutospacing="1"/>
      <w:jc w:val="both"/>
      <w:outlineLvl w:val="5"/>
    </w:pPr>
    <w:rPr>
      <w:rFonts w:eastAsiaTheme="minorEastAsia" w:cs="Times New Roman"/>
      <w:b/>
      <w:bCs/>
      <w:color w:val="33006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C13"/>
    <w:rPr>
      <w:rFonts w:ascii="GOST type A" w:eastAsiaTheme="minorEastAsia" w:hAnsi="GOST type A" w:cs="Times New Roman"/>
      <w:bCs/>
      <w:i/>
      <w:kern w:val="36"/>
      <w:sz w:val="32"/>
      <w:szCs w:val="28"/>
      <w:u w:color="00000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1FC3"/>
    <w:rPr>
      <w:rFonts w:ascii="Times New Roman" w:eastAsiaTheme="minorEastAsia" w:hAnsi="Times New Roman" w:cs="Times New Roman"/>
      <w:b/>
      <w:bCs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61FC3"/>
    <w:rPr>
      <w:rFonts w:ascii="Times New Roman" w:eastAsiaTheme="minorEastAsia" w:hAnsi="Times New Roman" w:cs="Times New Roman"/>
      <w:b/>
      <w:bCs/>
      <w:color w:val="330066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61FC3"/>
    <w:rPr>
      <w:rFonts w:ascii="Times New Roman" w:eastAsiaTheme="minorEastAsia" w:hAnsi="Times New Roman" w:cs="Times New Roman"/>
      <w:b/>
      <w:bCs/>
      <w:color w:val="330066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61FC3"/>
    <w:rPr>
      <w:rFonts w:ascii="Times New Roman" w:eastAsiaTheme="minorEastAsia" w:hAnsi="Times New Roman" w:cs="Times New Roman"/>
      <w:b/>
      <w:bCs/>
      <w:color w:val="330066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61FC3"/>
    <w:rPr>
      <w:rFonts w:ascii="Times New Roman" w:eastAsiaTheme="minorEastAsia" w:hAnsi="Times New Roman" w:cs="Times New Roman"/>
      <w:b/>
      <w:bCs/>
      <w:color w:val="330066"/>
      <w:sz w:val="24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761FC3"/>
    <w:pPr>
      <w:ind w:left="720"/>
      <w:contextualSpacing/>
      <w:jc w:val="both"/>
    </w:pPr>
    <w:rPr>
      <w:rFonts w:eastAsiaTheme="minorEastAsia" w:cs="Times New Roman"/>
      <w:color w:val="auto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761FC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a6">
    <w:name w:val="header"/>
    <w:basedOn w:val="a"/>
    <w:link w:val="a7"/>
    <w:uiPriority w:val="99"/>
    <w:unhideWhenUsed/>
    <w:rsid w:val="0005028F"/>
    <w:pPr>
      <w:tabs>
        <w:tab w:val="center" w:pos="4677"/>
        <w:tab w:val="right" w:pos="9355"/>
      </w:tabs>
      <w:jc w:val="both"/>
    </w:pPr>
    <w:rPr>
      <w:rFonts w:eastAsiaTheme="minorEastAsia" w:cs="Times New Roman"/>
      <w:color w:val="auto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rsid w:val="0005028F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05028F"/>
    <w:pPr>
      <w:tabs>
        <w:tab w:val="center" w:pos="4677"/>
        <w:tab w:val="right" w:pos="9355"/>
      </w:tabs>
      <w:jc w:val="both"/>
    </w:pPr>
    <w:rPr>
      <w:rFonts w:eastAsiaTheme="minorEastAsia" w:cs="Times New Roman"/>
      <w:color w:val="auto"/>
      <w:sz w:val="24"/>
      <w:szCs w:val="24"/>
    </w:rPr>
  </w:style>
  <w:style w:type="character" w:customStyle="1" w:styleId="a9">
    <w:name w:val="Нижний колонтитул Знак"/>
    <w:basedOn w:val="a0"/>
    <w:link w:val="a8"/>
    <w:uiPriority w:val="99"/>
    <w:rsid w:val="0005028F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05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Чертежный"/>
    <w:link w:val="ac"/>
    <w:rsid w:val="002C163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d">
    <w:name w:val="Balloon Text"/>
    <w:basedOn w:val="a"/>
    <w:link w:val="ae"/>
    <w:uiPriority w:val="99"/>
    <w:semiHidden/>
    <w:unhideWhenUsed/>
    <w:rsid w:val="002C163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C1637"/>
    <w:rPr>
      <w:rFonts w:ascii="Tahoma" w:eastAsia="Arial Unicode MS" w:hAnsi="Tahoma" w:cs="Tahoma"/>
      <w:color w:val="000000"/>
      <w:sz w:val="16"/>
      <w:szCs w:val="16"/>
      <w:u w:color="000000"/>
      <w:lang w:eastAsia="ru-RU"/>
    </w:rPr>
  </w:style>
  <w:style w:type="paragraph" w:styleId="af">
    <w:name w:val="Normal (Web)"/>
    <w:basedOn w:val="a"/>
    <w:link w:val="af0"/>
    <w:uiPriority w:val="99"/>
    <w:unhideWhenUsed/>
    <w:rsid w:val="00A44C92"/>
    <w:pPr>
      <w:spacing w:before="100" w:beforeAutospacing="1" w:after="100" w:afterAutospacing="1" w:line="360" w:lineRule="auto"/>
      <w:ind w:left="567" w:right="851"/>
      <w:jc w:val="both"/>
    </w:pPr>
    <w:rPr>
      <w:rFonts w:eastAsia="Times New Roman" w:cs="Times New Roman"/>
      <w:color w:val="auto"/>
      <w:sz w:val="24"/>
      <w:szCs w:val="24"/>
    </w:rPr>
  </w:style>
  <w:style w:type="character" w:customStyle="1" w:styleId="af0">
    <w:name w:val="Обычный (Интернет) Знак"/>
    <w:basedOn w:val="a0"/>
    <w:link w:val="af"/>
    <w:uiPriority w:val="99"/>
    <w:rsid w:val="00A44C92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character" w:customStyle="1" w:styleId="a4">
    <w:name w:val="Абзац списка Знак"/>
    <w:basedOn w:val="a0"/>
    <w:link w:val="a3"/>
    <w:uiPriority w:val="34"/>
    <w:locked/>
    <w:rsid w:val="00DD51C5"/>
    <w:rPr>
      <w:rFonts w:ascii="Times New Roman" w:eastAsiaTheme="minorEastAsia" w:hAnsi="Times New Roman" w:cs="Times New Roman"/>
      <w:sz w:val="24"/>
      <w:szCs w:val="24"/>
      <w:u w:color="000000"/>
      <w:lang w:eastAsia="ru-RU"/>
    </w:rPr>
  </w:style>
  <w:style w:type="character" w:styleId="af1">
    <w:name w:val="Hyperlink"/>
    <w:basedOn w:val="a0"/>
    <w:uiPriority w:val="99"/>
    <w:unhideWhenUsed/>
    <w:rsid w:val="00164FC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36C8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4F3B"/>
    <w:pPr>
      <w:tabs>
        <w:tab w:val="left" w:pos="284"/>
        <w:tab w:val="left" w:pos="1320"/>
        <w:tab w:val="right" w:leader="dot" w:pos="9345"/>
      </w:tabs>
      <w:spacing w:line="360" w:lineRule="auto"/>
      <w:jc w:val="both"/>
    </w:pPr>
  </w:style>
  <w:style w:type="character" w:customStyle="1" w:styleId="mw-headline">
    <w:name w:val="mw-headline"/>
    <w:basedOn w:val="a0"/>
    <w:rsid w:val="00AB6D46"/>
  </w:style>
  <w:style w:type="character" w:customStyle="1" w:styleId="ac">
    <w:name w:val="Чертежный Знак"/>
    <w:link w:val="ab"/>
    <w:locked/>
    <w:rsid w:val="00CA19C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2">
    <w:name w:val="endnote text"/>
    <w:basedOn w:val="a"/>
    <w:link w:val="af3"/>
    <w:uiPriority w:val="99"/>
    <w:semiHidden/>
    <w:unhideWhenUsed/>
    <w:rsid w:val="00224A23"/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24A23"/>
    <w:rPr>
      <w:rFonts w:ascii="Times New Roman" w:eastAsia="Arial Unicode MS" w:hAnsi="Times New Roman" w:cs="Arial Unicode MS"/>
      <w:color w:val="000000"/>
      <w:sz w:val="20"/>
      <w:szCs w:val="20"/>
      <w:u w:color="000000"/>
      <w:lang w:eastAsia="ru-RU"/>
    </w:rPr>
  </w:style>
  <w:style w:type="character" w:styleId="af4">
    <w:name w:val="endnote reference"/>
    <w:basedOn w:val="a0"/>
    <w:uiPriority w:val="99"/>
    <w:semiHidden/>
    <w:unhideWhenUsed/>
    <w:rsid w:val="00224A23"/>
    <w:rPr>
      <w:vertAlign w:val="superscript"/>
    </w:rPr>
  </w:style>
  <w:style w:type="character" w:styleId="af5">
    <w:name w:val="Unresolved Mention"/>
    <w:basedOn w:val="a0"/>
    <w:uiPriority w:val="99"/>
    <w:semiHidden/>
    <w:unhideWhenUsed/>
    <w:rsid w:val="00CF2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standartgost.ru/g/%D0%93%D0%9E%D0%A1%D0%A2_19.404-79" TargetMode="Externa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s://standartgost.ru/g/%D0%93%D0%9E%D0%A1%D0%A2_19.404-79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v8.1c.ru/small.biz/" TargetMode="Externa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9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8.xml"/><Relationship Id="rId28" Type="http://schemas.openxmlformats.org/officeDocument/2006/relationships/hyperlink" Target="A:Ecpd&#1045;&#1057;&#1055;&#1044;_401.htm" TargetMode="External"/><Relationship Id="rId10" Type="http://schemas.openxmlformats.org/officeDocument/2006/relationships/header" Target="header3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hyperlink" Target="A:Ecpd&#1045;&#1057;&#1055;&#1044;_301.htm" TargetMode="External"/><Relationship Id="rId30" Type="http://schemas.openxmlformats.org/officeDocument/2006/relationships/footer" Target="footer2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3;&#1072;&#1089;&#1090;&#1088;&#1072;&#1080;&#1074;&#1072;&#1077;&#1084;&#1099;&#1077;%20&#1096;&#1072;&#1073;&#1083;&#1086;&#1085;&#1099;%20Office\&#1056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A5C11-4088-4A3B-B824-978372831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Рамки.dotx</Template>
  <TotalTime>502</TotalTime>
  <Pages>30</Pages>
  <Words>4338</Words>
  <Characters>24732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Тарасюк Александр Юрьевич</dc:creator>
  <cp:lastModifiedBy>Куаныш Кирейбаев</cp:lastModifiedBy>
  <cp:revision>122</cp:revision>
  <dcterms:created xsi:type="dcterms:W3CDTF">2022-06-04T07:16:00Z</dcterms:created>
  <dcterms:modified xsi:type="dcterms:W3CDTF">2024-05-22T16:21:00Z</dcterms:modified>
</cp:coreProperties>
</file>